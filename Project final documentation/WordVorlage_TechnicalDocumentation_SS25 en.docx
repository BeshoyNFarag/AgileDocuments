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286C" w14:textId="77777777" w:rsidR="005617FF" w:rsidRDefault="005617FF"/>
    <w:p w14:paraId="2A62115D" w14:textId="77777777" w:rsidR="000518AA" w:rsidRPr="000518AA" w:rsidRDefault="000518AA" w:rsidP="000518AA"/>
    <w:p w14:paraId="5D2AE1E5" w14:textId="77777777" w:rsidR="000518AA" w:rsidRPr="003A6B3A" w:rsidRDefault="0049795C" w:rsidP="000518AA">
      <w:pPr>
        <w:pStyle w:val="Hauptthema-titel"/>
        <w:rPr>
          <w:bCs/>
          <w:lang w:val="en-US"/>
        </w:rPr>
      </w:pPr>
      <w:r w:rsidRPr="003A6B3A">
        <w:rPr>
          <w:bCs/>
          <w:lang w:val="en-US"/>
        </w:rPr>
        <w:t>Word template</w:t>
      </w:r>
      <w:r w:rsidRPr="003A6B3A">
        <w:rPr>
          <w:bCs/>
          <w:lang w:val="en-US"/>
        </w:rPr>
        <w:br/>
      </w:r>
      <w:r w:rsidR="000518AA" w:rsidRPr="003A6B3A">
        <w:rPr>
          <w:bCs/>
          <w:lang w:val="en-US"/>
        </w:rPr>
        <w:t>Technical documentation</w:t>
      </w:r>
    </w:p>
    <w:p w14:paraId="25D4B437" w14:textId="77777777" w:rsidR="00A0529F" w:rsidRPr="003A6B3A" w:rsidRDefault="000518AA" w:rsidP="00A0529F">
      <w:pPr>
        <w:pStyle w:val="Hauptthema-titel"/>
        <w:spacing w:line="240" w:lineRule="auto"/>
        <w:rPr>
          <w:bCs/>
          <w:lang w:val="en-US"/>
        </w:rPr>
      </w:pPr>
      <w:r w:rsidRPr="003A6B3A">
        <w:rPr>
          <w:bCs/>
          <w:lang w:val="en-US"/>
        </w:rPr>
        <w:t xml:space="preserve">Study program </w:t>
      </w:r>
    </w:p>
    <w:p w14:paraId="4A70F1C0" w14:textId="711AA263" w:rsidR="000518AA" w:rsidRPr="003A6B3A" w:rsidRDefault="000518AA" w:rsidP="00A0529F">
      <w:pPr>
        <w:pStyle w:val="Hauptthema-titel"/>
        <w:spacing w:line="240" w:lineRule="auto"/>
        <w:rPr>
          <w:bCs/>
          <w:lang w:val="en-US"/>
        </w:rPr>
      </w:pPr>
      <w:r w:rsidRPr="003A6B3A">
        <w:rPr>
          <w:bCs/>
          <w:lang w:val="en-US"/>
        </w:rPr>
        <w:t xml:space="preserve">Software Design </w:t>
      </w:r>
    </w:p>
    <w:p w14:paraId="52CA59C1" w14:textId="161BFACB" w:rsidR="005617FF" w:rsidRPr="003A6B3A" w:rsidRDefault="0049795C" w:rsidP="00A0529F">
      <w:pPr>
        <w:pStyle w:val="Hauptthema-titel"/>
        <w:spacing w:line="240" w:lineRule="auto"/>
        <w:rPr>
          <w:bCs/>
          <w:lang w:val="en-US"/>
        </w:rPr>
      </w:pPr>
      <w:r w:rsidRPr="003A6B3A">
        <w:rPr>
          <w:bCs/>
          <w:lang w:val="en-US"/>
        </w:rPr>
        <w:t>TH Aschaffenburg</w:t>
      </w:r>
    </w:p>
    <w:p w14:paraId="646A3C25" w14:textId="50C7D508" w:rsidR="005617FF" w:rsidRPr="003A6B3A" w:rsidRDefault="004D28E4">
      <w:pPr>
        <w:pStyle w:val="Titel-Datum"/>
        <w:rPr>
          <w:rFonts w:ascii="Roboto" w:hAnsi="Roboto"/>
          <w:lang w:val="en-US"/>
        </w:rPr>
      </w:pPr>
      <w:r w:rsidRPr="003A6B3A">
        <w:rPr>
          <w:rFonts w:ascii="Roboto" w:hAnsi="Roboto"/>
          <w:lang w:val="en-US"/>
        </w:rPr>
        <w:t>xx</w:t>
      </w:r>
      <w:r w:rsidR="00040CEE" w:rsidRPr="003A6B3A">
        <w:rPr>
          <w:rFonts w:ascii="Roboto" w:hAnsi="Roboto"/>
          <w:lang w:val="en-US"/>
        </w:rPr>
        <w:t>.</w:t>
      </w:r>
      <w:r w:rsidRPr="003A6B3A">
        <w:rPr>
          <w:rFonts w:ascii="Roboto" w:hAnsi="Roboto"/>
          <w:lang w:val="en-US"/>
        </w:rPr>
        <w:t>xx</w:t>
      </w:r>
      <w:r w:rsidR="00040CEE" w:rsidRPr="003A6B3A">
        <w:rPr>
          <w:rFonts w:ascii="Roboto" w:hAnsi="Roboto"/>
          <w:lang w:val="en-US"/>
        </w:rPr>
        <w:t>.</w:t>
      </w:r>
      <w:r w:rsidRPr="003A6B3A">
        <w:rPr>
          <w:rFonts w:ascii="Roboto" w:hAnsi="Roboto"/>
          <w:lang w:val="en-US"/>
        </w:rPr>
        <w:t>202x</w:t>
      </w:r>
    </w:p>
    <w:p w14:paraId="5A924BCE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  <w:r w:rsidRPr="003A6B3A">
        <w:rPr>
          <w:lang w:val="en-US"/>
        </w:rPr>
        <w:br w:type="page"/>
      </w:r>
    </w:p>
    <w:p w14:paraId="3972FB0C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0B15D3B4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5F6759C9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1AEC531B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73CF98A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93E0EF4" w14:textId="0209B51C" w:rsidR="005617FF" w:rsidRPr="003A6B3A" w:rsidRDefault="005617FF">
      <w:pPr>
        <w:pStyle w:val="AutorPrfer"/>
        <w:rPr>
          <w:rFonts w:ascii="Roboto" w:hAnsi="Roboto"/>
          <w:u w:val="single"/>
          <w:lang w:val="en-US"/>
        </w:rPr>
      </w:pPr>
      <w:r w:rsidRPr="003A6B3A">
        <w:rPr>
          <w:rFonts w:ascii="Roboto" w:hAnsi="Roboto"/>
          <w:u w:val="single"/>
          <w:lang w:val="en-US"/>
        </w:rPr>
        <w:t>Authors</w:t>
      </w:r>
      <w:r w:rsidR="000518AA" w:rsidRPr="003A6B3A">
        <w:rPr>
          <w:rFonts w:ascii="Roboto" w:hAnsi="Roboto"/>
          <w:u w:val="single"/>
          <w:lang w:val="en-US"/>
        </w:rPr>
        <w:t>:</w:t>
      </w:r>
    </w:p>
    <w:p w14:paraId="5CD08F2A" w14:textId="77777777" w:rsidR="005617FF" w:rsidRPr="003A6B3A" w:rsidRDefault="005617FF">
      <w:pPr>
        <w:pStyle w:val="AutorPrfer"/>
        <w:rPr>
          <w:rFonts w:ascii="Roboto" w:hAnsi="Roboto"/>
          <w:lang w:val="en-US"/>
        </w:rPr>
      </w:pPr>
      <w:r w:rsidRPr="003A6B3A">
        <w:rPr>
          <w:rFonts w:ascii="Roboto" w:hAnsi="Roboto"/>
          <w:lang w:val="en-US"/>
        </w:rPr>
        <w:t xml:space="preserve"> First name Last name </w:t>
      </w:r>
    </w:p>
    <w:p w14:paraId="48112715" w14:textId="77777777" w:rsidR="005617FF" w:rsidRPr="003A6B3A" w:rsidRDefault="006822A3">
      <w:pPr>
        <w:pStyle w:val="AutorPrfer"/>
        <w:rPr>
          <w:rFonts w:ascii="Roboto" w:hAnsi="Roboto"/>
          <w:lang w:val="en-US"/>
        </w:rPr>
      </w:pPr>
      <w:r w:rsidRPr="003A6B3A">
        <w:rPr>
          <w:rFonts w:ascii="Roboto" w:hAnsi="Roboto"/>
          <w:lang w:val="en-US"/>
        </w:rPr>
        <w:t xml:space="preserve"> Matriculation number</w:t>
      </w:r>
    </w:p>
    <w:p w14:paraId="55152EE3" w14:textId="77777777" w:rsidR="005617FF" w:rsidRPr="003A6B3A" w:rsidRDefault="005617FF">
      <w:pPr>
        <w:pStyle w:val="AutorPrfer"/>
        <w:rPr>
          <w:rFonts w:ascii="Roboto" w:hAnsi="Roboto"/>
          <w:lang w:val="en-US"/>
        </w:rPr>
      </w:pPr>
    </w:p>
    <w:p w14:paraId="28B4A7A3" w14:textId="26E08377" w:rsidR="005617FF" w:rsidRPr="003A6B3A" w:rsidRDefault="000518AA">
      <w:pPr>
        <w:pStyle w:val="AutorPrfer"/>
        <w:rPr>
          <w:rFonts w:ascii="Roboto" w:hAnsi="Roboto"/>
          <w:u w:val="single"/>
          <w:lang w:val="en-US"/>
        </w:rPr>
      </w:pPr>
      <w:r w:rsidRPr="003A6B3A">
        <w:rPr>
          <w:rFonts w:ascii="Roboto" w:hAnsi="Roboto"/>
          <w:u w:val="single"/>
          <w:lang w:val="en-US"/>
        </w:rPr>
        <w:t>Team name:</w:t>
      </w:r>
    </w:p>
    <w:p w14:paraId="0E202C4C" w14:textId="77777777" w:rsidR="000518AA" w:rsidRPr="003A6B3A" w:rsidRDefault="000518AA">
      <w:pPr>
        <w:pStyle w:val="AutorPrfer"/>
        <w:rPr>
          <w:rFonts w:ascii="Roboto" w:hAnsi="Roboto"/>
          <w:lang w:val="en-US"/>
        </w:rPr>
      </w:pPr>
    </w:p>
    <w:p w14:paraId="358FE4A5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C434BE8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04097057" w14:textId="21653180" w:rsidR="005617FF" w:rsidRPr="003A6B3A" w:rsidRDefault="005617FF">
      <w:pPr>
        <w:pStyle w:val="AutorPrfer"/>
        <w:rPr>
          <w:rFonts w:ascii="Roboto" w:hAnsi="Roboto"/>
          <w:lang w:val="en-US"/>
        </w:rPr>
      </w:pPr>
    </w:p>
    <w:p w14:paraId="4228B5A5" w14:textId="48C46E15" w:rsidR="00E0218C" w:rsidRPr="003A6B3A" w:rsidRDefault="00E0218C">
      <w:pPr>
        <w:pStyle w:val="AutorPrfer"/>
        <w:rPr>
          <w:rFonts w:ascii="Roboto" w:hAnsi="Roboto"/>
          <w:lang w:val="en-US"/>
        </w:rPr>
      </w:pPr>
    </w:p>
    <w:p w14:paraId="32BFF88B" w14:textId="09AEA8F8" w:rsidR="00E0218C" w:rsidRPr="003A6B3A" w:rsidRDefault="00E0218C">
      <w:pPr>
        <w:pStyle w:val="AutorPrfer"/>
        <w:rPr>
          <w:rFonts w:ascii="Roboto" w:hAnsi="Roboto"/>
          <w:lang w:val="en-US"/>
        </w:rPr>
      </w:pPr>
    </w:p>
    <w:p w14:paraId="0C94D59D" w14:textId="77777777" w:rsidR="00E0218C" w:rsidRPr="003A6B3A" w:rsidRDefault="00E0218C">
      <w:pPr>
        <w:pStyle w:val="AutorPrfer"/>
        <w:rPr>
          <w:rFonts w:ascii="Roboto" w:hAnsi="Roboto"/>
          <w:lang w:val="en-US"/>
        </w:rPr>
      </w:pPr>
    </w:p>
    <w:p w14:paraId="5D5A0AC2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25B8D6A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D4D0CA6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3FEB20C9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3A5588D3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E6EDD44" w14:textId="004F76A9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E2B7901" w14:textId="753327B6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4CE0C94" w14:textId="7B1D035A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4FC57549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65316475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32E7CEC5" w14:textId="7703C951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01F4357C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10B48854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78DEAD6C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11AFEDD7" w14:textId="77777777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25441046" w14:textId="6C64D6FB" w:rsidR="005617FF" w:rsidRPr="003A6B3A" w:rsidRDefault="005617FF">
      <w:pPr>
        <w:pStyle w:val="Text-1Absatz"/>
        <w:rPr>
          <w:rFonts w:ascii="Roboto" w:hAnsi="Roboto"/>
          <w:lang w:val="en-US"/>
        </w:rPr>
      </w:pPr>
    </w:p>
    <w:p w14:paraId="3F3105A0" w14:textId="527C9720" w:rsidR="005617FF" w:rsidRPr="003A6B3A" w:rsidRDefault="003A6B3A">
      <w:pPr>
        <w:pStyle w:val="Impressum"/>
        <w:rPr>
          <w:rFonts w:ascii="Roboto" w:hAnsi="Roboto"/>
          <w:caps/>
          <w:sz w:val="22"/>
          <w:lang w:val="en-US"/>
        </w:rPr>
      </w:pPr>
      <w:r w:rsidRPr="00180445">
        <w:rPr>
          <w:rFonts w:ascii="Roboto" w:hAnsi="Roboto"/>
          <w:lang w:val="en-US"/>
        </w:rPr>
        <w:t xml:space="preserve">ASCHAFFENBURG UNIVERSITY OF </w:t>
      </w:r>
      <w:r>
        <w:rPr>
          <w:rFonts w:ascii="Roboto" w:hAnsi="Roboto"/>
          <w:lang w:val="en-US"/>
        </w:rPr>
        <w:t>APPLIED SCIENCES</w:t>
      </w:r>
      <w:r w:rsidR="005617FF" w:rsidRPr="003A6B3A">
        <w:rPr>
          <w:rFonts w:ascii="Roboto" w:hAnsi="Roboto"/>
          <w:lang w:val="en-US"/>
        </w:rPr>
        <w:br/>
      </w:r>
      <w:r w:rsidR="005617FF" w:rsidRPr="003A6B3A">
        <w:rPr>
          <w:rFonts w:ascii="Roboto" w:hAnsi="Roboto"/>
          <w:lang w:val="en-US"/>
        </w:rPr>
        <w:br/>
        <w:t xml:space="preserve">FACULTY OF ENGINEERING </w:t>
      </w:r>
      <w:r w:rsidR="004D28E4" w:rsidRPr="003A6B3A">
        <w:rPr>
          <w:rFonts w:ascii="Roboto" w:hAnsi="Roboto"/>
          <w:lang w:val="en-US"/>
        </w:rPr>
        <w:t>AND COMPUTER SCIENCE</w:t>
      </w:r>
      <w:r w:rsidR="005617FF" w:rsidRPr="003A6B3A">
        <w:rPr>
          <w:rFonts w:ascii="Roboto" w:hAnsi="Roboto"/>
          <w:lang w:val="en-US"/>
        </w:rPr>
        <w:br/>
      </w:r>
      <w:r w:rsidR="005617FF" w:rsidRPr="003A6B3A">
        <w:rPr>
          <w:lang w:val="en-US"/>
        </w:rPr>
        <w:br/>
      </w:r>
      <w:r w:rsidR="005617FF" w:rsidRPr="003A6B3A">
        <w:rPr>
          <w:rFonts w:ascii="Roboto" w:hAnsi="Roboto"/>
          <w:caps/>
          <w:sz w:val="22"/>
          <w:lang w:val="en-US"/>
        </w:rPr>
        <w:t>Würzburger Strasse 45</w:t>
      </w:r>
    </w:p>
    <w:p w14:paraId="56B1ADCE" w14:textId="77777777" w:rsidR="005617FF" w:rsidRPr="003A6B3A" w:rsidRDefault="005617FF">
      <w:pPr>
        <w:pStyle w:val="Impressum"/>
        <w:rPr>
          <w:rFonts w:ascii="Roboto" w:hAnsi="Roboto"/>
          <w:lang w:val="en-US"/>
        </w:rPr>
      </w:pPr>
      <w:r w:rsidRPr="003A6B3A">
        <w:rPr>
          <w:rFonts w:ascii="Roboto" w:hAnsi="Roboto"/>
          <w:caps/>
          <w:sz w:val="22"/>
          <w:lang w:val="en-US"/>
        </w:rPr>
        <w:br/>
        <w:t>D-63743 Aschaffenburg</w:t>
      </w:r>
    </w:p>
    <w:p w14:paraId="49D73CE8" w14:textId="77777777" w:rsidR="005617FF" w:rsidRPr="003A6B3A" w:rsidRDefault="005617FF" w:rsidP="002010A1">
      <w:pPr>
        <w:pStyle w:val="Text-1Absatz"/>
        <w:rPr>
          <w:rFonts w:ascii="Roboto" w:hAnsi="Roboto"/>
          <w:lang w:val="en-US"/>
        </w:rPr>
        <w:sectPr w:rsidR="005617FF" w:rsidRPr="003A6B3A">
          <w:pgSz w:w="11907" w:h="16840" w:code="9"/>
          <w:pgMar w:top="2268" w:right="2665" w:bottom="2835" w:left="2665" w:header="1701" w:footer="720" w:gutter="0"/>
          <w:cols w:space="720"/>
          <w:noEndnote/>
          <w:titlePg/>
        </w:sectPr>
      </w:pPr>
    </w:p>
    <w:p w14:paraId="39714E80" w14:textId="77777777" w:rsidR="000518AA" w:rsidRPr="003A6B3A" w:rsidRDefault="000518AA" w:rsidP="000518AA">
      <w:pPr>
        <w:rPr>
          <w:lang w:val="en-US"/>
        </w:rPr>
      </w:pPr>
    </w:p>
    <w:p w14:paraId="2881CC67" w14:textId="77777777" w:rsidR="000518AA" w:rsidRPr="003A6B3A" w:rsidRDefault="000518AA" w:rsidP="000518AA">
      <w:pPr>
        <w:rPr>
          <w:lang w:val="en-US"/>
        </w:rPr>
      </w:pPr>
    </w:p>
    <w:p w14:paraId="784619DC" w14:textId="77777777" w:rsidR="000518AA" w:rsidRPr="003A6B3A" w:rsidRDefault="000518AA" w:rsidP="000518AA">
      <w:pPr>
        <w:rPr>
          <w:lang w:val="en-US"/>
        </w:rPr>
      </w:pPr>
    </w:p>
    <w:p w14:paraId="550033A4" w14:textId="77777777" w:rsidR="000518AA" w:rsidRPr="003A6B3A" w:rsidRDefault="000518AA" w:rsidP="000518AA">
      <w:pPr>
        <w:rPr>
          <w:lang w:val="en-US"/>
        </w:rPr>
      </w:pPr>
    </w:p>
    <w:p w14:paraId="72C57AF6" w14:textId="77777777" w:rsidR="005617FF" w:rsidRPr="003A6B3A" w:rsidRDefault="005617FF">
      <w:pPr>
        <w:pStyle w:val="Bspberschrift1"/>
        <w:rPr>
          <w:rFonts w:ascii="Roboto" w:hAnsi="Roboto"/>
          <w:bCs/>
          <w:lang w:val="en-US"/>
        </w:rPr>
      </w:pPr>
      <w:bookmarkStart w:id="0" w:name="_Toc479489038"/>
      <w:bookmarkStart w:id="1" w:name="_Toc499450024"/>
      <w:bookmarkStart w:id="2" w:name="_Toc506790736"/>
      <w:r w:rsidRPr="003A6B3A">
        <w:rPr>
          <w:rFonts w:ascii="Roboto" w:hAnsi="Roboto"/>
          <w:bCs/>
          <w:lang w:val="en-US"/>
        </w:rPr>
        <w:t>Table of contents</w:t>
      </w:r>
      <w:bookmarkEnd w:id="0"/>
      <w:bookmarkEnd w:id="1"/>
      <w:bookmarkEnd w:id="2"/>
    </w:p>
    <w:p w14:paraId="216CB0E2" w14:textId="3A740C80" w:rsidR="00E00B7B" w:rsidRPr="003A6B3A" w:rsidRDefault="005617FF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E95C76">
        <w:rPr>
          <w:rFonts w:ascii="Roboto" w:hAnsi="Roboto"/>
          <w:bCs/>
        </w:rPr>
        <w:fldChar w:fldCharType="begin"/>
      </w:r>
      <w:r w:rsidRPr="003A6B3A">
        <w:rPr>
          <w:rFonts w:ascii="Roboto" w:hAnsi="Roboto"/>
          <w:bCs/>
          <w:lang w:val="en-US"/>
        </w:rPr>
        <w:instrText xml:space="preserve"> </w:instrText>
      </w:r>
      <w:r w:rsidR="00987C40" w:rsidRPr="003A6B3A">
        <w:rPr>
          <w:rFonts w:ascii="Roboto" w:hAnsi="Roboto"/>
          <w:bCs/>
          <w:lang w:val="en-US"/>
        </w:rPr>
        <w:instrText>TOC</w:instrText>
      </w:r>
      <w:r w:rsidRPr="003A6B3A">
        <w:rPr>
          <w:rFonts w:ascii="Roboto" w:hAnsi="Roboto"/>
          <w:bCs/>
          <w:lang w:val="en-US"/>
        </w:rPr>
        <w:instrText xml:space="preserve">  \O "1-6"</w:instrText>
      </w:r>
      <w:r w:rsidRPr="00E95C76">
        <w:rPr>
          <w:rFonts w:ascii="Roboto" w:hAnsi="Roboto"/>
          <w:bCs/>
        </w:rPr>
        <w:fldChar w:fldCharType="separate"/>
      </w:r>
      <w:r w:rsidR="00E00B7B" w:rsidRPr="003A6B3A">
        <w:rPr>
          <w:rFonts w:ascii="Arial" w:hAnsi="Arial"/>
          <w:b/>
          <w:noProof/>
          <w:color w:val="0D0D0D" w:themeColor="text1" w:themeTint="F2"/>
          <w:lang w:val="en-US"/>
        </w:rPr>
        <w:t>1</w:t>
      </w:r>
      <w:r w:rsidR="00E00B7B" w:rsidRPr="003A6B3A">
        <w:rPr>
          <w:noProof/>
          <w:color w:val="0D0D0D" w:themeColor="text1" w:themeTint="F2"/>
          <w:lang w:val="en-US"/>
        </w:rPr>
        <w:t xml:space="preserve"> Introduction</w:t>
      </w:r>
      <w:r w:rsidR="00E00B7B" w:rsidRPr="003A6B3A">
        <w:rPr>
          <w:noProof/>
          <w:lang w:val="en-US"/>
        </w:rPr>
        <w:tab/>
      </w:r>
      <w:r w:rsidR="00E00B7B">
        <w:rPr>
          <w:noProof/>
        </w:rPr>
        <w:fldChar w:fldCharType="begin"/>
      </w:r>
      <w:r w:rsidR="00E00B7B" w:rsidRPr="003A6B3A">
        <w:rPr>
          <w:noProof/>
          <w:lang w:val="en-US"/>
        </w:rPr>
        <w:instrText xml:space="preserve"> PAGEREF _Toc167263307 \h </w:instrText>
      </w:r>
      <w:r w:rsidR="00E00B7B">
        <w:rPr>
          <w:noProof/>
        </w:rPr>
      </w:r>
      <w:r w:rsidR="00E00B7B">
        <w:rPr>
          <w:noProof/>
        </w:rPr>
        <w:fldChar w:fldCharType="separate"/>
      </w:r>
      <w:r w:rsidR="00E00B7B" w:rsidRPr="003A6B3A">
        <w:rPr>
          <w:noProof/>
          <w:lang w:val="en-US"/>
        </w:rPr>
        <w:t>1</w:t>
      </w:r>
      <w:r w:rsidR="00E00B7B">
        <w:rPr>
          <w:noProof/>
        </w:rPr>
        <w:fldChar w:fldCharType="end"/>
      </w:r>
    </w:p>
    <w:p w14:paraId="61CA96EE" w14:textId="1972E2E0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1.1</w:t>
      </w:r>
      <w:r w:rsidRPr="003A6B3A">
        <w:rPr>
          <w:noProof/>
          <w:color w:val="0D0D0D" w:themeColor="text1" w:themeTint="F2"/>
          <w:lang w:val="en-US"/>
        </w:rPr>
        <w:t xml:space="preserve"> Purpose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_Toc167263308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340D1795" w14:textId="6DEA9885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1.2</w:t>
      </w:r>
      <w:r w:rsidRPr="003A6B3A">
        <w:rPr>
          <w:noProof/>
          <w:color w:val="0D0D0D" w:themeColor="text1" w:themeTint="F2"/>
          <w:lang w:val="en-US"/>
        </w:rPr>
        <w:t xml:space="preserve"> Summary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_Toc167263309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754E70EA" w14:textId="74C7A154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1.3</w:t>
      </w:r>
      <w:r w:rsidRPr="003A6B3A">
        <w:rPr>
          <w:noProof/>
          <w:color w:val="0D0D0D" w:themeColor="text1" w:themeTint="F2"/>
          <w:lang w:val="en-US"/>
        </w:rPr>
        <w:t xml:space="preserve"> References Standards and regulations (optional)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_Toc167263310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5D4EAD47" w14:textId="2D002DAC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color w:val="0D0D0D" w:themeColor="text1" w:themeTint="F2"/>
          <w:lang w:val="en-US"/>
        </w:rPr>
        <w:t>2</w:t>
      </w:r>
      <w:r w:rsidRPr="003A6B3A">
        <w:rPr>
          <w:noProof/>
          <w:color w:val="0D0D0D" w:themeColor="text1" w:themeTint="F2"/>
          <w:lang w:val="en-US"/>
        </w:rPr>
        <w:t xml:space="preserve"> Requirements documentation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_Toc167263311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2E5A68C4" w14:textId="237F3480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2.1</w:t>
      </w:r>
      <w:r w:rsidRPr="003A6B3A">
        <w:rPr>
          <w:noProof/>
          <w:color w:val="0D0D0D" w:themeColor="text1" w:themeTint="F2"/>
          <w:lang w:val="en-US"/>
        </w:rPr>
        <w:t xml:space="preserve"> Product vision and goals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_Toc167263312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5D71F73A" w14:textId="28F50A56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2.2</w:t>
      </w:r>
      <w:r w:rsidRPr="003A6B3A">
        <w:rPr>
          <w:noProof/>
          <w:color w:val="0D0D0D" w:themeColor="text1" w:themeTint="F2"/>
          <w:lang w:val="en-US"/>
        </w:rPr>
        <w:t xml:space="preserve"> Personas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_Toc167263313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7826459B" w14:textId="3166FB2D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2.3</w:t>
      </w:r>
      <w:r w:rsidRPr="003A6B3A">
        <w:rPr>
          <w:noProof/>
          <w:color w:val="0D0D0D" w:themeColor="text1" w:themeTint="F2"/>
          <w:lang w:val="en-US"/>
        </w:rPr>
        <w:t xml:space="preserve"> User stories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_Toc167263314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6F494DD5" w14:textId="265CA194" w:rsidR="00E00B7B" w:rsidRPr="003A6B3A" w:rsidRDefault="00E00B7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noProof/>
          <w:lang w:val="en-US"/>
        </w:rPr>
        <w:t>incl. acceptance criteria and status (accepted, not accepted)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_Toc167263315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6A3BCE66" w14:textId="2776105F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2.4</w:t>
      </w:r>
      <w:r w:rsidRPr="003A6B3A">
        <w:rPr>
          <w:noProof/>
          <w:color w:val="0D0D0D" w:themeColor="text1" w:themeTint="F2"/>
          <w:lang w:val="en-US"/>
        </w:rPr>
        <w:t xml:space="preserve"> Dictionary of terms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_Toc167263316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136A2029" w14:textId="589DB09E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3</w:t>
      </w:r>
      <w:r w:rsidRPr="003A6B3A">
        <w:rPr>
          <w:noProof/>
          <w:lang w:val="en-US"/>
        </w:rPr>
        <w:t xml:space="preserve"> Architectural documentation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_Toc167263317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69607718" w14:textId="252F10A4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3.1</w:t>
      </w:r>
      <w:r w:rsidRPr="003A6B3A">
        <w:rPr>
          <w:noProof/>
          <w:color w:val="0D0D0D" w:themeColor="text1" w:themeTint="F2"/>
          <w:lang w:val="en-US"/>
        </w:rPr>
        <w:t xml:space="preserve"> System architecture and design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_Toc167263318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34C5C862" w14:textId="07D29B1F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color w:val="0D0D0D" w:themeColor="text1" w:themeTint="F2"/>
          <w:lang w:val="en-US"/>
        </w:rPr>
        <w:t>3.2</w:t>
      </w:r>
      <w:r w:rsidRPr="003A6B3A">
        <w:rPr>
          <w:noProof/>
          <w:color w:val="0D0D0D" w:themeColor="text1" w:themeTint="F2"/>
          <w:lang w:val="en-US"/>
        </w:rPr>
        <w:t xml:space="preserve"> Human-machine interface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_Toc167263319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22A52A53" w14:textId="6D8DC377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color w:val="0D0D0D" w:themeColor="text1" w:themeTint="F2"/>
          <w:lang w:val="en-US"/>
        </w:rPr>
        <w:t>4</w:t>
      </w:r>
      <w:r w:rsidRPr="003A6B3A">
        <w:rPr>
          <w:noProof/>
          <w:color w:val="0D0D0D" w:themeColor="text1" w:themeTint="F2"/>
          <w:lang w:val="en-US"/>
        </w:rPr>
        <w:t xml:space="preserve"> Test documentation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_Toc167263320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5557A02" w14:textId="299A50F1" w:rsidR="00E00B7B" w:rsidRPr="003A6B3A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A6B3A">
        <w:rPr>
          <w:rFonts w:ascii="Arial" w:hAnsi="Arial"/>
          <w:noProof/>
          <w:lang w:val="en-US"/>
        </w:rPr>
        <w:t>4.1</w:t>
      </w:r>
      <w:r w:rsidRPr="003A6B3A">
        <w:rPr>
          <w:noProof/>
          <w:lang w:val="en-US"/>
        </w:rPr>
        <w:t xml:space="preserve"> Status of the test objectives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_Toc167263321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B367FFC" w14:textId="011B8F07" w:rsidR="00E00B7B" w:rsidRPr="00E00B7B" w:rsidRDefault="00E00B7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t>4.1.1</w:t>
      </w:r>
      <w:r w:rsidRPr="00E00B7B">
        <w:rPr>
          <w:noProof/>
          <w:lang w:val="en-US"/>
        </w:rPr>
        <w:t xml:space="preserve"> ToDo List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_Toc167263322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64D8B78B" w14:textId="7FB82E73" w:rsidR="00E00B7B" w:rsidRPr="00E00B7B" w:rsidRDefault="00E00B7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lastRenderedPageBreak/>
        <w:t>4.1.2</w:t>
      </w:r>
      <w:r w:rsidRPr="00E00B7B">
        <w:rPr>
          <w:noProof/>
          <w:lang w:val="en-US"/>
        </w:rPr>
        <w:t xml:space="preserve"> Juice Shop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_Toc167263323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690636E5" w14:textId="147D05FB" w:rsidR="00E00B7B" w:rsidRPr="00E00B7B" w:rsidRDefault="00E00B7B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t>4.2</w:t>
      </w:r>
      <w:r w:rsidRPr="00E00B7B">
        <w:rPr>
          <w:noProof/>
          <w:lang w:val="en-US"/>
        </w:rPr>
        <w:t xml:space="preserve"> Error status after successful test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_Toc167263324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E74E282" w14:textId="6A6A1053" w:rsidR="00E00B7B" w:rsidRPr="00E00B7B" w:rsidRDefault="00E00B7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t>4.2.1</w:t>
      </w:r>
      <w:r w:rsidRPr="00E00B7B">
        <w:rPr>
          <w:noProof/>
          <w:lang w:val="en-US"/>
        </w:rPr>
        <w:t xml:space="preserve"> ToDo List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_Toc167263325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5225D9B" w14:textId="1CA8B56A" w:rsidR="00E00B7B" w:rsidRPr="00E00B7B" w:rsidRDefault="00E00B7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00B7B">
        <w:rPr>
          <w:rFonts w:ascii="Arial" w:hAnsi="Arial"/>
          <w:noProof/>
          <w:lang w:val="en-US"/>
        </w:rPr>
        <w:t>4.2.2</w:t>
      </w:r>
      <w:r w:rsidRPr="00E00B7B">
        <w:rPr>
          <w:noProof/>
          <w:lang w:val="en-US"/>
        </w:rPr>
        <w:t xml:space="preserve"> Juice Shop</w:t>
      </w:r>
      <w:r w:rsidRPr="00E00B7B">
        <w:rPr>
          <w:noProof/>
          <w:lang w:val="en-US"/>
        </w:rPr>
        <w:tab/>
      </w:r>
      <w:r>
        <w:rPr>
          <w:noProof/>
        </w:rPr>
        <w:fldChar w:fldCharType="begin"/>
      </w:r>
      <w:r w:rsidRPr="00E00B7B">
        <w:rPr>
          <w:noProof/>
          <w:lang w:val="en-US"/>
        </w:rPr>
        <w:instrText xml:space="preserve"> PAGEREF _Toc167263326 \h </w:instrText>
      </w:r>
      <w:r>
        <w:rPr>
          <w:noProof/>
        </w:rPr>
      </w:r>
      <w:r>
        <w:rPr>
          <w:noProof/>
        </w:rPr>
        <w:fldChar w:fldCharType="separate"/>
      </w:r>
      <w:r w:rsidRPr="00E00B7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26DEEFC" w14:textId="137C9DFE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5</w:t>
      </w:r>
      <w:r w:rsidRPr="003A6B3A">
        <w:rPr>
          <w:noProof/>
          <w:lang w:val="en-US"/>
        </w:rPr>
        <w:t xml:space="preserve"> Acceptance documentation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_Toc167263327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E75EDB2" w14:textId="57546235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6</w:t>
      </w:r>
      <w:r w:rsidRPr="003A6B3A">
        <w:rPr>
          <w:noProof/>
          <w:lang w:val="en-US"/>
        </w:rPr>
        <w:t xml:space="preserve"> User documentation (optional)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_Toc167263328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D2CAFB0" w14:textId="14373059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7</w:t>
      </w:r>
      <w:r w:rsidRPr="003A6B3A">
        <w:rPr>
          <w:noProof/>
          <w:lang w:val="en-US"/>
        </w:rPr>
        <w:t xml:space="preserve"> Summary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_Toc167263329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65CCDAC" w14:textId="27E9A07C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rFonts w:ascii="Arial" w:hAnsi="Arial"/>
          <w:b/>
          <w:noProof/>
          <w:lang w:val="en-US"/>
        </w:rPr>
        <w:t>8</w:t>
      </w:r>
      <w:r w:rsidRPr="003A6B3A">
        <w:rPr>
          <w:noProof/>
          <w:lang w:val="en-US"/>
        </w:rPr>
        <w:t xml:space="preserve"> Appendix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_Toc167263330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14B3E69" w14:textId="47BA806E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noProof/>
          <w:lang w:val="en-US"/>
        </w:rPr>
        <w:t>Bibliography and sources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_Toc167263331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EA636F6" w14:textId="676F6C82" w:rsidR="00E00B7B" w:rsidRPr="003A6B3A" w:rsidRDefault="00E00B7B">
      <w:pPr>
        <w:pStyle w:val="Verzeichnis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 w:rsidRPr="003A6B3A">
        <w:rPr>
          <w:noProof/>
          <w:lang w:val="en-US"/>
        </w:rPr>
        <w:t>List of illustrations (optional)</w:t>
      </w:r>
      <w:r w:rsidRPr="003A6B3A">
        <w:rPr>
          <w:noProof/>
          <w:lang w:val="en-US"/>
        </w:rPr>
        <w:tab/>
      </w:r>
      <w:r>
        <w:rPr>
          <w:noProof/>
        </w:rPr>
        <w:fldChar w:fldCharType="begin"/>
      </w:r>
      <w:r w:rsidRPr="003A6B3A">
        <w:rPr>
          <w:noProof/>
          <w:lang w:val="en-US"/>
        </w:rPr>
        <w:instrText xml:space="preserve"> PAGEREF _Toc167263332 \h </w:instrText>
      </w:r>
      <w:r>
        <w:rPr>
          <w:noProof/>
        </w:rPr>
      </w:r>
      <w:r>
        <w:rPr>
          <w:noProof/>
        </w:rPr>
        <w:fldChar w:fldCharType="separate"/>
      </w:r>
      <w:r w:rsidRPr="003A6B3A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6E75EA5" w14:textId="699735A9" w:rsidR="005617FF" w:rsidRPr="003A6B3A" w:rsidRDefault="005617FF">
      <w:pPr>
        <w:rPr>
          <w:lang w:val="en-US"/>
        </w:rPr>
      </w:pPr>
      <w:r w:rsidRPr="00E95C76">
        <w:rPr>
          <w:b/>
          <w:bCs/>
        </w:rPr>
        <w:fldChar w:fldCharType="end"/>
      </w:r>
    </w:p>
    <w:p w14:paraId="6526A76C" w14:textId="77777777" w:rsidR="005617FF" w:rsidRPr="003A6B3A" w:rsidRDefault="005617FF" w:rsidP="002010A1">
      <w:pPr>
        <w:pStyle w:val="Text-1Absatz"/>
        <w:rPr>
          <w:rFonts w:ascii="Roboto" w:hAnsi="Roboto"/>
          <w:lang w:val="en-US"/>
        </w:rPr>
        <w:sectPr w:rsidR="005617FF" w:rsidRPr="003A6B3A">
          <w:headerReference w:type="default" r:id="rId8"/>
          <w:headerReference w:type="first" r:id="rId9"/>
          <w:pgSz w:w="11907" w:h="16840" w:code="9"/>
          <w:pgMar w:top="2268" w:right="2665" w:bottom="2835" w:left="2665" w:header="1701" w:footer="720" w:gutter="0"/>
          <w:pgNumType w:fmt="upperRoman"/>
          <w:cols w:space="720"/>
          <w:noEndnote/>
          <w:titlePg/>
        </w:sectPr>
      </w:pPr>
    </w:p>
    <w:p w14:paraId="6CA0A68B" w14:textId="4578FA54" w:rsidR="005617FF" w:rsidRPr="005D2043" w:rsidRDefault="00E91731">
      <w:pPr>
        <w:pStyle w:val="berschrift1"/>
        <w:rPr>
          <w:color w:val="0D0D0D" w:themeColor="text1" w:themeTint="F2"/>
        </w:rPr>
      </w:pPr>
      <w:bookmarkStart w:id="3" w:name="_Toc167263307"/>
      <w:proofErr w:type="spellStart"/>
      <w:r w:rsidRPr="005D2043">
        <w:rPr>
          <w:color w:val="0D0D0D" w:themeColor="text1" w:themeTint="F2"/>
        </w:rPr>
        <w:lastRenderedPageBreak/>
        <w:t>Introduction</w:t>
      </w:r>
      <w:bookmarkEnd w:id="3"/>
      <w:proofErr w:type="spellEnd"/>
    </w:p>
    <w:p w14:paraId="6A220480" w14:textId="77777777" w:rsidR="005617FF" w:rsidRPr="003A6B3A" w:rsidRDefault="005617FF" w:rsidP="00AC7C74">
      <w:pPr>
        <w:rPr>
          <w:color w:val="0D0D0D" w:themeColor="text1" w:themeTint="F2"/>
          <w:lang w:val="en-US"/>
        </w:rPr>
      </w:pPr>
      <w:bookmarkStart w:id="4" w:name="_Toc506789580"/>
      <w:bookmarkStart w:id="5" w:name="_Toc479489045"/>
      <w:bookmarkStart w:id="6" w:name="_Toc506790744"/>
      <w:r w:rsidRPr="003A6B3A">
        <w:rPr>
          <w:color w:val="0D0D0D" w:themeColor="text1" w:themeTint="F2"/>
          <w:lang w:val="en-US"/>
        </w:rPr>
        <w:t xml:space="preserve">The first chapter begins here. </w:t>
      </w:r>
      <w:bookmarkEnd w:id="4"/>
    </w:p>
    <w:p w14:paraId="361392D2" w14:textId="77777777" w:rsidR="004849CA" w:rsidRPr="003A6B3A" w:rsidRDefault="004849CA" w:rsidP="00AC7C74">
      <w:pPr>
        <w:rPr>
          <w:color w:val="0D0D0D" w:themeColor="text1" w:themeTint="F2"/>
          <w:lang w:val="en-US"/>
        </w:rPr>
      </w:pPr>
    </w:p>
    <w:p w14:paraId="27F4407B" w14:textId="75201419" w:rsidR="004849CA" w:rsidRPr="005D2043" w:rsidRDefault="00E91731" w:rsidP="004849CA">
      <w:pPr>
        <w:pStyle w:val="berschrift2"/>
        <w:rPr>
          <w:color w:val="0D0D0D" w:themeColor="text1" w:themeTint="F2"/>
        </w:rPr>
      </w:pPr>
      <w:bookmarkStart w:id="7" w:name="_Toc167263308"/>
      <w:r w:rsidRPr="003A6B3A">
        <w:rPr>
          <w:color w:val="0D0D0D" w:themeColor="text1" w:themeTint="F2"/>
          <w:lang w:val="en-US"/>
        </w:rPr>
        <w:t xml:space="preserve"> </w:t>
      </w:r>
      <w:r w:rsidRPr="005D2043">
        <w:rPr>
          <w:color w:val="0D0D0D" w:themeColor="text1" w:themeTint="F2"/>
        </w:rPr>
        <w:t>Purpose</w:t>
      </w:r>
      <w:bookmarkEnd w:id="7"/>
    </w:p>
    <w:p w14:paraId="605A7F61" w14:textId="60903354" w:rsidR="004849CA" w:rsidRPr="003A6B3A" w:rsidRDefault="00E91731" w:rsidP="00AC7C74">
      <w:p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>Who created the document? Who should read the document/why? For whom is it binding?</w:t>
      </w:r>
    </w:p>
    <w:p w14:paraId="170E0CA3" w14:textId="033D01C2" w:rsidR="00E91731" w:rsidRPr="003A6B3A" w:rsidRDefault="00E91731" w:rsidP="00AC7C74">
      <w:pPr>
        <w:rPr>
          <w:color w:val="0D0D0D" w:themeColor="text1" w:themeTint="F2"/>
          <w:lang w:val="en-US"/>
        </w:rPr>
      </w:pPr>
    </w:p>
    <w:p w14:paraId="3399D9D8" w14:textId="1A941DD2" w:rsidR="00E91731" w:rsidRPr="005D2043" w:rsidRDefault="00E91731" w:rsidP="00E91731">
      <w:pPr>
        <w:pStyle w:val="berschrift2"/>
        <w:rPr>
          <w:color w:val="0D0D0D" w:themeColor="text1" w:themeTint="F2"/>
        </w:rPr>
      </w:pPr>
      <w:bookmarkStart w:id="8" w:name="_Toc167263309"/>
      <w:r w:rsidRPr="003A6B3A">
        <w:rPr>
          <w:color w:val="0D0D0D" w:themeColor="text1" w:themeTint="F2"/>
          <w:lang w:val="en-US"/>
        </w:rPr>
        <w:t xml:space="preserve"> </w:t>
      </w:r>
      <w:r w:rsidRPr="005D2043">
        <w:rPr>
          <w:color w:val="0D0D0D" w:themeColor="text1" w:themeTint="F2"/>
        </w:rPr>
        <w:t>Summary</w:t>
      </w:r>
      <w:bookmarkEnd w:id="8"/>
    </w:p>
    <w:p w14:paraId="4130C150" w14:textId="00ADD4A4" w:rsidR="00E91731" w:rsidRPr="005D2043" w:rsidRDefault="00E91731" w:rsidP="00FE5871">
      <w:pPr>
        <w:pStyle w:val="Text-laufAbstze"/>
        <w:ind w:firstLine="0"/>
        <w:rPr>
          <w:color w:val="0D0D0D" w:themeColor="text1" w:themeTint="F2"/>
        </w:rPr>
      </w:pPr>
      <w:r w:rsidRPr="005D2043">
        <w:rPr>
          <w:color w:val="0D0D0D" w:themeColor="text1" w:themeTint="F2"/>
        </w:rPr>
        <w:t xml:space="preserve">System </w:t>
      </w:r>
      <w:proofErr w:type="spellStart"/>
      <w:r w:rsidRPr="005D2043">
        <w:rPr>
          <w:color w:val="0D0D0D" w:themeColor="text1" w:themeTint="F2"/>
        </w:rPr>
        <w:t>scope</w:t>
      </w:r>
      <w:proofErr w:type="spellEnd"/>
      <w:r w:rsidRPr="005D2043">
        <w:rPr>
          <w:color w:val="0D0D0D" w:themeColor="text1" w:themeTint="F2"/>
        </w:rPr>
        <w:t xml:space="preserve"> and </w:t>
      </w:r>
      <w:proofErr w:type="spellStart"/>
      <w:r w:rsidRPr="005D2043">
        <w:rPr>
          <w:color w:val="0D0D0D" w:themeColor="text1" w:themeTint="F2"/>
        </w:rPr>
        <w:t>stakeholders</w:t>
      </w:r>
      <w:proofErr w:type="spellEnd"/>
    </w:p>
    <w:p w14:paraId="0268A992" w14:textId="043E0030" w:rsidR="00E91731" w:rsidRPr="005D2043" w:rsidRDefault="00E91731" w:rsidP="00E91731">
      <w:pPr>
        <w:pStyle w:val="Text-laufAbstze"/>
        <w:rPr>
          <w:color w:val="0D0D0D" w:themeColor="text1" w:themeTint="F2"/>
        </w:rPr>
      </w:pPr>
    </w:p>
    <w:p w14:paraId="5999E31E" w14:textId="21FDED83" w:rsidR="00E91731" w:rsidRPr="003A6B3A" w:rsidRDefault="00E91731" w:rsidP="00E91731">
      <w:pPr>
        <w:pStyle w:val="berschrift2"/>
        <w:rPr>
          <w:color w:val="0D0D0D" w:themeColor="text1" w:themeTint="F2"/>
          <w:lang w:val="en-US"/>
        </w:rPr>
      </w:pPr>
      <w:bookmarkStart w:id="9" w:name="_Toc167263310"/>
      <w:r w:rsidRPr="003A6B3A">
        <w:rPr>
          <w:color w:val="0D0D0D" w:themeColor="text1" w:themeTint="F2"/>
          <w:lang w:val="en-US"/>
        </w:rPr>
        <w:t xml:space="preserve"> References Standards and regulations </w:t>
      </w:r>
      <w:r w:rsidR="00FE5871" w:rsidRPr="003A6B3A">
        <w:rPr>
          <w:color w:val="0D0D0D" w:themeColor="text1" w:themeTint="F2"/>
          <w:lang w:val="en-US"/>
        </w:rPr>
        <w:t>(optional)</w:t>
      </w:r>
      <w:bookmarkEnd w:id="9"/>
    </w:p>
    <w:p w14:paraId="2473B42B" w14:textId="2F9417CA" w:rsidR="00E91731" w:rsidRPr="003A6B3A" w:rsidRDefault="00E91731" w:rsidP="00E91731">
      <w:pPr>
        <w:pStyle w:val="Text-1Absatz"/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>List of referenced documents, in particular standards and regulations.</w:t>
      </w:r>
    </w:p>
    <w:p w14:paraId="5F616491" w14:textId="10A87B51" w:rsidR="00E91731" w:rsidRPr="003A6B3A" w:rsidRDefault="00E91731" w:rsidP="00E91731">
      <w:pPr>
        <w:pStyle w:val="Text-laufAbstze"/>
        <w:rPr>
          <w:lang w:val="en-US"/>
        </w:rPr>
      </w:pPr>
    </w:p>
    <w:p w14:paraId="5DC6DE79" w14:textId="77777777" w:rsidR="005617FF" w:rsidRPr="003A6B3A" w:rsidRDefault="005617FF" w:rsidP="00AC7C74">
      <w:pPr>
        <w:rPr>
          <w:lang w:val="en-US"/>
        </w:rPr>
        <w:sectPr w:rsidR="005617FF" w:rsidRPr="003A6B3A">
          <w:headerReference w:type="default" r:id="rId10"/>
          <w:pgSz w:w="11907" w:h="16840" w:code="9"/>
          <w:pgMar w:top="2835" w:right="2665" w:bottom="2835" w:left="2665" w:header="1701" w:footer="720" w:gutter="0"/>
          <w:pgNumType w:start="1"/>
          <w:cols w:space="720"/>
          <w:noEndnote/>
          <w:titlePg/>
        </w:sectPr>
      </w:pPr>
    </w:p>
    <w:p w14:paraId="7BB96198" w14:textId="012E4D34" w:rsidR="003538BE" w:rsidRPr="005D2043" w:rsidRDefault="003538BE" w:rsidP="00E91731">
      <w:pPr>
        <w:pStyle w:val="berschrift1"/>
        <w:rPr>
          <w:color w:val="0D0D0D" w:themeColor="text1" w:themeTint="F2"/>
        </w:rPr>
      </w:pPr>
      <w:bookmarkStart w:id="10" w:name="_Toc167263311"/>
      <w:proofErr w:type="spellStart"/>
      <w:r w:rsidRPr="005D2043">
        <w:rPr>
          <w:color w:val="0D0D0D" w:themeColor="text1" w:themeTint="F2"/>
        </w:rPr>
        <w:lastRenderedPageBreak/>
        <w:t>Requirements</w:t>
      </w:r>
      <w:proofErr w:type="spellEnd"/>
      <w:r w:rsidRPr="005D2043">
        <w:rPr>
          <w:color w:val="0D0D0D" w:themeColor="text1" w:themeTint="F2"/>
        </w:rPr>
        <w:t xml:space="preserve"> </w:t>
      </w:r>
      <w:proofErr w:type="spellStart"/>
      <w:r w:rsidRPr="005D2043">
        <w:rPr>
          <w:color w:val="0D0D0D" w:themeColor="text1" w:themeTint="F2"/>
        </w:rPr>
        <w:t>documentation</w:t>
      </w:r>
      <w:bookmarkEnd w:id="10"/>
      <w:proofErr w:type="spellEnd"/>
    </w:p>
    <w:p w14:paraId="68546F46" w14:textId="486B0829" w:rsidR="00FB13D0" w:rsidRPr="005D2043" w:rsidRDefault="00FB13D0" w:rsidP="00FB13D0">
      <w:pPr>
        <w:pStyle w:val="berschrift2"/>
        <w:rPr>
          <w:color w:val="0D0D0D" w:themeColor="text1" w:themeTint="F2"/>
        </w:rPr>
      </w:pPr>
      <w:bookmarkStart w:id="11" w:name="_Toc167263312"/>
      <w:r w:rsidRPr="005D2043">
        <w:rPr>
          <w:color w:val="0D0D0D" w:themeColor="text1" w:themeTint="F2"/>
        </w:rPr>
        <w:t xml:space="preserve"> </w:t>
      </w:r>
      <w:proofErr w:type="spellStart"/>
      <w:r w:rsidRPr="005D2043">
        <w:rPr>
          <w:color w:val="0D0D0D" w:themeColor="text1" w:themeTint="F2"/>
        </w:rPr>
        <w:t>Product</w:t>
      </w:r>
      <w:proofErr w:type="spellEnd"/>
      <w:r w:rsidRPr="005D2043">
        <w:rPr>
          <w:color w:val="0D0D0D" w:themeColor="text1" w:themeTint="F2"/>
        </w:rPr>
        <w:t xml:space="preserve"> </w:t>
      </w:r>
      <w:proofErr w:type="spellStart"/>
      <w:r w:rsidRPr="005D2043">
        <w:rPr>
          <w:color w:val="0D0D0D" w:themeColor="text1" w:themeTint="F2"/>
        </w:rPr>
        <w:t>vision</w:t>
      </w:r>
      <w:proofErr w:type="spellEnd"/>
      <w:r w:rsidRPr="005D2043">
        <w:rPr>
          <w:color w:val="0D0D0D" w:themeColor="text1" w:themeTint="F2"/>
        </w:rPr>
        <w:t xml:space="preserve"> and </w:t>
      </w:r>
      <w:proofErr w:type="spellStart"/>
      <w:r w:rsidRPr="005D2043">
        <w:rPr>
          <w:color w:val="0D0D0D" w:themeColor="text1" w:themeTint="F2"/>
        </w:rPr>
        <w:t>goals</w:t>
      </w:r>
      <w:bookmarkEnd w:id="11"/>
      <w:proofErr w:type="spellEnd"/>
    </w:p>
    <w:p w14:paraId="4D24E4B6" w14:textId="22FAC8C8" w:rsidR="00FE5871" w:rsidRPr="005D2043" w:rsidRDefault="00FE5871" w:rsidP="00FE5871">
      <w:pPr>
        <w:pStyle w:val="berschrift2"/>
        <w:rPr>
          <w:color w:val="0D0D0D" w:themeColor="text1" w:themeTint="F2"/>
        </w:rPr>
      </w:pPr>
      <w:bookmarkStart w:id="12" w:name="_Toc167263313"/>
      <w:r w:rsidRPr="005D2043">
        <w:rPr>
          <w:color w:val="0D0D0D" w:themeColor="text1" w:themeTint="F2"/>
        </w:rPr>
        <w:t xml:space="preserve"> Personas</w:t>
      </w:r>
      <w:bookmarkEnd w:id="12"/>
    </w:p>
    <w:p w14:paraId="4FFB6421" w14:textId="77777777" w:rsidR="00CF59A5" w:rsidRDefault="00FE5871" w:rsidP="00FE5871">
      <w:pPr>
        <w:pStyle w:val="berschrift2"/>
        <w:rPr>
          <w:color w:val="0D0D0D" w:themeColor="text1" w:themeTint="F2"/>
        </w:rPr>
      </w:pPr>
      <w:bookmarkStart w:id="13" w:name="_Toc167263314"/>
      <w:r w:rsidRPr="005D2043">
        <w:rPr>
          <w:color w:val="0D0D0D" w:themeColor="text1" w:themeTint="F2"/>
        </w:rPr>
        <w:t xml:space="preserve"> User </w:t>
      </w:r>
      <w:proofErr w:type="spellStart"/>
      <w:r w:rsidRPr="005D2043">
        <w:rPr>
          <w:color w:val="0D0D0D" w:themeColor="text1" w:themeTint="F2"/>
        </w:rPr>
        <w:t>stories</w:t>
      </w:r>
      <w:proofErr w:type="spellEnd"/>
      <w:r w:rsidRPr="005D2043">
        <w:rPr>
          <w:color w:val="0D0D0D" w:themeColor="text1" w:themeTint="F2"/>
        </w:rPr>
        <w:t xml:space="preserve"> </w:t>
      </w:r>
      <w:bookmarkEnd w:id="13"/>
    </w:p>
    <w:p w14:paraId="09F56E96" w14:textId="54744B1B" w:rsidR="00FE5871" w:rsidRPr="003A6B3A" w:rsidRDefault="00CF59A5" w:rsidP="00CF59A5">
      <w:pPr>
        <w:pStyle w:val="berschrift3"/>
        <w:numPr>
          <w:ilvl w:val="0"/>
          <w:numId w:val="0"/>
        </w:numPr>
        <w:rPr>
          <w:lang w:val="en-US"/>
        </w:rPr>
      </w:pPr>
      <w:bookmarkStart w:id="14" w:name="_Toc167263315"/>
      <w:r w:rsidRPr="003A6B3A">
        <w:rPr>
          <w:lang w:val="en-US"/>
        </w:rPr>
        <w:t>incl. acceptance criteria and status (accepted, not accepted)</w:t>
      </w:r>
      <w:bookmarkEnd w:id="14"/>
    </w:p>
    <w:p w14:paraId="63D55D19" w14:textId="4882151B" w:rsidR="00FE5871" w:rsidRPr="005D2043" w:rsidRDefault="00FE5871" w:rsidP="00FE5871">
      <w:pPr>
        <w:pStyle w:val="berschrift2"/>
        <w:rPr>
          <w:color w:val="0D0D0D" w:themeColor="text1" w:themeTint="F2"/>
        </w:rPr>
      </w:pPr>
      <w:bookmarkStart w:id="15" w:name="_Toc167263316"/>
      <w:r w:rsidRPr="005D2043">
        <w:rPr>
          <w:color w:val="0D0D0D" w:themeColor="text1" w:themeTint="F2"/>
        </w:rPr>
        <w:t xml:space="preserve">Dictionary </w:t>
      </w:r>
      <w:proofErr w:type="spellStart"/>
      <w:r w:rsidRPr="005D2043">
        <w:rPr>
          <w:color w:val="0D0D0D" w:themeColor="text1" w:themeTint="F2"/>
        </w:rPr>
        <w:t>of</w:t>
      </w:r>
      <w:proofErr w:type="spellEnd"/>
      <w:r w:rsidRPr="005D2043">
        <w:rPr>
          <w:color w:val="0D0D0D" w:themeColor="text1" w:themeTint="F2"/>
        </w:rPr>
        <w:t xml:space="preserve"> </w:t>
      </w:r>
      <w:proofErr w:type="spellStart"/>
      <w:r w:rsidRPr="005D2043">
        <w:rPr>
          <w:color w:val="0D0D0D" w:themeColor="text1" w:themeTint="F2"/>
        </w:rPr>
        <w:t>terms</w:t>
      </w:r>
      <w:proofErr w:type="spellEnd"/>
      <w:r w:rsidRPr="005D2043">
        <w:rPr>
          <w:color w:val="0D0D0D" w:themeColor="text1" w:themeTint="F2"/>
        </w:rPr>
        <w:t xml:space="preserve"> </w:t>
      </w:r>
      <w:bookmarkEnd w:id="15"/>
    </w:p>
    <w:p w14:paraId="389FD6DE" w14:textId="77777777" w:rsidR="00FE5871" w:rsidRPr="00FE5871" w:rsidRDefault="00FE5871" w:rsidP="00FE5871">
      <w:pPr>
        <w:pStyle w:val="Text-laufAbstze"/>
      </w:pPr>
    </w:p>
    <w:p w14:paraId="37795F44" w14:textId="77777777" w:rsidR="00FE5871" w:rsidRPr="00FE5871" w:rsidRDefault="00FE5871" w:rsidP="00FE5871">
      <w:pPr>
        <w:pStyle w:val="Text-laufAbstze"/>
        <w:ind w:firstLine="0"/>
      </w:pPr>
    </w:p>
    <w:p w14:paraId="3A19BC04" w14:textId="15117A1C" w:rsidR="00FB13D0" w:rsidRPr="00FB13D0" w:rsidRDefault="00FB13D0" w:rsidP="00FB13D0">
      <w:pPr>
        <w:pStyle w:val="Text-laufAbstze"/>
      </w:pPr>
    </w:p>
    <w:p w14:paraId="799FC3FA" w14:textId="7C826FAE" w:rsidR="00FB13D0" w:rsidRDefault="00FB13D0" w:rsidP="00E91731">
      <w:pPr>
        <w:pStyle w:val="berschrift1"/>
      </w:pPr>
      <w:bookmarkStart w:id="16" w:name="_Toc167263317"/>
      <w:proofErr w:type="spellStart"/>
      <w:r>
        <w:t>Architectural</w:t>
      </w:r>
      <w:proofErr w:type="spellEnd"/>
      <w:r>
        <w:t xml:space="preserve"> </w:t>
      </w:r>
      <w:proofErr w:type="spellStart"/>
      <w:r>
        <w:t>documentation</w:t>
      </w:r>
      <w:bookmarkEnd w:id="16"/>
      <w:proofErr w:type="spellEnd"/>
    </w:p>
    <w:p w14:paraId="3732BB4B" w14:textId="166B0269" w:rsidR="00DE3A48" w:rsidRPr="005D2043" w:rsidRDefault="00DE3A48" w:rsidP="00C926AC">
      <w:pPr>
        <w:pStyle w:val="berschrift2"/>
        <w:rPr>
          <w:color w:val="0D0D0D" w:themeColor="text1" w:themeTint="F2"/>
        </w:rPr>
      </w:pPr>
      <w:bookmarkStart w:id="17" w:name="_Toc167263318"/>
      <w:r w:rsidRPr="005D2043">
        <w:rPr>
          <w:color w:val="0D0D0D" w:themeColor="text1" w:themeTint="F2"/>
        </w:rPr>
        <w:t xml:space="preserve"> System </w:t>
      </w:r>
      <w:proofErr w:type="spellStart"/>
      <w:r w:rsidRPr="005D2043">
        <w:rPr>
          <w:color w:val="0D0D0D" w:themeColor="text1" w:themeTint="F2"/>
        </w:rPr>
        <w:t>architecture</w:t>
      </w:r>
      <w:proofErr w:type="spellEnd"/>
      <w:r w:rsidRPr="005D2043">
        <w:rPr>
          <w:color w:val="0D0D0D" w:themeColor="text1" w:themeTint="F2"/>
        </w:rPr>
        <w:t xml:space="preserve"> </w:t>
      </w:r>
      <w:r w:rsidR="00C926AC" w:rsidRPr="005D2043">
        <w:rPr>
          <w:color w:val="0D0D0D" w:themeColor="text1" w:themeTint="F2"/>
        </w:rPr>
        <w:t>and design</w:t>
      </w:r>
      <w:bookmarkEnd w:id="17"/>
    </w:p>
    <w:p w14:paraId="3047FDB2" w14:textId="0370A895" w:rsidR="00DE3A48" w:rsidRPr="003A6B3A" w:rsidRDefault="00DE3A48" w:rsidP="00DE3A48">
      <w:pPr>
        <w:pStyle w:val="Text-laufAbstze"/>
        <w:numPr>
          <w:ilvl w:val="1"/>
          <w:numId w:val="39"/>
        </w:num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 xml:space="preserve">What are the non-functional requirements? </w:t>
      </w:r>
    </w:p>
    <w:p w14:paraId="25D7FC16" w14:textId="65AF885E" w:rsidR="00DE3A48" w:rsidRPr="003A6B3A" w:rsidRDefault="00DE3A48" w:rsidP="00DE3A48">
      <w:pPr>
        <w:pStyle w:val="Text-laufAbstze"/>
        <w:numPr>
          <w:ilvl w:val="1"/>
          <w:numId w:val="39"/>
        </w:num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 xml:space="preserve">How were these prioritized and implemented in the project? </w:t>
      </w:r>
    </w:p>
    <w:p w14:paraId="14CDC8E1" w14:textId="2D40988D" w:rsidR="00DE3A48" w:rsidRPr="003A6B3A" w:rsidRDefault="00DE3A48" w:rsidP="00CF59A5">
      <w:pPr>
        <w:pStyle w:val="Text-laufAbstze"/>
        <w:numPr>
          <w:ilvl w:val="1"/>
          <w:numId w:val="39"/>
        </w:num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>What does a high-level sketch of the system architecture look like?</w:t>
      </w:r>
    </w:p>
    <w:p w14:paraId="738046BE" w14:textId="4C24F8DA" w:rsidR="00DE3A48" w:rsidRPr="005D2043" w:rsidRDefault="00DE3A48" w:rsidP="00C926AC">
      <w:pPr>
        <w:pStyle w:val="berschrift2"/>
        <w:rPr>
          <w:color w:val="0D0D0D" w:themeColor="text1" w:themeTint="F2"/>
        </w:rPr>
      </w:pPr>
      <w:bookmarkStart w:id="18" w:name="_Toc167263319"/>
      <w:r w:rsidRPr="003A6B3A">
        <w:rPr>
          <w:color w:val="0D0D0D" w:themeColor="text1" w:themeTint="F2"/>
          <w:lang w:val="en-US"/>
        </w:rPr>
        <w:t xml:space="preserve"> </w:t>
      </w:r>
      <w:r w:rsidRPr="005D2043">
        <w:rPr>
          <w:color w:val="0D0D0D" w:themeColor="text1" w:themeTint="F2"/>
        </w:rPr>
        <w:t>Human-</w:t>
      </w:r>
      <w:proofErr w:type="spellStart"/>
      <w:r w:rsidRPr="005D2043">
        <w:rPr>
          <w:color w:val="0D0D0D" w:themeColor="text1" w:themeTint="F2"/>
        </w:rPr>
        <w:t>machine</w:t>
      </w:r>
      <w:proofErr w:type="spellEnd"/>
      <w:r w:rsidRPr="005D2043">
        <w:rPr>
          <w:color w:val="0D0D0D" w:themeColor="text1" w:themeTint="F2"/>
        </w:rPr>
        <w:t xml:space="preserve"> interface</w:t>
      </w:r>
      <w:bookmarkEnd w:id="18"/>
    </w:p>
    <w:p w14:paraId="1B26DFF6" w14:textId="605AAD80" w:rsidR="00DE3A48" w:rsidRPr="003A6B3A" w:rsidRDefault="00DE3A48" w:rsidP="00DE3A48">
      <w:pPr>
        <w:pStyle w:val="Text-laufAbstze"/>
        <w:numPr>
          <w:ilvl w:val="1"/>
          <w:numId w:val="40"/>
        </w:numPr>
        <w:rPr>
          <w:color w:val="0D0D0D" w:themeColor="text1" w:themeTint="F2"/>
          <w:lang w:val="en-US"/>
        </w:rPr>
      </w:pPr>
      <w:r w:rsidRPr="003A6B3A">
        <w:rPr>
          <w:color w:val="0D0D0D" w:themeColor="text1" w:themeTint="F2"/>
          <w:lang w:val="en-US"/>
        </w:rPr>
        <w:t>Are there any requirements for the MM interface?</w:t>
      </w:r>
    </w:p>
    <w:p w14:paraId="2EE6618C" w14:textId="3FB58769" w:rsidR="00DE3A48" w:rsidRDefault="00C926AC" w:rsidP="00CF59A5">
      <w:pPr>
        <w:pStyle w:val="Text-laufAbstze"/>
        <w:numPr>
          <w:ilvl w:val="1"/>
          <w:numId w:val="40"/>
        </w:numPr>
        <w:rPr>
          <w:color w:val="0D0D0D" w:themeColor="text1" w:themeTint="F2"/>
        </w:rPr>
      </w:pPr>
      <w:r w:rsidRPr="003A6B3A">
        <w:rPr>
          <w:color w:val="0D0D0D" w:themeColor="text1" w:themeTint="F2"/>
          <w:lang w:val="en-US"/>
        </w:rPr>
        <w:t xml:space="preserve">What does </w:t>
      </w:r>
      <w:r w:rsidR="00CF59A5" w:rsidRPr="003A6B3A">
        <w:rPr>
          <w:color w:val="0D0D0D" w:themeColor="text1" w:themeTint="F2"/>
          <w:lang w:val="en-US"/>
        </w:rPr>
        <w:t>the vulnerability</w:t>
      </w:r>
      <w:r w:rsidR="00B97914" w:rsidRPr="003A6B3A">
        <w:rPr>
          <w:color w:val="0D0D0D" w:themeColor="text1" w:themeTint="F2"/>
          <w:lang w:val="en-US"/>
        </w:rPr>
        <w:t xml:space="preserve"> dashboard </w:t>
      </w:r>
      <w:r w:rsidRPr="003A6B3A">
        <w:rPr>
          <w:color w:val="0D0D0D" w:themeColor="text1" w:themeTint="F2"/>
          <w:lang w:val="en-US"/>
        </w:rPr>
        <w:t xml:space="preserve">look like? </w:t>
      </w:r>
      <w:proofErr w:type="spellStart"/>
      <w:r w:rsidR="00CF59A5">
        <w:rPr>
          <w:color w:val="0D0D0D" w:themeColor="text1" w:themeTint="F2"/>
        </w:rPr>
        <w:t>Justify</w:t>
      </w:r>
      <w:proofErr w:type="spellEnd"/>
      <w:r w:rsidR="00CF59A5">
        <w:rPr>
          <w:color w:val="0D0D0D" w:themeColor="text1" w:themeTint="F2"/>
        </w:rPr>
        <w:t xml:space="preserve"> </w:t>
      </w:r>
      <w:proofErr w:type="spellStart"/>
      <w:r w:rsidR="00CF59A5">
        <w:rPr>
          <w:color w:val="0D0D0D" w:themeColor="text1" w:themeTint="F2"/>
        </w:rPr>
        <w:t>your</w:t>
      </w:r>
      <w:proofErr w:type="spellEnd"/>
      <w:r w:rsidR="00CF59A5">
        <w:rPr>
          <w:color w:val="0D0D0D" w:themeColor="text1" w:themeTint="F2"/>
        </w:rPr>
        <w:t xml:space="preserve"> design </w:t>
      </w:r>
      <w:proofErr w:type="spellStart"/>
      <w:r w:rsidR="00CF59A5">
        <w:rPr>
          <w:color w:val="0D0D0D" w:themeColor="text1" w:themeTint="F2"/>
        </w:rPr>
        <w:t>decisions</w:t>
      </w:r>
      <w:proofErr w:type="spellEnd"/>
      <w:r w:rsidR="00CF59A5">
        <w:rPr>
          <w:color w:val="0D0D0D" w:themeColor="text1" w:themeTint="F2"/>
        </w:rPr>
        <w:t>.</w:t>
      </w:r>
    </w:p>
    <w:p w14:paraId="2334F135" w14:textId="47D62A46" w:rsidR="00FA073A" w:rsidRDefault="00FA073A">
      <w:pPr>
        <w:rPr>
          <w:rFonts w:ascii="Arial" w:hAnsi="Arial"/>
        </w:rPr>
      </w:pPr>
      <w:r>
        <w:br w:type="page"/>
      </w:r>
    </w:p>
    <w:p w14:paraId="27FE64E5" w14:textId="4BB6C403" w:rsidR="00FB13D0" w:rsidRDefault="00FB13D0" w:rsidP="00FB13D0">
      <w:pPr>
        <w:pStyle w:val="berschrift1"/>
        <w:rPr>
          <w:color w:val="0D0D0D" w:themeColor="text1" w:themeTint="F2"/>
        </w:rPr>
      </w:pPr>
      <w:bookmarkStart w:id="19" w:name="_Toc167263320"/>
      <w:r w:rsidRPr="005D2043">
        <w:rPr>
          <w:color w:val="0D0D0D" w:themeColor="text1" w:themeTint="F2"/>
        </w:rPr>
        <w:lastRenderedPageBreak/>
        <w:t xml:space="preserve">Test </w:t>
      </w:r>
      <w:proofErr w:type="spellStart"/>
      <w:r w:rsidRPr="005D2043">
        <w:rPr>
          <w:color w:val="0D0D0D" w:themeColor="text1" w:themeTint="F2"/>
        </w:rPr>
        <w:t>documentation</w:t>
      </w:r>
      <w:bookmarkEnd w:id="19"/>
      <w:proofErr w:type="spellEnd"/>
    </w:p>
    <w:p w14:paraId="6C0C17D8" w14:textId="77D303C1" w:rsidR="00FA073A" w:rsidRDefault="00FA073A" w:rsidP="00FA073A">
      <w:pPr>
        <w:pStyle w:val="berschrift2"/>
      </w:pPr>
      <w:bookmarkStart w:id="20" w:name="_Toc159645648"/>
      <w:bookmarkStart w:id="21" w:name="_Toc365813643"/>
      <w:bookmarkStart w:id="22" w:name="_Toc167263321"/>
      <w:bookmarkStart w:id="23" w:name="_Toc159645646"/>
      <w:bookmarkStart w:id="24" w:name="_Toc365813641"/>
      <w:r w:rsidRPr="00980D99">
        <w:t>Status</w:t>
      </w:r>
      <w:bookmarkEnd w:id="20"/>
      <w:r w:rsidRPr="00980D99">
        <w:t xml:space="preserve"> </w:t>
      </w:r>
      <w:proofErr w:type="spellStart"/>
      <w:r w:rsidRPr="00980D99">
        <w:t>of</w:t>
      </w:r>
      <w:proofErr w:type="spellEnd"/>
      <w:r w:rsidRPr="00980D99">
        <w:t xml:space="preserve"> </w:t>
      </w:r>
      <w:proofErr w:type="spellStart"/>
      <w:r w:rsidRPr="00980D99">
        <w:t>the</w:t>
      </w:r>
      <w:proofErr w:type="spellEnd"/>
      <w:r w:rsidRPr="00980D99">
        <w:t xml:space="preserve"> </w:t>
      </w:r>
      <w:proofErr w:type="spellStart"/>
      <w:r w:rsidRPr="00980D99">
        <w:t>test</w:t>
      </w:r>
      <w:proofErr w:type="spellEnd"/>
      <w:r w:rsidRPr="00980D99">
        <w:t xml:space="preserve"> </w:t>
      </w:r>
      <w:proofErr w:type="spellStart"/>
      <w:r w:rsidRPr="00980D99">
        <w:t>objectives</w:t>
      </w:r>
      <w:bookmarkEnd w:id="21"/>
      <w:bookmarkEnd w:id="22"/>
      <w:proofErr w:type="spellEnd"/>
    </w:p>
    <w:p w14:paraId="754402DD" w14:textId="1733E0FE" w:rsidR="00FA073A" w:rsidRPr="00FA073A" w:rsidRDefault="00FF5FB8" w:rsidP="00FA073A">
      <w:pPr>
        <w:pStyle w:val="berschrift3"/>
      </w:pPr>
      <w:bookmarkStart w:id="25" w:name="_Toc167263322"/>
      <w:r>
        <w:t xml:space="preserve"> Pipeline </w:t>
      </w:r>
      <w:proofErr w:type="spellStart"/>
      <w:r w:rsidR="00FA073A">
        <w:t>ToDo</w:t>
      </w:r>
      <w:proofErr w:type="spellEnd"/>
      <w:r w:rsidR="00FA073A">
        <w:t xml:space="preserve"> List</w:t>
      </w:r>
      <w:bookmarkEnd w:id="25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849"/>
        <w:gridCol w:w="3718"/>
      </w:tblGrid>
      <w:tr w:rsidR="00B34DF8" w:rsidRPr="00980D99" w14:paraId="42F4D027" w14:textId="77777777" w:rsidTr="00C65A59">
        <w:tc>
          <w:tcPr>
            <w:tcW w:w="3794" w:type="dxa"/>
            <w:shd w:val="clear" w:color="auto" w:fill="B3B3B3"/>
          </w:tcPr>
          <w:p w14:paraId="3BDE1C18" w14:textId="77777777" w:rsidR="00FA073A" w:rsidRPr="00980D99" w:rsidRDefault="00FA073A" w:rsidP="00C65A59">
            <w:r w:rsidRPr="00980D99">
              <w:t xml:space="preserve">Test </w:t>
            </w:r>
            <w:proofErr w:type="spellStart"/>
            <w:r w:rsidRPr="00980D99">
              <w:t>objective</w:t>
            </w:r>
            <w:proofErr w:type="spellEnd"/>
          </w:p>
        </w:tc>
        <w:tc>
          <w:tcPr>
            <w:tcW w:w="5133" w:type="dxa"/>
            <w:shd w:val="clear" w:color="auto" w:fill="B3B3B3"/>
          </w:tcPr>
          <w:p w14:paraId="52E8AAFF" w14:textId="77777777" w:rsidR="00FA073A" w:rsidRPr="00980D99" w:rsidRDefault="00FA073A" w:rsidP="00C65A59">
            <w:r w:rsidRPr="00980D99">
              <w:t>Status / Explanation</w:t>
            </w:r>
          </w:p>
        </w:tc>
      </w:tr>
      <w:tr w:rsidR="00B34DF8" w:rsidRPr="003A6B3A" w14:paraId="35B4F1B3" w14:textId="77777777" w:rsidTr="00C65A59">
        <w:tc>
          <w:tcPr>
            <w:tcW w:w="3794" w:type="dxa"/>
          </w:tcPr>
          <w:p w14:paraId="44E24800" w14:textId="7C84C11A" w:rsidR="00FA073A" w:rsidRPr="003A6B3A" w:rsidRDefault="00FA073A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>Functional correctness of the pipeline</w:t>
            </w:r>
          </w:p>
        </w:tc>
        <w:tc>
          <w:tcPr>
            <w:tcW w:w="5133" w:type="dxa"/>
          </w:tcPr>
          <w:p w14:paraId="37F10E0E" w14:textId="77777777" w:rsidR="00FA073A" w:rsidRPr="003A6B3A" w:rsidRDefault="00FA073A" w:rsidP="00C65A59">
            <w:pPr>
              <w:rPr>
                <w:lang w:val="en-US"/>
              </w:rPr>
            </w:pPr>
          </w:p>
        </w:tc>
      </w:tr>
      <w:tr w:rsidR="00B34DF8" w:rsidRPr="003A6B3A" w14:paraId="4A9D7172" w14:textId="77777777" w:rsidTr="00C65A59">
        <w:tc>
          <w:tcPr>
            <w:tcW w:w="3794" w:type="dxa"/>
          </w:tcPr>
          <w:p w14:paraId="79A925DB" w14:textId="125E8419" w:rsidR="00FA073A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 xml:space="preserve">Functional correctness of the </w:t>
            </w:r>
            <w:r w:rsidR="00287982" w:rsidRPr="003A6B3A">
              <w:rPr>
                <w:lang w:val="en-US"/>
              </w:rPr>
              <w:t xml:space="preserve">Vulnerability </w:t>
            </w:r>
            <w:r w:rsidRPr="003A6B3A">
              <w:rPr>
                <w:lang w:val="en-US"/>
              </w:rPr>
              <w:t xml:space="preserve">Dashboard </w:t>
            </w:r>
          </w:p>
        </w:tc>
        <w:tc>
          <w:tcPr>
            <w:tcW w:w="5133" w:type="dxa"/>
          </w:tcPr>
          <w:p w14:paraId="691E4DD9" w14:textId="77777777" w:rsidR="00FA073A" w:rsidRPr="003A6B3A" w:rsidRDefault="00FA073A" w:rsidP="00C65A59">
            <w:pPr>
              <w:rPr>
                <w:lang w:val="en-US"/>
              </w:rPr>
            </w:pPr>
          </w:p>
        </w:tc>
      </w:tr>
      <w:tr w:rsidR="00B34DF8" w:rsidRPr="003A6B3A" w14:paraId="790E17B5" w14:textId="77777777" w:rsidTr="00C65A59">
        <w:tc>
          <w:tcPr>
            <w:tcW w:w="3794" w:type="dxa"/>
          </w:tcPr>
          <w:p w14:paraId="20795A6E" w14:textId="77777777" w:rsidR="00FA073A" w:rsidRPr="003A6B3A" w:rsidRDefault="00FA073A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 xml:space="preserve">Usability of the technical </w:t>
            </w:r>
          </w:p>
          <w:p w14:paraId="151606AC" w14:textId="1209E3EB" w:rsidR="00FA073A" w:rsidRPr="003A6B3A" w:rsidRDefault="00FA073A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>Documentation</w:t>
            </w:r>
          </w:p>
        </w:tc>
        <w:tc>
          <w:tcPr>
            <w:tcW w:w="5133" w:type="dxa"/>
          </w:tcPr>
          <w:p w14:paraId="090AA950" w14:textId="77777777" w:rsidR="00FA073A" w:rsidRPr="003A6B3A" w:rsidRDefault="00FA073A" w:rsidP="00C65A59">
            <w:pPr>
              <w:rPr>
                <w:lang w:val="en-US"/>
              </w:rPr>
            </w:pPr>
          </w:p>
        </w:tc>
      </w:tr>
    </w:tbl>
    <w:p w14:paraId="2CB07D0E" w14:textId="0E69587C" w:rsidR="00FA073A" w:rsidRPr="003A6B3A" w:rsidRDefault="00FA073A" w:rsidP="00FA073A">
      <w:pPr>
        <w:rPr>
          <w:lang w:val="en-US"/>
        </w:rPr>
      </w:pPr>
    </w:p>
    <w:p w14:paraId="7A74332F" w14:textId="76C2AB3D" w:rsidR="00B34DF8" w:rsidRPr="003A6B3A" w:rsidRDefault="00B34DF8" w:rsidP="00FA073A">
      <w:pPr>
        <w:rPr>
          <w:lang w:val="en-US"/>
        </w:rPr>
      </w:pPr>
      <w:r w:rsidRPr="003A6B3A">
        <w:rPr>
          <w:lang w:val="en-US"/>
        </w:rPr>
        <w:t>Overall assessment of the achievement of the test objectives:</w:t>
      </w:r>
    </w:p>
    <w:p w14:paraId="25303714" w14:textId="7B1D9E1C" w:rsidR="00B34DF8" w:rsidRPr="003A6B3A" w:rsidRDefault="00B34DF8" w:rsidP="00FA073A">
      <w:pPr>
        <w:rPr>
          <w:lang w:val="en-US"/>
        </w:rPr>
      </w:pPr>
    </w:p>
    <w:p w14:paraId="3A47A291" w14:textId="39FCD0AA" w:rsidR="00B34DF8" w:rsidRPr="003A6B3A" w:rsidRDefault="00B34DF8" w:rsidP="00FA073A">
      <w:pPr>
        <w:rPr>
          <w:lang w:val="en-US"/>
        </w:rPr>
      </w:pPr>
    </w:p>
    <w:p w14:paraId="32DDEA7E" w14:textId="20303403" w:rsidR="00B34DF8" w:rsidRPr="003A6B3A" w:rsidRDefault="00B34DF8" w:rsidP="00FA073A">
      <w:pPr>
        <w:rPr>
          <w:lang w:val="en-US"/>
        </w:rPr>
      </w:pPr>
    </w:p>
    <w:p w14:paraId="74482C5B" w14:textId="77777777" w:rsidR="00B34DF8" w:rsidRPr="003A6B3A" w:rsidRDefault="00B34DF8" w:rsidP="00FA073A">
      <w:pPr>
        <w:rPr>
          <w:lang w:val="en-US"/>
        </w:rPr>
      </w:pPr>
    </w:p>
    <w:p w14:paraId="63E4F85B" w14:textId="77777777" w:rsidR="00B34DF8" w:rsidRPr="003A6B3A" w:rsidRDefault="00B34DF8" w:rsidP="00FA073A">
      <w:pPr>
        <w:rPr>
          <w:lang w:val="en-US"/>
        </w:rPr>
      </w:pPr>
    </w:p>
    <w:p w14:paraId="49FBCFEF" w14:textId="20639F77" w:rsidR="00B34DF8" w:rsidRPr="00FA073A" w:rsidRDefault="00FF5FB8" w:rsidP="00B34DF8">
      <w:pPr>
        <w:pStyle w:val="berschrift3"/>
      </w:pPr>
      <w:bookmarkStart w:id="26" w:name="_Toc167263323"/>
      <w:r w:rsidRPr="003A6B3A">
        <w:rPr>
          <w:lang w:val="en-US"/>
        </w:rPr>
        <w:t xml:space="preserve"> </w:t>
      </w:r>
      <w:r>
        <w:t xml:space="preserve">Pipeline </w:t>
      </w:r>
      <w:r w:rsidR="00B34DF8">
        <w:t>Juice Shop</w:t>
      </w:r>
      <w:bookmarkEnd w:id="26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849"/>
        <w:gridCol w:w="3718"/>
      </w:tblGrid>
      <w:tr w:rsidR="00B34DF8" w:rsidRPr="00980D99" w14:paraId="1275FFC2" w14:textId="77777777" w:rsidTr="00C65A59">
        <w:tc>
          <w:tcPr>
            <w:tcW w:w="3794" w:type="dxa"/>
            <w:shd w:val="clear" w:color="auto" w:fill="B3B3B3"/>
          </w:tcPr>
          <w:p w14:paraId="5C64DC03" w14:textId="77777777" w:rsidR="00B34DF8" w:rsidRPr="00980D99" w:rsidRDefault="00B34DF8" w:rsidP="00C65A59">
            <w:r w:rsidRPr="00980D99">
              <w:t xml:space="preserve">Test </w:t>
            </w:r>
            <w:proofErr w:type="spellStart"/>
            <w:r w:rsidRPr="00980D99">
              <w:t>objective</w:t>
            </w:r>
            <w:proofErr w:type="spellEnd"/>
          </w:p>
        </w:tc>
        <w:tc>
          <w:tcPr>
            <w:tcW w:w="5133" w:type="dxa"/>
            <w:shd w:val="clear" w:color="auto" w:fill="B3B3B3"/>
          </w:tcPr>
          <w:p w14:paraId="24595747" w14:textId="77777777" w:rsidR="00B34DF8" w:rsidRPr="00980D99" w:rsidRDefault="00B34DF8" w:rsidP="00C65A59">
            <w:r w:rsidRPr="00980D99">
              <w:t>Status / Explanation</w:t>
            </w:r>
          </w:p>
        </w:tc>
      </w:tr>
      <w:tr w:rsidR="00B34DF8" w:rsidRPr="003A6B3A" w14:paraId="14484373" w14:textId="77777777" w:rsidTr="00C65A59">
        <w:tc>
          <w:tcPr>
            <w:tcW w:w="3794" w:type="dxa"/>
          </w:tcPr>
          <w:p w14:paraId="53E17B75" w14:textId="77777777" w:rsidR="00B34DF8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>Functional correctness of the pipeline</w:t>
            </w:r>
          </w:p>
        </w:tc>
        <w:tc>
          <w:tcPr>
            <w:tcW w:w="5133" w:type="dxa"/>
          </w:tcPr>
          <w:p w14:paraId="0C4A2A5F" w14:textId="77777777" w:rsidR="00B34DF8" w:rsidRPr="003A6B3A" w:rsidRDefault="00B34DF8" w:rsidP="00C65A59">
            <w:pPr>
              <w:rPr>
                <w:lang w:val="en-US"/>
              </w:rPr>
            </w:pPr>
          </w:p>
        </w:tc>
      </w:tr>
      <w:tr w:rsidR="00B34DF8" w:rsidRPr="003A6B3A" w14:paraId="329FDCCA" w14:textId="77777777" w:rsidTr="00C65A59">
        <w:tc>
          <w:tcPr>
            <w:tcW w:w="3794" w:type="dxa"/>
          </w:tcPr>
          <w:p w14:paraId="33504A73" w14:textId="35EA6D94" w:rsidR="00B34DF8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 xml:space="preserve">Functional correctness of the </w:t>
            </w:r>
            <w:r w:rsidR="00287982" w:rsidRPr="003A6B3A">
              <w:rPr>
                <w:lang w:val="en-US"/>
              </w:rPr>
              <w:t xml:space="preserve">Vulnerability </w:t>
            </w:r>
            <w:r w:rsidRPr="003A6B3A">
              <w:rPr>
                <w:lang w:val="en-US"/>
              </w:rPr>
              <w:t xml:space="preserve">Dashboard </w:t>
            </w:r>
          </w:p>
        </w:tc>
        <w:tc>
          <w:tcPr>
            <w:tcW w:w="5133" w:type="dxa"/>
          </w:tcPr>
          <w:p w14:paraId="2A44F60B" w14:textId="77777777" w:rsidR="00B34DF8" w:rsidRPr="003A6B3A" w:rsidRDefault="00B34DF8" w:rsidP="00C65A59">
            <w:pPr>
              <w:rPr>
                <w:lang w:val="en-US"/>
              </w:rPr>
            </w:pPr>
          </w:p>
        </w:tc>
      </w:tr>
      <w:tr w:rsidR="00B34DF8" w:rsidRPr="003A6B3A" w14:paraId="200DBD3F" w14:textId="77777777" w:rsidTr="00C65A59">
        <w:tc>
          <w:tcPr>
            <w:tcW w:w="3794" w:type="dxa"/>
          </w:tcPr>
          <w:p w14:paraId="39E5EE3A" w14:textId="77777777" w:rsidR="00B34DF8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 xml:space="preserve">Usability of the technical </w:t>
            </w:r>
          </w:p>
          <w:p w14:paraId="44F0ED6E" w14:textId="77777777" w:rsidR="00B34DF8" w:rsidRPr="003A6B3A" w:rsidRDefault="00B34DF8" w:rsidP="00C65A59">
            <w:pPr>
              <w:rPr>
                <w:lang w:val="en-US"/>
              </w:rPr>
            </w:pPr>
            <w:r w:rsidRPr="003A6B3A">
              <w:rPr>
                <w:lang w:val="en-US"/>
              </w:rPr>
              <w:t>Documentation</w:t>
            </w:r>
          </w:p>
        </w:tc>
        <w:tc>
          <w:tcPr>
            <w:tcW w:w="5133" w:type="dxa"/>
          </w:tcPr>
          <w:p w14:paraId="69D15DF0" w14:textId="77777777" w:rsidR="00B34DF8" w:rsidRPr="003A6B3A" w:rsidRDefault="00B34DF8" w:rsidP="00C65A59">
            <w:pPr>
              <w:rPr>
                <w:lang w:val="en-US"/>
              </w:rPr>
            </w:pPr>
          </w:p>
        </w:tc>
      </w:tr>
    </w:tbl>
    <w:p w14:paraId="4A21D36E" w14:textId="424F8069" w:rsidR="00B34DF8" w:rsidRPr="003A6B3A" w:rsidRDefault="00B34DF8" w:rsidP="00B34DF8">
      <w:pPr>
        <w:rPr>
          <w:lang w:val="en-US"/>
        </w:rPr>
      </w:pPr>
    </w:p>
    <w:p w14:paraId="4DE8A86A" w14:textId="77777777" w:rsidR="00B34DF8" w:rsidRPr="003A6B3A" w:rsidRDefault="00B34DF8" w:rsidP="00B34DF8">
      <w:pPr>
        <w:rPr>
          <w:lang w:val="en-US"/>
        </w:rPr>
      </w:pPr>
      <w:r w:rsidRPr="003A6B3A">
        <w:rPr>
          <w:lang w:val="en-US"/>
        </w:rPr>
        <w:t>Overall assessment of the achievement of the test objectives:</w:t>
      </w:r>
    </w:p>
    <w:p w14:paraId="7EFE1DD9" w14:textId="463830CE" w:rsidR="00B34DF8" w:rsidRPr="003A6B3A" w:rsidRDefault="00B34DF8" w:rsidP="00B34DF8">
      <w:pPr>
        <w:rPr>
          <w:lang w:val="en-US"/>
        </w:rPr>
      </w:pPr>
    </w:p>
    <w:p w14:paraId="74B5218E" w14:textId="05DF43D9" w:rsidR="00B34DF8" w:rsidRPr="003A6B3A" w:rsidRDefault="00B34DF8" w:rsidP="00B34DF8">
      <w:pPr>
        <w:rPr>
          <w:lang w:val="en-US"/>
        </w:rPr>
      </w:pPr>
    </w:p>
    <w:p w14:paraId="613A9DC4" w14:textId="7D00C8B7" w:rsidR="00B34DF8" w:rsidRPr="003A6B3A" w:rsidRDefault="00B34DF8" w:rsidP="00B34DF8">
      <w:pPr>
        <w:rPr>
          <w:lang w:val="en-US"/>
        </w:rPr>
      </w:pPr>
    </w:p>
    <w:p w14:paraId="222118BB" w14:textId="22B279EC" w:rsidR="00B34DF8" w:rsidRPr="003A6B3A" w:rsidRDefault="00B34DF8" w:rsidP="00B34DF8">
      <w:pPr>
        <w:rPr>
          <w:lang w:val="en-US"/>
        </w:rPr>
      </w:pPr>
    </w:p>
    <w:p w14:paraId="33FC2A40" w14:textId="15E970B9" w:rsidR="00B34DF8" w:rsidRPr="003A6B3A" w:rsidRDefault="00B34DF8">
      <w:pPr>
        <w:rPr>
          <w:lang w:val="en-US"/>
        </w:rPr>
      </w:pPr>
      <w:r w:rsidRPr="003A6B3A">
        <w:rPr>
          <w:lang w:val="en-US"/>
        </w:rPr>
        <w:br w:type="page"/>
      </w:r>
    </w:p>
    <w:p w14:paraId="0F9AA5A3" w14:textId="06C2A86C" w:rsidR="00FA073A" w:rsidRDefault="00B34DF8" w:rsidP="00FA073A">
      <w:pPr>
        <w:pStyle w:val="berschrift2"/>
      </w:pPr>
      <w:bookmarkStart w:id="27" w:name="_Toc167263324"/>
      <w:r w:rsidRPr="003A6B3A">
        <w:rPr>
          <w:lang w:val="en-US"/>
        </w:rPr>
        <w:lastRenderedPageBreak/>
        <w:t xml:space="preserve"> </w:t>
      </w:r>
      <w:r>
        <w:t xml:space="preserve">Error </w:t>
      </w:r>
      <w:proofErr w:type="spellStart"/>
      <w:r w:rsidR="00FA073A" w:rsidRPr="00980D99">
        <w:t>status</w:t>
      </w:r>
      <w:bookmarkEnd w:id="23"/>
      <w:proofErr w:type="spellEnd"/>
      <w:r w:rsidR="00FA073A" w:rsidRPr="00980D99">
        <w:t xml:space="preserve"> after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bookmarkEnd w:id="24"/>
      <w:bookmarkEnd w:id="27"/>
    </w:p>
    <w:p w14:paraId="0590F1B4" w14:textId="3AA80EAA" w:rsidR="00FA073A" w:rsidRPr="00980D99" w:rsidRDefault="003A1CA5" w:rsidP="00FA073A">
      <w:pPr>
        <w:pStyle w:val="berschrift3"/>
      </w:pPr>
      <w:bookmarkStart w:id="28" w:name="_Toc167263325"/>
      <w:r>
        <w:t xml:space="preserve"> Pipeline </w:t>
      </w:r>
      <w:proofErr w:type="spellStart"/>
      <w:r w:rsidR="00FA073A">
        <w:t>ToDo</w:t>
      </w:r>
      <w:proofErr w:type="spellEnd"/>
      <w:r w:rsidR="00FA073A">
        <w:t xml:space="preserve"> List</w:t>
      </w:r>
      <w:bookmarkEnd w:id="28"/>
    </w:p>
    <w:tbl>
      <w:tblPr>
        <w:tblStyle w:val="Tabellenraster"/>
        <w:tblW w:w="5293" w:type="dxa"/>
        <w:tblLayout w:type="fixed"/>
        <w:tblLook w:val="01E0" w:firstRow="1" w:lastRow="1" w:firstColumn="1" w:lastColumn="1" w:noHBand="0" w:noVBand="0"/>
      </w:tblPr>
      <w:tblGrid>
        <w:gridCol w:w="2553"/>
        <w:gridCol w:w="1383"/>
        <w:gridCol w:w="1357"/>
      </w:tblGrid>
      <w:tr w:rsidR="00FA073A" w:rsidRPr="00980D99" w14:paraId="0AC57077" w14:textId="77777777" w:rsidTr="00FA073A">
        <w:tc>
          <w:tcPr>
            <w:tcW w:w="2553" w:type="dxa"/>
            <w:shd w:val="clear" w:color="auto" w:fill="B3B3B3"/>
          </w:tcPr>
          <w:p w14:paraId="24953719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B3B3B3"/>
          </w:tcPr>
          <w:p w14:paraId="0B6F701C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  <w:r w:rsidRPr="00980D99">
              <w:rPr>
                <w:b/>
                <w:sz w:val="16"/>
                <w:szCs w:val="16"/>
              </w:rPr>
              <w:t>Open</w:t>
            </w:r>
          </w:p>
        </w:tc>
        <w:tc>
          <w:tcPr>
            <w:tcW w:w="1357" w:type="dxa"/>
            <w:shd w:val="clear" w:color="auto" w:fill="B3B3B3"/>
          </w:tcPr>
          <w:p w14:paraId="4D2C9439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  <w:proofErr w:type="spellStart"/>
            <w:r w:rsidRPr="00980D99">
              <w:rPr>
                <w:b/>
                <w:sz w:val="16"/>
                <w:szCs w:val="16"/>
              </w:rPr>
              <w:t>Closed</w:t>
            </w:r>
            <w:proofErr w:type="spellEnd"/>
          </w:p>
        </w:tc>
      </w:tr>
      <w:tr w:rsidR="00FA073A" w:rsidRPr="00980D99" w14:paraId="79A79D50" w14:textId="77777777" w:rsidTr="00FA073A">
        <w:tc>
          <w:tcPr>
            <w:tcW w:w="2553" w:type="dxa"/>
          </w:tcPr>
          <w:p w14:paraId="53784285" w14:textId="77777777" w:rsidR="00FA073A" w:rsidRPr="00980D99" w:rsidRDefault="00FA073A" w:rsidP="00C65A59">
            <w:r w:rsidRPr="00980D99">
              <w:t>Blocking</w:t>
            </w:r>
          </w:p>
        </w:tc>
        <w:tc>
          <w:tcPr>
            <w:tcW w:w="1383" w:type="dxa"/>
            <w:shd w:val="clear" w:color="auto" w:fill="auto"/>
          </w:tcPr>
          <w:p w14:paraId="479CD87C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6729E3A9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58C79B59" w14:textId="77777777" w:rsidTr="00FA073A">
        <w:tc>
          <w:tcPr>
            <w:tcW w:w="2553" w:type="dxa"/>
          </w:tcPr>
          <w:p w14:paraId="2E4AF63B" w14:textId="77777777" w:rsidR="00FA073A" w:rsidRPr="00980D99" w:rsidRDefault="00FA073A" w:rsidP="00C65A59">
            <w:r w:rsidRPr="00980D99">
              <w:t>High</w:t>
            </w:r>
          </w:p>
        </w:tc>
        <w:tc>
          <w:tcPr>
            <w:tcW w:w="1383" w:type="dxa"/>
            <w:shd w:val="clear" w:color="auto" w:fill="auto"/>
          </w:tcPr>
          <w:p w14:paraId="0CD50C21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643F0788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0DF5B67F" w14:textId="77777777" w:rsidTr="00FA073A">
        <w:tc>
          <w:tcPr>
            <w:tcW w:w="2553" w:type="dxa"/>
          </w:tcPr>
          <w:p w14:paraId="7C9F86BC" w14:textId="77777777" w:rsidR="00FA073A" w:rsidRPr="00980D99" w:rsidRDefault="00FA073A" w:rsidP="00C65A59">
            <w:r w:rsidRPr="00980D99">
              <w:t>Normal</w:t>
            </w:r>
          </w:p>
        </w:tc>
        <w:tc>
          <w:tcPr>
            <w:tcW w:w="1383" w:type="dxa"/>
            <w:shd w:val="clear" w:color="auto" w:fill="auto"/>
          </w:tcPr>
          <w:p w14:paraId="0F00DF99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2F8EA974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1CE3DA3B" w14:textId="77777777" w:rsidTr="00FA073A">
        <w:tc>
          <w:tcPr>
            <w:tcW w:w="2553" w:type="dxa"/>
          </w:tcPr>
          <w:p w14:paraId="2666DA83" w14:textId="77777777" w:rsidR="00FA073A" w:rsidRPr="00980D99" w:rsidRDefault="00FA073A" w:rsidP="00C65A59">
            <w:r w:rsidRPr="00980D99">
              <w:t>Low</w:t>
            </w:r>
          </w:p>
        </w:tc>
        <w:tc>
          <w:tcPr>
            <w:tcW w:w="1383" w:type="dxa"/>
            <w:shd w:val="clear" w:color="auto" w:fill="auto"/>
          </w:tcPr>
          <w:p w14:paraId="52D9AC27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03AE48D6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7871EDD9" w14:textId="77777777" w:rsidTr="00FA073A">
        <w:tc>
          <w:tcPr>
            <w:tcW w:w="2553" w:type="dxa"/>
          </w:tcPr>
          <w:p w14:paraId="6C37DA6E" w14:textId="15DAFD4F" w:rsidR="00FA073A" w:rsidRPr="00980D99" w:rsidRDefault="00FA073A" w:rsidP="00C65A59">
            <w:pPr>
              <w:jc w:val="right"/>
            </w:pPr>
            <w:r>
              <w:t>Total</w:t>
            </w:r>
          </w:p>
        </w:tc>
        <w:tc>
          <w:tcPr>
            <w:tcW w:w="1383" w:type="dxa"/>
            <w:shd w:val="clear" w:color="auto" w:fill="auto"/>
          </w:tcPr>
          <w:p w14:paraId="35C3955D" w14:textId="77777777" w:rsidR="00FA073A" w:rsidRPr="00980D99" w:rsidRDefault="00FA073A" w:rsidP="00C65A59"/>
        </w:tc>
        <w:tc>
          <w:tcPr>
            <w:tcW w:w="1357" w:type="dxa"/>
          </w:tcPr>
          <w:p w14:paraId="2B45DDBD" w14:textId="77777777" w:rsidR="00FA073A" w:rsidRPr="00980D99" w:rsidRDefault="00FA073A" w:rsidP="00C65A59"/>
        </w:tc>
      </w:tr>
    </w:tbl>
    <w:p w14:paraId="45BE87DB" w14:textId="7A16A243" w:rsidR="00FA073A" w:rsidRDefault="00FA073A" w:rsidP="00FA073A"/>
    <w:p w14:paraId="5926D809" w14:textId="55E54BBF" w:rsidR="00FA073A" w:rsidRPr="00980D99" w:rsidRDefault="003A1CA5" w:rsidP="00FA073A">
      <w:pPr>
        <w:pStyle w:val="berschrift3"/>
      </w:pPr>
      <w:bookmarkStart w:id="29" w:name="_Toc167263326"/>
      <w:r>
        <w:t xml:space="preserve"> Pipeline </w:t>
      </w:r>
      <w:r w:rsidR="00FA073A">
        <w:t>Juice Shop</w:t>
      </w:r>
      <w:bookmarkEnd w:id="29"/>
    </w:p>
    <w:tbl>
      <w:tblPr>
        <w:tblStyle w:val="Tabellenraster"/>
        <w:tblW w:w="5293" w:type="dxa"/>
        <w:tblLayout w:type="fixed"/>
        <w:tblLook w:val="01E0" w:firstRow="1" w:lastRow="1" w:firstColumn="1" w:lastColumn="1" w:noHBand="0" w:noVBand="0"/>
      </w:tblPr>
      <w:tblGrid>
        <w:gridCol w:w="2553"/>
        <w:gridCol w:w="1383"/>
        <w:gridCol w:w="1357"/>
      </w:tblGrid>
      <w:tr w:rsidR="00FA073A" w:rsidRPr="00980D99" w14:paraId="7F967CF3" w14:textId="77777777" w:rsidTr="00C65A59">
        <w:tc>
          <w:tcPr>
            <w:tcW w:w="2553" w:type="dxa"/>
            <w:shd w:val="clear" w:color="auto" w:fill="B3B3B3"/>
          </w:tcPr>
          <w:p w14:paraId="423AC662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B3B3B3"/>
          </w:tcPr>
          <w:p w14:paraId="63D973C4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  <w:r w:rsidRPr="00980D99">
              <w:rPr>
                <w:b/>
                <w:sz w:val="16"/>
                <w:szCs w:val="16"/>
              </w:rPr>
              <w:t>Open</w:t>
            </w:r>
          </w:p>
        </w:tc>
        <w:tc>
          <w:tcPr>
            <w:tcW w:w="1357" w:type="dxa"/>
            <w:shd w:val="clear" w:color="auto" w:fill="B3B3B3"/>
          </w:tcPr>
          <w:p w14:paraId="283B2210" w14:textId="77777777" w:rsidR="00FA073A" w:rsidRPr="00980D99" w:rsidRDefault="00FA073A" w:rsidP="00C65A59">
            <w:pPr>
              <w:rPr>
                <w:b/>
                <w:sz w:val="16"/>
                <w:szCs w:val="16"/>
              </w:rPr>
            </w:pPr>
            <w:proofErr w:type="spellStart"/>
            <w:r w:rsidRPr="00980D99">
              <w:rPr>
                <w:b/>
                <w:sz w:val="16"/>
                <w:szCs w:val="16"/>
              </w:rPr>
              <w:t>Closed</w:t>
            </w:r>
            <w:proofErr w:type="spellEnd"/>
          </w:p>
        </w:tc>
      </w:tr>
      <w:tr w:rsidR="00FA073A" w:rsidRPr="00980D99" w14:paraId="161E249B" w14:textId="77777777" w:rsidTr="00C65A59">
        <w:tc>
          <w:tcPr>
            <w:tcW w:w="2553" w:type="dxa"/>
          </w:tcPr>
          <w:p w14:paraId="4B447EDF" w14:textId="77777777" w:rsidR="00FA073A" w:rsidRPr="00980D99" w:rsidRDefault="00FA073A" w:rsidP="00C65A59">
            <w:r w:rsidRPr="00980D99">
              <w:t>Blocking</w:t>
            </w:r>
          </w:p>
        </w:tc>
        <w:tc>
          <w:tcPr>
            <w:tcW w:w="1383" w:type="dxa"/>
            <w:shd w:val="clear" w:color="auto" w:fill="auto"/>
          </w:tcPr>
          <w:p w14:paraId="1DC40FF3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05A49614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698E4209" w14:textId="77777777" w:rsidTr="00C65A59">
        <w:tc>
          <w:tcPr>
            <w:tcW w:w="2553" w:type="dxa"/>
          </w:tcPr>
          <w:p w14:paraId="1D6F0FA6" w14:textId="77777777" w:rsidR="00FA073A" w:rsidRPr="00980D99" w:rsidRDefault="00FA073A" w:rsidP="00C65A59">
            <w:r w:rsidRPr="00980D99">
              <w:t>High</w:t>
            </w:r>
          </w:p>
        </w:tc>
        <w:tc>
          <w:tcPr>
            <w:tcW w:w="1383" w:type="dxa"/>
            <w:shd w:val="clear" w:color="auto" w:fill="auto"/>
          </w:tcPr>
          <w:p w14:paraId="48B815C4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5927DE76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596C50AB" w14:textId="77777777" w:rsidTr="00C65A59">
        <w:tc>
          <w:tcPr>
            <w:tcW w:w="2553" w:type="dxa"/>
          </w:tcPr>
          <w:p w14:paraId="11884610" w14:textId="77777777" w:rsidR="00FA073A" w:rsidRPr="00980D99" w:rsidRDefault="00FA073A" w:rsidP="00C65A59">
            <w:r w:rsidRPr="00980D99">
              <w:t>Normal</w:t>
            </w:r>
          </w:p>
        </w:tc>
        <w:tc>
          <w:tcPr>
            <w:tcW w:w="1383" w:type="dxa"/>
            <w:shd w:val="clear" w:color="auto" w:fill="auto"/>
          </w:tcPr>
          <w:p w14:paraId="33F491C7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48896173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7D6B7418" w14:textId="77777777" w:rsidTr="00C65A59">
        <w:tc>
          <w:tcPr>
            <w:tcW w:w="2553" w:type="dxa"/>
          </w:tcPr>
          <w:p w14:paraId="2B5F8C6F" w14:textId="77777777" w:rsidR="00FA073A" w:rsidRPr="00980D99" w:rsidRDefault="00FA073A" w:rsidP="00C65A59">
            <w:r w:rsidRPr="00980D99">
              <w:t>Low</w:t>
            </w:r>
          </w:p>
        </w:tc>
        <w:tc>
          <w:tcPr>
            <w:tcW w:w="1383" w:type="dxa"/>
            <w:shd w:val="clear" w:color="auto" w:fill="auto"/>
          </w:tcPr>
          <w:p w14:paraId="0B9B4FC6" w14:textId="77777777" w:rsidR="00FA073A" w:rsidRPr="00980D99" w:rsidRDefault="00FA073A" w:rsidP="00C65A59">
            <w:pPr>
              <w:rPr>
                <w:b/>
              </w:rPr>
            </w:pPr>
          </w:p>
        </w:tc>
        <w:tc>
          <w:tcPr>
            <w:tcW w:w="1357" w:type="dxa"/>
          </w:tcPr>
          <w:p w14:paraId="6050236A" w14:textId="77777777" w:rsidR="00FA073A" w:rsidRPr="00980D99" w:rsidRDefault="00FA073A" w:rsidP="00C65A59">
            <w:pPr>
              <w:rPr>
                <w:b/>
              </w:rPr>
            </w:pPr>
          </w:p>
        </w:tc>
      </w:tr>
      <w:tr w:rsidR="00FA073A" w:rsidRPr="00980D99" w14:paraId="725EB30C" w14:textId="77777777" w:rsidTr="00C65A59">
        <w:tc>
          <w:tcPr>
            <w:tcW w:w="2553" w:type="dxa"/>
          </w:tcPr>
          <w:p w14:paraId="1E51ADB7" w14:textId="77777777" w:rsidR="00FA073A" w:rsidRPr="00980D99" w:rsidRDefault="00FA073A" w:rsidP="00C65A59">
            <w:pPr>
              <w:jc w:val="right"/>
            </w:pPr>
            <w:r>
              <w:t>Total</w:t>
            </w:r>
          </w:p>
        </w:tc>
        <w:tc>
          <w:tcPr>
            <w:tcW w:w="1383" w:type="dxa"/>
            <w:shd w:val="clear" w:color="auto" w:fill="auto"/>
          </w:tcPr>
          <w:p w14:paraId="3E81F5A9" w14:textId="77777777" w:rsidR="00FA073A" w:rsidRPr="00980D99" w:rsidRDefault="00FA073A" w:rsidP="00C65A59"/>
        </w:tc>
        <w:tc>
          <w:tcPr>
            <w:tcW w:w="1357" w:type="dxa"/>
          </w:tcPr>
          <w:p w14:paraId="1ABA265E" w14:textId="77777777" w:rsidR="00FA073A" w:rsidRPr="00980D99" w:rsidRDefault="00FA073A" w:rsidP="00C65A59"/>
        </w:tc>
      </w:tr>
    </w:tbl>
    <w:p w14:paraId="3607B777" w14:textId="77777777" w:rsidR="00FA073A" w:rsidRPr="00980D99" w:rsidRDefault="00FA073A" w:rsidP="00FA073A"/>
    <w:p w14:paraId="41686BAB" w14:textId="183CB34F" w:rsidR="00DE3A48" w:rsidRPr="00CF59A5" w:rsidRDefault="00DE3A48" w:rsidP="00DE3A48">
      <w:pPr>
        <w:pStyle w:val="Text-1Absatz"/>
        <w:rPr>
          <w:color w:val="FF0000"/>
        </w:rPr>
      </w:pPr>
    </w:p>
    <w:p w14:paraId="2945EE5E" w14:textId="7E41C6A1" w:rsidR="00FB13D0" w:rsidRDefault="00FB13D0" w:rsidP="00FB13D0">
      <w:pPr>
        <w:pStyle w:val="berschrift1"/>
      </w:pPr>
      <w:bookmarkStart w:id="30" w:name="_Toc167263327"/>
      <w:r>
        <w:t xml:space="preserve">Acceptance </w:t>
      </w:r>
      <w:proofErr w:type="spellStart"/>
      <w:r>
        <w:t>documentation</w:t>
      </w:r>
      <w:bookmarkEnd w:id="30"/>
      <w:proofErr w:type="spellEnd"/>
    </w:p>
    <w:p w14:paraId="3C6E0E51" w14:textId="79B94767" w:rsidR="00FB13D0" w:rsidRPr="003A6B3A" w:rsidRDefault="00FB13D0" w:rsidP="00FB13D0">
      <w:pPr>
        <w:pStyle w:val="Text-1Absatz"/>
        <w:rPr>
          <w:lang w:val="en-US"/>
        </w:rPr>
      </w:pPr>
      <w:r w:rsidRPr="003A6B3A">
        <w:rPr>
          <w:lang w:val="en-US"/>
        </w:rPr>
        <w:t>The following templates are to be used in the acceptance procedure:</w:t>
      </w:r>
    </w:p>
    <w:p w14:paraId="09714976" w14:textId="4A3029D0" w:rsidR="00DE3A48" w:rsidRPr="003A6B3A" w:rsidRDefault="00DE3A48" w:rsidP="00FB13D0">
      <w:pPr>
        <w:pStyle w:val="Text-laufAbstze"/>
        <w:rPr>
          <w:lang w:val="en-US"/>
        </w:rPr>
      </w:pPr>
      <w:r w:rsidRPr="003A6B3A">
        <w:rPr>
          <w:lang w:val="en-US"/>
        </w:rPr>
        <w:t xml:space="preserve">BZA </w:t>
      </w:r>
      <w:r w:rsidR="007262CD" w:rsidRPr="003A6B3A">
        <w:rPr>
          <w:lang w:val="en-US"/>
        </w:rPr>
        <w:t>- Provision for acceptance</w:t>
      </w:r>
    </w:p>
    <w:p w14:paraId="44ECA791" w14:textId="699D6782" w:rsidR="00DE3A48" w:rsidRPr="003A6B3A" w:rsidRDefault="00DE3A48" w:rsidP="00FB13D0">
      <w:pPr>
        <w:pStyle w:val="Text-laufAbstze"/>
        <w:rPr>
          <w:lang w:val="en-US"/>
        </w:rPr>
      </w:pPr>
      <w:r w:rsidRPr="003A6B3A">
        <w:rPr>
          <w:lang w:val="en-US"/>
        </w:rPr>
        <w:t xml:space="preserve">Acceptance protocol </w:t>
      </w:r>
    </w:p>
    <w:p w14:paraId="7AA9B44D" w14:textId="77777777" w:rsidR="00FB13D0" w:rsidRPr="003A6B3A" w:rsidRDefault="00FB13D0" w:rsidP="00FB13D0">
      <w:pPr>
        <w:pStyle w:val="Text-laufAbstze"/>
        <w:rPr>
          <w:lang w:val="en-US"/>
        </w:rPr>
      </w:pPr>
    </w:p>
    <w:p w14:paraId="16AA214F" w14:textId="311BEE75" w:rsidR="00FB13D0" w:rsidRDefault="00FB13D0" w:rsidP="00B34DF8">
      <w:pPr>
        <w:pStyle w:val="berschrift1"/>
      </w:pPr>
      <w:bookmarkStart w:id="31" w:name="_Toc167263328"/>
      <w:r>
        <w:t xml:space="preserve">User </w:t>
      </w:r>
      <w:proofErr w:type="spellStart"/>
      <w:r>
        <w:t>documentation</w:t>
      </w:r>
      <w:proofErr w:type="spellEnd"/>
      <w:r>
        <w:t xml:space="preserve"> </w:t>
      </w:r>
      <w:r w:rsidR="00B34DF8">
        <w:t>(optional)</w:t>
      </w:r>
      <w:bookmarkEnd w:id="31"/>
    </w:p>
    <w:p w14:paraId="1FAC3584" w14:textId="75AE1E5E" w:rsidR="00DF6297" w:rsidRDefault="00DF6297">
      <w:pPr>
        <w:rPr>
          <w:rFonts w:ascii="Arial" w:hAnsi="Arial"/>
        </w:rPr>
      </w:pPr>
      <w:r>
        <w:br w:type="page"/>
      </w:r>
    </w:p>
    <w:p w14:paraId="310BAD35" w14:textId="3B22A436" w:rsidR="00FB13D0" w:rsidRPr="00FB13D0" w:rsidRDefault="00FB13D0" w:rsidP="00FB13D0">
      <w:pPr>
        <w:pStyle w:val="Text-laufAbstze"/>
      </w:pPr>
    </w:p>
    <w:p w14:paraId="0520D097" w14:textId="233004E4" w:rsidR="00E91731" w:rsidRPr="00E91731" w:rsidRDefault="00E91731" w:rsidP="00E91731">
      <w:pPr>
        <w:pStyle w:val="berschrift1"/>
      </w:pPr>
      <w:bookmarkStart w:id="32" w:name="_Toc167263329"/>
      <w:r>
        <w:t>Summary</w:t>
      </w:r>
      <w:bookmarkEnd w:id="32"/>
    </w:p>
    <w:p w14:paraId="32A816A9" w14:textId="77777777" w:rsidR="005617FF" w:rsidRDefault="00E91731" w:rsidP="00E91731">
      <w:pPr>
        <w:pStyle w:val="berschrift1"/>
      </w:pPr>
      <w:bookmarkStart w:id="33" w:name="_Toc167263330"/>
      <w:r>
        <w:t xml:space="preserve">Appendix </w:t>
      </w:r>
      <w:bookmarkEnd w:id="33"/>
    </w:p>
    <w:p w14:paraId="65C3D2D6" w14:textId="4D5777A5" w:rsidR="00E91731" w:rsidRDefault="00E91731">
      <w:pPr>
        <w:pStyle w:val="Text-laufAbstze"/>
        <w:rPr>
          <w:rFonts w:ascii="Roboto" w:hAnsi="Roboto"/>
        </w:rPr>
      </w:pPr>
    </w:p>
    <w:p w14:paraId="2F95C2CB" w14:textId="02ED7322" w:rsidR="005D2043" w:rsidRDefault="005D2043">
      <w:pPr>
        <w:pStyle w:val="Text-laufAbstze"/>
        <w:rPr>
          <w:rFonts w:ascii="Roboto" w:hAnsi="Roboto"/>
        </w:rPr>
      </w:pPr>
    </w:p>
    <w:p w14:paraId="6A66A110" w14:textId="0BBCBAFC" w:rsidR="005D2043" w:rsidRDefault="005D2043">
      <w:pPr>
        <w:pStyle w:val="Text-laufAbstze"/>
        <w:rPr>
          <w:rFonts w:ascii="Roboto" w:hAnsi="Roboto"/>
        </w:rPr>
      </w:pPr>
    </w:p>
    <w:p w14:paraId="625E1F0D" w14:textId="2408FCB3" w:rsidR="005D2043" w:rsidRDefault="005D2043">
      <w:pPr>
        <w:pStyle w:val="Text-laufAbstze"/>
        <w:rPr>
          <w:rFonts w:ascii="Roboto" w:hAnsi="Roboto"/>
        </w:rPr>
      </w:pPr>
    </w:p>
    <w:p w14:paraId="07D31880" w14:textId="7F5C8AD5" w:rsidR="005D2043" w:rsidRDefault="005D2043">
      <w:pPr>
        <w:pStyle w:val="Text-laufAbstze"/>
        <w:rPr>
          <w:rFonts w:ascii="Roboto" w:hAnsi="Roboto"/>
        </w:rPr>
      </w:pPr>
    </w:p>
    <w:p w14:paraId="1C470F62" w14:textId="5243EAAD" w:rsidR="005D2043" w:rsidRDefault="005D2043">
      <w:pPr>
        <w:pStyle w:val="Text-laufAbstze"/>
        <w:rPr>
          <w:rFonts w:ascii="Roboto" w:hAnsi="Roboto"/>
        </w:rPr>
      </w:pPr>
    </w:p>
    <w:p w14:paraId="128EC505" w14:textId="1994DA9D" w:rsidR="005D2043" w:rsidRDefault="005D2043">
      <w:pPr>
        <w:pStyle w:val="Text-laufAbstze"/>
        <w:rPr>
          <w:rFonts w:ascii="Roboto" w:hAnsi="Roboto"/>
        </w:rPr>
      </w:pPr>
    </w:p>
    <w:p w14:paraId="7E937F17" w14:textId="45A16343" w:rsidR="005D2043" w:rsidRDefault="005D2043">
      <w:pPr>
        <w:pStyle w:val="Text-laufAbstze"/>
        <w:rPr>
          <w:rFonts w:ascii="Roboto" w:hAnsi="Roboto"/>
        </w:rPr>
      </w:pPr>
    </w:p>
    <w:p w14:paraId="5B69EBE3" w14:textId="5DA7880F" w:rsidR="005D2043" w:rsidRDefault="005D2043">
      <w:pPr>
        <w:pStyle w:val="Text-laufAbstze"/>
        <w:rPr>
          <w:rFonts w:ascii="Roboto" w:hAnsi="Roboto"/>
        </w:rPr>
      </w:pPr>
    </w:p>
    <w:p w14:paraId="7F1B9631" w14:textId="47D9C0D2" w:rsidR="005D2043" w:rsidRDefault="005D2043">
      <w:pPr>
        <w:pStyle w:val="Text-laufAbstze"/>
        <w:rPr>
          <w:rFonts w:ascii="Roboto" w:hAnsi="Roboto"/>
        </w:rPr>
      </w:pPr>
    </w:p>
    <w:p w14:paraId="07C705EB" w14:textId="07A36D64" w:rsidR="005D2043" w:rsidRDefault="005D2043">
      <w:pPr>
        <w:pStyle w:val="Text-laufAbstze"/>
        <w:rPr>
          <w:rFonts w:ascii="Roboto" w:hAnsi="Roboto"/>
        </w:rPr>
      </w:pPr>
    </w:p>
    <w:p w14:paraId="23A837F2" w14:textId="264FEA55" w:rsidR="005D2043" w:rsidRDefault="005D2043">
      <w:pPr>
        <w:pStyle w:val="Text-laufAbstze"/>
        <w:rPr>
          <w:rFonts w:ascii="Roboto" w:hAnsi="Roboto"/>
        </w:rPr>
      </w:pPr>
    </w:p>
    <w:p w14:paraId="62DD92DF" w14:textId="54106CE7" w:rsidR="005D2043" w:rsidRDefault="005D2043">
      <w:pPr>
        <w:pStyle w:val="Text-laufAbstze"/>
        <w:rPr>
          <w:rFonts w:ascii="Roboto" w:hAnsi="Roboto"/>
        </w:rPr>
      </w:pPr>
    </w:p>
    <w:p w14:paraId="152EBAA7" w14:textId="6CDFEF3E" w:rsidR="005D2043" w:rsidRDefault="005D2043">
      <w:pPr>
        <w:pStyle w:val="Text-laufAbstze"/>
        <w:rPr>
          <w:rFonts w:ascii="Roboto" w:hAnsi="Roboto"/>
        </w:rPr>
      </w:pPr>
    </w:p>
    <w:p w14:paraId="65EA16D5" w14:textId="1DC39EE5" w:rsidR="005D2043" w:rsidRDefault="005D2043">
      <w:pPr>
        <w:pStyle w:val="Text-laufAbstze"/>
        <w:rPr>
          <w:rFonts w:ascii="Roboto" w:hAnsi="Roboto"/>
        </w:rPr>
      </w:pPr>
    </w:p>
    <w:p w14:paraId="74B37DEC" w14:textId="26358E94" w:rsidR="005D2043" w:rsidRDefault="005D2043">
      <w:pPr>
        <w:pStyle w:val="Text-laufAbstze"/>
        <w:rPr>
          <w:rFonts w:ascii="Roboto" w:hAnsi="Roboto"/>
        </w:rPr>
      </w:pPr>
    </w:p>
    <w:p w14:paraId="6FAB9429" w14:textId="276FD3D0" w:rsidR="005D2043" w:rsidRDefault="005D2043">
      <w:pPr>
        <w:pStyle w:val="Text-laufAbstze"/>
        <w:rPr>
          <w:rFonts w:ascii="Roboto" w:hAnsi="Roboto"/>
        </w:rPr>
      </w:pPr>
    </w:p>
    <w:p w14:paraId="081D9062" w14:textId="3CCD50FC" w:rsidR="005D2043" w:rsidRDefault="005D2043">
      <w:pPr>
        <w:pStyle w:val="Text-laufAbstze"/>
        <w:rPr>
          <w:rFonts w:ascii="Roboto" w:hAnsi="Roboto"/>
        </w:rPr>
      </w:pPr>
    </w:p>
    <w:p w14:paraId="2BA8A3CC" w14:textId="0795349D" w:rsidR="005D2043" w:rsidRDefault="005D2043">
      <w:pPr>
        <w:pStyle w:val="Text-laufAbstze"/>
        <w:rPr>
          <w:rFonts w:ascii="Roboto" w:hAnsi="Roboto"/>
        </w:rPr>
      </w:pPr>
    </w:p>
    <w:p w14:paraId="02101E84" w14:textId="2E0F616F" w:rsidR="005D2043" w:rsidRDefault="005D2043">
      <w:pPr>
        <w:pStyle w:val="Text-laufAbstze"/>
        <w:rPr>
          <w:rFonts w:ascii="Roboto" w:hAnsi="Roboto"/>
        </w:rPr>
      </w:pPr>
    </w:p>
    <w:p w14:paraId="1F19B917" w14:textId="3226BB42" w:rsidR="005D2043" w:rsidRDefault="005D2043">
      <w:pPr>
        <w:pStyle w:val="Text-laufAbstze"/>
        <w:rPr>
          <w:rFonts w:ascii="Roboto" w:hAnsi="Roboto"/>
        </w:rPr>
      </w:pPr>
    </w:p>
    <w:p w14:paraId="12EAA88C" w14:textId="5F1616F8" w:rsidR="005D2043" w:rsidRDefault="005D2043">
      <w:pPr>
        <w:pStyle w:val="Text-laufAbstze"/>
        <w:rPr>
          <w:rFonts w:ascii="Roboto" w:hAnsi="Roboto"/>
        </w:rPr>
      </w:pPr>
    </w:p>
    <w:p w14:paraId="6D7C10EA" w14:textId="054201A0" w:rsidR="005D2043" w:rsidRDefault="005D2043">
      <w:pPr>
        <w:pStyle w:val="Text-laufAbstze"/>
        <w:rPr>
          <w:rFonts w:ascii="Roboto" w:hAnsi="Roboto"/>
        </w:rPr>
      </w:pPr>
    </w:p>
    <w:p w14:paraId="504509B3" w14:textId="77777777" w:rsidR="005D2043" w:rsidRDefault="005D2043">
      <w:pPr>
        <w:pStyle w:val="Text-laufAbstze"/>
        <w:rPr>
          <w:rFonts w:ascii="Roboto" w:hAnsi="Roboto"/>
        </w:rPr>
      </w:pPr>
    </w:p>
    <w:p w14:paraId="7AFC64DE" w14:textId="77777777" w:rsidR="009C0E74" w:rsidRDefault="009C0E74" w:rsidP="000518AA">
      <w:pPr>
        <w:pStyle w:val="berschrift1"/>
        <w:numPr>
          <w:ilvl w:val="0"/>
          <w:numId w:val="0"/>
        </w:numPr>
      </w:pPr>
    </w:p>
    <w:p w14:paraId="2403BD46" w14:textId="77777777" w:rsidR="009C0E74" w:rsidRDefault="009C0E74" w:rsidP="000518AA">
      <w:pPr>
        <w:pStyle w:val="berschrift1"/>
        <w:numPr>
          <w:ilvl w:val="0"/>
          <w:numId w:val="0"/>
        </w:numPr>
      </w:pPr>
    </w:p>
    <w:p w14:paraId="5CA86362" w14:textId="77777777" w:rsidR="009C0E74" w:rsidRDefault="009C0E74" w:rsidP="000518AA">
      <w:pPr>
        <w:pStyle w:val="berschrift1"/>
        <w:numPr>
          <w:ilvl w:val="0"/>
          <w:numId w:val="0"/>
        </w:numPr>
      </w:pPr>
    </w:p>
    <w:p w14:paraId="115B4294" w14:textId="77777777" w:rsidR="009C0E74" w:rsidRDefault="009C0E74" w:rsidP="000518AA">
      <w:pPr>
        <w:pStyle w:val="berschrift1"/>
        <w:numPr>
          <w:ilvl w:val="0"/>
          <w:numId w:val="0"/>
        </w:numPr>
      </w:pPr>
    </w:p>
    <w:p w14:paraId="758B4431" w14:textId="58145D42" w:rsidR="000518AA" w:rsidRPr="004849CA" w:rsidRDefault="000518AA" w:rsidP="000518AA">
      <w:pPr>
        <w:pStyle w:val="berschrift1"/>
        <w:numPr>
          <w:ilvl w:val="0"/>
          <w:numId w:val="0"/>
        </w:numPr>
      </w:pPr>
      <w:bookmarkStart w:id="34" w:name="_Toc167263331"/>
      <w:proofErr w:type="spellStart"/>
      <w:r w:rsidRPr="004849CA">
        <w:t>Bibliography</w:t>
      </w:r>
      <w:proofErr w:type="spellEnd"/>
      <w:r w:rsidRPr="004849CA">
        <w:t xml:space="preserve"> and </w:t>
      </w:r>
      <w:proofErr w:type="spellStart"/>
      <w:r w:rsidRPr="004849CA">
        <w:t>sources</w:t>
      </w:r>
      <w:proofErr w:type="spellEnd"/>
      <w:r w:rsidRPr="004849CA">
        <w:t xml:space="preserve"> </w:t>
      </w:r>
      <w:bookmarkEnd w:id="34"/>
    </w:p>
    <w:p w14:paraId="0BBEE017" w14:textId="77777777" w:rsidR="005617FF" w:rsidRPr="005B3DD8" w:rsidRDefault="005617FF" w:rsidP="005617FF">
      <w:pPr>
        <w:pStyle w:val="Text-laufAbstze"/>
        <w:ind w:firstLine="0"/>
        <w:rPr>
          <w:rFonts w:ascii="Roboto" w:hAnsi="Roboto"/>
        </w:rPr>
        <w:sectPr w:rsidR="005617FF" w:rsidRPr="005B3DD8">
          <w:pgSz w:w="11907" w:h="16840" w:code="9"/>
          <w:pgMar w:top="2835" w:right="2665" w:bottom="2835" w:left="2665" w:header="1701" w:footer="720" w:gutter="0"/>
          <w:cols w:space="720"/>
          <w:noEndnote/>
          <w:titlePg/>
        </w:sectPr>
      </w:pPr>
    </w:p>
    <w:p w14:paraId="7C3AC628" w14:textId="77777777" w:rsidR="005617FF" w:rsidRDefault="005617FF" w:rsidP="000C41F2">
      <w:pPr>
        <w:pStyle w:val="Text-1Absatz"/>
        <w:rPr>
          <w:rFonts w:ascii="Roboto" w:hAnsi="Roboto"/>
        </w:rPr>
      </w:pPr>
    </w:p>
    <w:p w14:paraId="68AF95B8" w14:textId="77777777" w:rsidR="005D2043" w:rsidRPr="005D2043" w:rsidRDefault="005D2043" w:rsidP="005D2043"/>
    <w:p w14:paraId="73E32984" w14:textId="29397B8F" w:rsidR="005617FF" w:rsidRPr="004849CA" w:rsidRDefault="000518AA" w:rsidP="005617FF">
      <w:pPr>
        <w:pStyle w:val="berschrift1"/>
        <w:numPr>
          <w:ilvl w:val="0"/>
          <w:numId w:val="0"/>
        </w:numPr>
      </w:pPr>
      <w:bookmarkStart w:id="35" w:name="_Toc167263332"/>
      <w:bookmarkEnd w:id="5"/>
      <w:bookmarkEnd w:id="6"/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illustrations</w:t>
      </w:r>
      <w:proofErr w:type="spellEnd"/>
      <w:r>
        <w:t xml:space="preserve"> (optional)</w:t>
      </w:r>
      <w:bookmarkEnd w:id="35"/>
    </w:p>
    <w:p w14:paraId="1957D6CE" w14:textId="77777777" w:rsidR="005617FF" w:rsidRPr="00393D61" w:rsidRDefault="005617FF">
      <w:pPr>
        <w:pStyle w:val="Text-1Absatz"/>
        <w:rPr>
          <w:rFonts w:ascii="Roboto" w:hAnsi="Roboto"/>
        </w:rPr>
      </w:pPr>
    </w:p>
    <w:p w14:paraId="59D84FB6" w14:textId="77777777" w:rsidR="005617FF" w:rsidRPr="00393D61" w:rsidRDefault="005617FF">
      <w:pPr>
        <w:pStyle w:val="Text-1Absatz"/>
        <w:rPr>
          <w:rFonts w:ascii="Roboto" w:hAnsi="Roboto"/>
        </w:rPr>
      </w:pPr>
    </w:p>
    <w:p w14:paraId="3562BBA3" w14:textId="77777777" w:rsidR="005617FF" w:rsidRPr="00393D61" w:rsidRDefault="005617FF">
      <w:pPr>
        <w:pStyle w:val="Text-1Absatz"/>
        <w:rPr>
          <w:rFonts w:ascii="Roboto" w:hAnsi="Roboto"/>
        </w:rPr>
      </w:pPr>
    </w:p>
    <w:sectPr w:rsidR="005617FF" w:rsidRPr="00393D61" w:rsidSect="005617FF">
      <w:headerReference w:type="default" r:id="rId11"/>
      <w:pgSz w:w="11907" w:h="16840" w:code="9"/>
      <w:pgMar w:top="2268" w:right="2665" w:bottom="2835" w:left="2665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2CAE" w14:textId="77777777" w:rsidR="00434908" w:rsidRDefault="00434908">
      <w:r>
        <w:separator/>
      </w:r>
    </w:p>
  </w:endnote>
  <w:endnote w:type="continuationSeparator" w:id="0">
    <w:p w14:paraId="580A97E5" w14:textId="77777777" w:rsidR="00434908" w:rsidRDefault="0043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3B30" w14:textId="77777777" w:rsidR="00434908" w:rsidRDefault="00434908">
      <w:r>
        <w:separator/>
      </w:r>
    </w:p>
  </w:footnote>
  <w:footnote w:type="continuationSeparator" w:id="0">
    <w:p w14:paraId="4332AB9B" w14:textId="77777777" w:rsidR="00434908" w:rsidRDefault="00434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165" w14:textId="0AE03BBB" w:rsidR="00227FC0" w:rsidRPr="00DE5485" w:rsidRDefault="00DE5485" w:rsidP="00DE5485">
    <w:pPr>
      <w:pStyle w:val="Kopfzeile"/>
    </w:pPr>
    <w:r>
      <w:fldChar w:fldCharType="begin"/>
    </w:r>
    <w:r>
      <w:instrText xml:space="preserve"> STYLEREF "Überschrift 1" \n</w:instrText>
    </w:r>
    <w:r>
      <w:fldChar w:fldCharType="separate"/>
    </w:r>
    <w:r w:rsidR="003A6B3A">
      <w:rPr>
        <w:noProof/>
      </w:rPr>
      <w:t>1</w:t>
    </w:r>
    <w:r>
      <w:fldChar w:fldCharType="end"/>
    </w:r>
    <w:r w:rsidR="00434908">
      <w:fldChar w:fldCharType="begin"/>
    </w:r>
    <w:r w:rsidR="00434908">
      <w:instrText xml:space="preserve"> STYLEREF "Überschrift 1" \* MERGEFORMAT </w:instrText>
    </w:r>
    <w:r w:rsidR="00434908">
      <w:fldChar w:fldCharType="separate"/>
    </w:r>
    <w:r w:rsidR="003A6B3A">
      <w:rPr>
        <w:noProof/>
      </w:rPr>
      <w:t>Introduction</w:t>
    </w:r>
    <w:r w:rsidR="00434908">
      <w:rPr>
        <w:noProof/>
      </w:rPr>
      <w:fldChar w:fldCharType="end"/>
    </w:r>
    <w:r>
      <w:t xml:space="preserve">- 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3</w:t>
    </w:r>
    <w:r>
      <w:rPr>
        <w:rStyle w:val="Seitenzah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93C4" w14:textId="76C19BCA" w:rsidR="0045148F" w:rsidRDefault="00DE5485" w:rsidP="00DE5485">
    <w:pPr>
      <w:pStyle w:val="Kopfzeile"/>
    </w:pPr>
    <w:r>
      <w:fldChar w:fldCharType="begin"/>
    </w:r>
    <w:r>
      <w:instrText xml:space="preserve"> STYLEREF "Überschrift 1" \n</w:instrText>
    </w:r>
    <w:r>
      <w:fldChar w:fldCharType="separate"/>
    </w:r>
    <w:r w:rsidR="003A6B3A">
      <w:rPr>
        <w:noProof/>
      </w:rPr>
      <w:t>2</w:t>
    </w:r>
    <w:r>
      <w:fldChar w:fldCharType="end"/>
    </w:r>
    <w:r w:rsidR="00434908">
      <w:fldChar w:fldCharType="begin"/>
    </w:r>
    <w:r w:rsidR="00434908">
      <w:instrText xml:space="preserve"> STYLEREF "Überschrift 1" \* MERGEFORMAT </w:instrText>
    </w:r>
    <w:r w:rsidR="00434908">
      <w:fldChar w:fldCharType="separate"/>
    </w:r>
    <w:r w:rsidR="003A6B3A">
      <w:rPr>
        <w:noProof/>
      </w:rPr>
      <w:t>Requirements documentation</w:t>
    </w:r>
    <w:r w:rsidR="00434908">
      <w:rPr>
        <w:noProof/>
      </w:rPr>
      <w:fldChar w:fldCharType="end"/>
    </w:r>
    <w:r>
      <w:t xml:space="preserve">- 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3</w:t>
    </w:r>
    <w:r>
      <w:rPr>
        <w:rStyle w:val="Seitenzah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1387" w14:textId="637A83B3" w:rsidR="00504AFA" w:rsidRDefault="00504AFA">
    <w:pPr>
      <w:pStyle w:val="Kopfzeile"/>
    </w:pPr>
    <w:r>
      <w:fldChar w:fldCharType="begin"/>
    </w:r>
    <w:r>
      <w:instrText xml:space="preserve"> STYLEREF "Überschrift 1" \n</w:instrText>
    </w:r>
    <w:r>
      <w:fldChar w:fldCharType="separate"/>
    </w:r>
    <w:r w:rsidR="003A6B3A">
      <w:rPr>
        <w:noProof/>
      </w:rPr>
      <w:t>0</w:t>
    </w:r>
    <w:r>
      <w:fldChar w:fldCharType="end"/>
    </w:r>
    <w:r w:rsidR="00321E63">
      <w:fldChar w:fldCharType="begin"/>
    </w:r>
    <w:r w:rsidR="00321E63">
      <w:instrText xml:space="preserve"> STYLEREF "Überschrift 1" \* MERGEFORMAT </w:instrText>
    </w:r>
    <w:r w:rsidR="00321E63">
      <w:rPr>
        <w:noProof/>
      </w:rPr>
      <w:fldChar w:fldCharType="end"/>
    </w:r>
    <w:r>
      <w:t xml:space="preserve">  - 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5</w:t>
    </w:r>
    <w:r>
      <w:rPr>
        <w:rStyle w:val="Seitenzahl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458A" w14:textId="77777777" w:rsidR="00504AFA" w:rsidRDefault="00504AFA">
    <w:pPr>
      <w:pStyle w:val="Kopfzeil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E51"/>
    <w:multiLevelType w:val="hybridMultilevel"/>
    <w:tmpl w:val="E708B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E4224F"/>
    <w:multiLevelType w:val="hybridMultilevel"/>
    <w:tmpl w:val="C194F918"/>
    <w:lvl w:ilvl="0" w:tplc="D3AE3990">
      <w:start w:val="1"/>
      <w:numFmt w:val="bullet"/>
      <w:pStyle w:val="AufzhlKleindruckSpiegelstrich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 w:tplc="FD02D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8E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64D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A8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4D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520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B4B3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3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5A0E"/>
    <w:multiLevelType w:val="hybridMultilevel"/>
    <w:tmpl w:val="03427366"/>
    <w:lvl w:ilvl="0" w:tplc="71903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090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E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04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68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C7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225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EB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C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76188B"/>
    <w:multiLevelType w:val="hybridMultilevel"/>
    <w:tmpl w:val="8A8ED6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F34F3"/>
    <w:multiLevelType w:val="hybridMultilevel"/>
    <w:tmpl w:val="46242572"/>
    <w:lvl w:ilvl="0" w:tplc="D316A23A">
      <w:numFmt w:val="bullet"/>
      <w:pStyle w:val="AufzhlSpiegelstrich"/>
      <w:lvlText w:val="–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F9BC5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284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0B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F4A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440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01C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2B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D63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6ACB"/>
    <w:multiLevelType w:val="singleLevel"/>
    <w:tmpl w:val="7BA02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1270F0"/>
    <w:multiLevelType w:val="hybridMultilevel"/>
    <w:tmpl w:val="18F49B04"/>
    <w:lvl w:ilvl="0" w:tplc="B9688036">
      <w:start w:val="1"/>
      <w:numFmt w:val="decimal"/>
      <w:pStyle w:val="AufzhlZahl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894385"/>
    <w:multiLevelType w:val="singleLevel"/>
    <w:tmpl w:val="BCD01DB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CB72CA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D8D4791"/>
    <w:multiLevelType w:val="singleLevel"/>
    <w:tmpl w:val="849A6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A3946"/>
    <w:multiLevelType w:val="hybridMultilevel"/>
    <w:tmpl w:val="3752C1AC"/>
    <w:lvl w:ilvl="0" w:tplc="E78A5DC8">
      <w:start w:val="1"/>
      <w:numFmt w:val="bullet"/>
      <w:pStyle w:val="AufzhlKleindruckBulletsRund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75B2A"/>
    <w:multiLevelType w:val="hybridMultilevel"/>
    <w:tmpl w:val="B030C6C0"/>
    <w:lvl w:ilvl="0" w:tplc="43360064">
      <w:start w:val="1"/>
      <w:numFmt w:val="bullet"/>
      <w:pStyle w:val="AufzhlBulletsRun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14F03"/>
    <w:multiLevelType w:val="singleLevel"/>
    <w:tmpl w:val="04070005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ADA7D17"/>
    <w:multiLevelType w:val="singleLevel"/>
    <w:tmpl w:val="72629D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5631946"/>
    <w:multiLevelType w:val="hybridMultilevel"/>
    <w:tmpl w:val="9C54D400"/>
    <w:lvl w:ilvl="0" w:tplc="E286BAAA">
      <w:start w:val="1"/>
      <w:numFmt w:val="bullet"/>
      <w:pStyle w:val="AufzhlKleindruckBulletsEckig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351A2"/>
    <w:multiLevelType w:val="singleLevel"/>
    <w:tmpl w:val="7BA02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421B9D"/>
    <w:multiLevelType w:val="hybridMultilevel"/>
    <w:tmpl w:val="35489AE0"/>
    <w:lvl w:ilvl="0" w:tplc="32F89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651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3E9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8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81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8E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C0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0A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E6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A671CA"/>
    <w:multiLevelType w:val="hybridMultilevel"/>
    <w:tmpl w:val="55841176"/>
    <w:lvl w:ilvl="0" w:tplc="D2047BE0">
      <w:start w:val="1"/>
      <w:numFmt w:val="bullet"/>
      <w:pStyle w:val="AufzhlBulletsEckig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A71B6"/>
    <w:multiLevelType w:val="singleLevel"/>
    <w:tmpl w:val="634CF3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545627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71A1C7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83875B7"/>
    <w:multiLevelType w:val="singleLevel"/>
    <w:tmpl w:val="4296FFF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69995EDA"/>
    <w:multiLevelType w:val="hybridMultilevel"/>
    <w:tmpl w:val="5B4852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25745"/>
    <w:multiLevelType w:val="singleLevel"/>
    <w:tmpl w:val="016A972E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6E021664"/>
    <w:multiLevelType w:val="singleLevel"/>
    <w:tmpl w:val="5DB8DA0A"/>
    <w:lvl w:ilvl="0">
      <w:start w:val="1"/>
      <w:numFmt w:val="bullet"/>
      <w:pStyle w:val="Tabelle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E573DC7"/>
    <w:multiLevelType w:val="singleLevel"/>
    <w:tmpl w:val="654C6A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7BA65216"/>
    <w:multiLevelType w:val="singleLevel"/>
    <w:tmpl w:val="AB7E8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BA42DA"/>
    <w:multiLevelType w:val="multilevel"/>
    <w:tmpl w:val="0590D9C6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berschrift2"/>
      <w:suff w:val="nothing"/>
      <w:lvlText w:val="%1.%2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berschrift3"/>
      <w:suff w:val="nothing"/>
      <w:lvlText w:val="%1.%2.%3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erschrift4"/>
      <w:suff w:val="nothing"/>
      <w:lvlText w:val="%1.%2.%3.%4"/>
      <w:lvlJc w:val="left"/>
      <w:pPr>
        <w:ind w:left="0" w:firstLine="0"/>
      </w:pPr>
      <w:rPr>
        <w:rFonts w:ascii="Arial" w:hAnsi="Arial" w:hint="default"/>
        <w:b/>
        <w:i/>
        <w:sz w:val="20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/>
        <w:sz w:val="20"/>
        <w:szCs w:val="2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2D2670"/>
    <w:multiLevelType w:val="singleLevel"/>
    <w:tmpl w:val="9556A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8"/>
  </w:num>
  <w:num w:numId="5">
    <w:abstractNumId w:val="27"/>
  </w:num>
  <w:num w:numId="6">
    <w:abstractNumId w:val="22"/>
  </w:num>
  <w:num w:numId="7">
    <w:abstractNumId w:val="22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25"/>
  </w:num>
  <w:num w:numId="13">
    <w:abstractNumId w:val="14"/>
  </w:num>
  <w:num w:numId="14">
    <w:abstractNumId w:val="19"/>
  </w:num>
  <w:num w:numId="15">
    <w:abstractNumId w:val="26"/>
  </w:num>
  <w:num w:numId="16">
    <w:abstractNumId w:val="1"/>
  </w:num>
  <w:num w:numId="17">
    <w:abstractNumId w:val="29"/>
  </w:num>
  <w:num w:numId="18">
    <w:abstractNumId w:val="6"/>
  </w:num>
  <w:num w:numId="19">
    <w:abstractNumId w:val="16"/>
  </w:num>
  <w:num w:numId="20">
    <w:abstractNumId w:val="13"/>
  </w:num>
  <w:num w:numId="21">
    <w:abstractNumId w:val="24"/>
  </w:num>
  <w:num w:numId="22">
    <w:abstractNumId w:val="10"/>
  </w:num>
  <w:num w:numId="23">
    <w:abstractNumId w:val="23"/>
  </w:num>
  <w:num w:numId="24">
    <w:abstractNumId w:val="4"/>
  </w:num>
  <w:num w:numId="25">
    <w:abstractNumId w:val="12"/>
  </w:num>
  <w:num w:numId="26">
    <w:abstractNumId w:val="12"/>
  </w:num>
  <w:num w:numId="27">
    <w:abstractNumId w:val="12"/>
  </w:num>
  <w:num w:numId="28">
    <w:abstractNumId w:val="5"/>
  </w:num>
  <w:num w:numId="29">
    <w:abstractNumId w:val="7"/>
  </w:num>
  <w:num w:numId="30">
    <w:abstractNumId w:val="7"/>
  </w:num>
  <w:num w:numId="31">
    <w:abstractNumId w:val="28"/>
  </w:num>
  <w:num w:numId="32">
    <w:abstractNumId w:val="9"/>
  </w:num>
  <w:num w:numId="33">
    <w:abstractNumId w:val="11"/>
  </w:num>
  <w:num w:numId="34">
    <w:abstractNumId w:val="21"/>
  </w:num>
  <w:num w:numId="35">
    <w:abstractNumId w:val="15"/>
  </w:num>
  <w:num w:numId="36">
    <w:abstractNumId w:val="20"/>
  </w:num>
  <w:num w:numId="37">
    <w:abstractNumId w:val="18"/>
  </w:num>
  <w:num w:numId="38">
    <w:abstractNumId w:val="28"/>
  </w:num>
  <w:num w:numId="39">
    <w:abstractNumId w:val="3"/>
  </w:num>
  <w:num w:numId="40">
    <w:abstractNumId w:val="17"/>
  </w:num>
  <w:num w:numId="41">
    <w:abstractNumId w:val="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BE01" w:allStyles="1" w:customStyles="0" w:latentStyles="0" w:stylesInUse="0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stylePaneSortMethod w:val="000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1"/>
    <w:rsid w:val="00040CEE"/>
    <w:rsid w:val="000518AA"/>
    <w:rsid w:val="000A52FE"/>
    <w:rsid w:val="000B55C4"/>
    <w:rsid w:val="000C41F2"/>
    <w:rsid w:val="001320C7"/>
    <w:rsid w:val="00163D3E"/>
    <w:rsid w:val="00165F63"/>
    <w:rsid w:val="00170703"/>
    <w:rsid w:val="00171319"/>
    <w:rsid w:val="001A581E"/>
    <w:rsid w:val="001D4EBB"/>
    <w:rsid w:val="002010A1"/>
    <w:rsid w:val="002164A0"/>
    <w:rsid w:val="00227FC0"/>
    <w:rsid w:val="00287982"/>
    <w:rsid w:val="00314403"/>
    <w:rsid w:val="00321E63"/>
    <w:rsid w:val="00346A74"/>
    <w:rsid w:val="0035358E"/>
    <w:rsid w:val="003538BE"/>
    <w:rsid w:val="003614E2"/>
    <w:rsid w:val="00393D61"/>
    <w:rsid w:val="003A1CA5"/>
    <w:rsid w:val="003A6B3A"/>
    <w:rsid w:val="003D0EAE"/>
    <w:rsid w:val="003D4277"/>
    <w:rsid w:val="00422743"/>
    <w:rsid w:val="00434908"/>
    <w:rsid w:val="0045148F"/>
    <w:rsid w:val="004849CA"/>
    <w:rsid w:val="004850B5"/>
    <w:rsid w:val="00490E62"/>
    <w:rsid w:val="0049795C"/>
    <w:rsid w:val="004C3AC0"/>
    <w:rsid w:val="004D28E4"/>
    <w:rsid w:val="004E11C1"/>
    <w:rsid w:val="004F1B52"/>
    <w:rsid w:val="005026AE"/>
    <w:rsid w:val="00504AFA"/>
    <w:rsid w:val="00522CD2"/>
    <w:rsid w:val="00532885"/>
    <w:rsid w:val="0054556D"/>
    <w:rsid w:val="005549CA"/>
    <w:rsid w:val="005617FF"/>
    <w:rsid w:val="005B3DD8"/>
    <w:rsid w:val="005D2043"/>
    <w:rsid w:val="006811FB"/>
    <w:rsid w:val="006822A3"/>
    <w:rsid w:val="006E0674"/>
    <w:rsid w:val="00725774"/>
    <w:rsid w:val="007262CD"/>
    <w:rsid w:val="00752664"/>
    <w:rsid w:val="007A3445"/>
    <w:rsid w:val="007D50C8"/>
    <w:rsid w:val="007F1FA9"/>
    <w:rsid w:val="0082413B"/>
    <w:rsid w:val="008279CB"/>
    <w:rsid w:val="00906350"/>
    <w:rsid w:val="00913591"/>
    <w:rsid w:val="00962EFA"/>
    <w:rsid w:val="009729C6"/>
    <w:rsid w:val="00987C40"/>
    <w:rsid w:val="009967D7"/>
    <w:rsid w:val="009A7B96"/>
    <w:rsid w:val="009B5917"/>
    <w:rsid w:val="009C0E74"/>
    <w:rsid w:val="00A042A1"/>
    <w:rsid w:val="00A0529F"/>
    <w:rsid w:val="00A255D0"/>
    <w:rsid w:val="00AC7C74"/>
    <w:rsid w:val="00AE7580"/>
    <w:rsid w:val="00B13EA1"/>
    <w:rsid w:val="00B32E04"/>
    <w:rsid w:val="00B34DC3"/>
    <w:rsid w:val="00B34DF8"/>
    <w:rsid w:val="00B3702D"/>
    <w:rsid w:val="00B746AC"/>
    <w:rsid w:val="00B97914"/>
    <w:rsid w:val="00BB5D7E"/>
    <w:rsid w:val="00BD4255"/>
    <w:rsid w:val="00C0670B"/>
    <w:rsid w:val="00C352FC"/>
    <w:rsid w:val="00C5463C"/>
    <w:rsid w:val="00C74740"/>
    <w:rsid w:val="00C926AC"/>
    <w:rsid w:val="00C955DF"/>
    <w:rsid w:val="00C960F8"/>
    <w:rsid w:val="00CE1BE5"/>
    <w:rsid w:val="00CF59A5"/>
    <w:rsid w:val="00D01E09"/>
    <w:rsid w:val="00D14B56"/>
    <w:rsid w:val="00D15FC7"/>
    <w:rsid w:val="00D7092D"/>
    <w:rsid w:val="00DC7ACE"/>
    <w:rsid w:val="00DE3A48"/>
    <w:rsid w:val="00DE5485"/>
    <w:rsid w:val="00DF1104"/>
    <w:rsid w:val="00DF6297"/>
    <w:rsid w:val="00E00B7B"/>
    <w:rsid w:val="00E0218C"/>
    <w:rsid w:val="00E91731"/>
    <w:rsid w:val="00E95C76"/>
    <w:rsid w:val="00F3187B"/>
    <w:rsid w:val="00F7387A"/>
    <w:rsid w:val="00F9788C"/>
    <w:rsid w:val="00FA073A"/>
    <w:rsid w:val="00FB13D0"/>
    <w:rsid w:val="00FE5871"/>
    <w:rsid w:val="00FF5F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4D8040"/>
  <w14:defaultImageDpi w14:val="300"/>
  <w15:docId w15:val="{7A6F2009-4CAD-4F90-9F5B-2BD3B320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703"/>
    <w:rPr>
      <w:rFonts w:ascii="Roboto" w:hAnsi="Roboto"/>
    </w:rPr>
  </w:style>
  <w:style w:type="paragraph" w:styleId="berschrift1">
    <w:name w:val="heading 1"/>
    <w:basedOn w:val="Standard"/>
    <w:next w:val="Text-1Absatz"/>
    <w:qFormat/>
    <w:rsid w:val="004849CA"/>
    <w:pPr>
      <w:keepLines/>
      <w:numPr>
        <w:numId w:val="38"/>
      </w:numPr>
      <w:tabs>
        <w:tab w:val="left" w:pos="284"/>
      </w:tabs>
      <w:suppressAutoHyphens/>
      <w:spacing w:before="120" w:after="600" w:line="480" w:lineRule="exact"/>
      <w:jc w:val="both"/>
      <w:outlineLvl w:val="0"/>
    </w:pPr>
    <w:rPr>
      <w:rFonts w:ascii="Roboto Medium" w:hAnsi="Roboto Medium"/>
      <w:kern w:val="28"/>
      <w:sz w:val="28"/>
    </w:rPr>
  </w:style>
  <w:style w:type="paragraph" w:styleId="berschrift2">
    <w:name w:val="heading 2"/>
    <w:basedOn w:val="berschrift1"/>
    <w:next w:val="Text-1Absatz"/>
    <w:qFormat/>
    <w:rsid w:val="004849CA"/>
    <w:pPr>
      <w:numPr>
        <w:ilvl w:val="1"/>
      </w:numPr>
      <w:spacing w:before="240" w:after="120" w:line="360" w:lineRule="exact"/>
      <w:outlineLvl w:val="1"/>
    </w:pPr>
    <w:rPr>
      <w:rFonts w:ascii="Roboto" w:hAnsi="Roboto"/>
      <w:sz w:val="24"/>
    </w:rPr>
  </w:style>
  <w:style w:type="paragraph" w:styleId="berschrift3">
    <w:name w:val="heading 3"/>
    <w:basedOn w:val="berschrift2"/>
    <w:next w:val="Text-1Absatz"/>
    <w:qFormat/>
    <w:rsid w:val="0032362D"/>
    <w:pPr>
      <w:numPr>
        <w:ilvl w:val="2"/>
      </w:numPr>
      <w:spacing w:before="120" w:line="300" w:lineRule="exact"/>
      <w:outlineLvl w:val="2"/>
    </w:pPr>
    <w:rPr>
      <w:sz w:val="20"/>
    </w:rPr>
  </w:style>
  <w:style w:type="paragraph" w:styleId="berschrift4">
    <w:name w:val="heading 4"/>
    <w:basedOn w:val="berschrift3"/>
    <w:next w:val="Text-1Absatz"/>
    <w:qFormat/>
    <w:rsid w:val="0032362D"/>
    <w:pPr>
      <w:numPr>
        <w:ilvl w:val="3"/>
      </w:numPr>
      <w:outlineLvl w:val="3"/>
    </w:pPr>
    <w:rPr>
      <w:i/>
    </w:rPr>
  </w:style>
  <w:style w:type="paragraph" w:styleId="berschrift5">
    <w:name w:val="heading 5"/>
    <w:basedOn w:val="berschrift4"/>
    <w:next w:val="Text-1Absatz"/>
    <w:qFormat/>
    <w:rsid w:val="0032362D"/>
    <w:pPr>
      <w:numPr>
        <w:ilvl w:val="4"/>
      </w:numPr>
      <w:spacing w:after="240" w:line="240" w:lineRule="exact"/>
      <w:outlineLvl w:val="4"/>
    </w:pPr>
  </w:style>
  <w:style w:type="paragraph" w:styleId="berschrift6">
    <w:name w:val="heading 6"/>
    <w:basedOn w:val="berschrift5"/>
    <w:next w:val="Text-1Absatz"/>
    <w:qFormat/>
    <w:rsid w:val="0032362D"/>
    <w:pPr>
      <w:numPr>
        <w:ilvl w:val="5"/>
      </w:numPr>
      <w:outlineLvl w:val="5"/>
    </w:pPr>
  </w:style>
  <w:style w:type="paragraph" w:styleId="berschrift7">
    <w:name w:val="heading 7"/>
    <w:basedOn w:val="berschrift6"/>
    <w:next w:val="Text-1Absatz"/>
    <w:qFormat/>
    <w:rsid w:val="0032362D"/>
    <w:pPr>
      <w:numPr>
        <w:ilvl w:val="6"/>
      </w:numPr>
      <w:outlineLvl w:val="6"/>
    </w:pPr>
  </w:style>
  <w:style w:type="paragraph" w:styleId="berschrift8">
    <w:name w:val="heading 8"/>
    <w:basedOn w:val="berschrift7"/>
    <w:next w:val="Text-1Absatz"/>
    <w:qFormat/>
    <w:rsid w:val="0032362D"/>
    <w:pPr>
      <w:numPr>
        <w:ilvl w:val="7"/>
      </w:numPr>
      <w:outlineLvl w:val="7"/>
    </w:pPr>
  </w:style>
  <w:style w:type="paragraph" w:styleId="berschrift9">
    <w:name w:val="heading 9"/>
    <w:basedOn w:val="berschrift8"/>
    <w:next w:val="Text-1Absatz"/>
    <w:qFormat/>
    <w:rsid w:val="0032362D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32362D"/>
  </w:style>
  <w:style w:type="paragraph" w:customStyle="1" w:styleId="Text-1Absatz">
    <w:name w:val="Text-1.Absatz"/>
    <w:basedOn w:val="Standard"/>
    <w:next w:val="Text-laufAbstze"/>
    <w:rsid w:val="0032362D"/>
    <w:pPr>
      <w:spacing w:line="240" w:lineRule="exact"/>
      <w:jc w:val="both"/>
    </w:pPr>
    <w:rPr>
      <w:rFonts w:ascii="Arial" w:hAnsi="Arial"/>
    </w:rPr>
  </w:style>
  <w:style w:type="paragraph" w:customStyle="1" w:styleId="Titelaufnahme">
    <w:name w:val="Titelaufnahme"/>
    <w:basedOn w:val="Standard"/>
    <w:rsid w:val="0032362D"/>
    <w:pPr>
      <w:keepLines/>
      <w:spacing w:after="60"/>
      <w:ind w:left="284" w:hanging="284"/>
      <w:jc w:val="both"/>
    </w:pPr>
    <w:rPr>
      <w:rFonts w:ascii="Arial" w:hAnsi="Arial"/>
      <w:sz w:val="17"/>
    </w:rPr>
  </w:style>
  <w:style w:type="paragraph" w:styleId="Abbildungsverzeichnis">
    <w:name w:val="table of figures"/>
    <w:basedOn w:val="Titelaufnahme"/>
    <w:next w:val="Titelaufnahme"/>
    <w:uiPriority w:val="99"/>
    <w:rsid w:val="003D0EAE"/>
    <w:pPr>
      <w:keepLines w:val="0"/>
      <w:ind w:left="567" w:right="284" w:hanging="567"/>
      <w:jc w:val="left"/>
    </w:pPr>
    <w:rPr>
      <w:rFonts w:ascii="Roboto" w:hAnsi="Roboto"/>
    </w:rPr>
  </w:style>
  <w:style w:type="character" w:customStyle="1" w:styleId="GesichteterHyperlink">
    <w:name w:val="GesichteterHyperlink"/>
    <w:basedOn w:val="Absatz-Standardschriftart1"/>
    <w:rsid w:val="0032362D"/>
    <w:rPr>
      <w:rFonts w:ascii="Arial" w:hAnsi="Arial"/>
      <w:color w:val="800080"/>
      <w:sz w:val="20"/>
      <w:u w:val="single"/>
    </w:rPr>
  </w:style>
  <w:style w:type="paragraph" w:customStyle="1" w:styleId="AufzhlBulletsEckig">
    <w:name w:val="Aufzähl.BulletsEckig"/>
    <w:basedOn w:val="AufzhlBulletsRund"/>
    <w:rsid w:val="003D0EAE"/>
    <w:pPr>
      <w:numPr>
        <w:numId w:val="37"/>
      </w:numPr>
      <w:tabs>
        <w:tab w:val="clear" w:pos="227"/>
        <w:tab w:val="clear" w:pos="720"/>
      </w:tabs>
      <w:ind w:left="227" w:hanging="227"/>
    </w:pPr>
    <w:rPr>
      <w:rFonts w:ascii="Roboto" w:hAnsi="Roboto"/>
    </w:rPr>
  </w:style>
  <w:style w:type="paragraph" w:customStyle="1" w:styleId="AufzhlBulletsRund">
    <w:name w:val="Aufzähl.BulletsRund"/>
    <w:basedOn w:val="Standard"/>
    <w:rsid w:val="0032362D"/>
    <w:pPr>
      <w:keepLines/>
      <w:numPr>
        <w:numId w:val="27"/>
      </w:numPr>
      <w:tabs>
        <w:tab w:val="left" w:pos="227"/>
      </w:tabs>
      <w:spacing w:line="240" w:lineRule="exact"/>
      <w:jc w:val="both"/>
    </w:pPr>
    <w:rPr>
      <w:rFonts w:ascii="Arial" w:hAnsi="Arial"/>
    </w:rPr>
  </w:style>
  <w:style w:type="paragraph" w:customStyle="1" w:styleId="Text-laufAbstze">
    <w:name w:val="Text-lauf.Absätze"/>
    <w:basedOn w:val="Text-1Absatz"/>
    <w:rsid w:val="0032362D"/>
    <w:pPr>
      <w:ind w:firstLine="227"/>
    </w:pPr>
  </w:style>
  <w:style w:type="paragraph" w:customStyle="1" w:styleId="AufzhlSpiegelstrich">
    <w:name w:val="Aufzähl.Spiegelstrich"/>
    <w:basedOn w:val="Text-laufAbstze"/>
    <w:rsid w:val="0032362D"/>
    <w:pPr>
      <w:numPr>
        <w:numId w:val="28"/>
      </w:numPr>
      <w:tabs>
        <w:tab w:val="left" w:pos="227"/>
      </w:tabs>
    </w:pPr>
  </w:style>
  <w:style w:type="paragraph" w:customStyle="1" w:styleId="AufzhlZahl">
    <w:name w:val="Aufzähl.Zahl"/>
    <w:basedOn w:val="AufzhlSpiegelstrich"/>
    <w:rsid w:val="0032362D"/>
    <w:pPr>
      <w:numPr>
        <w:numId w:val="30"/>
      </w:numPr>
      <w:tabs>
        <w:tab w:val="clear" w:pos="227"/>
        <w:tab w:val="clear" w:pos="360"/>
        <w:tab w:val="left" w:pos="340"/>
      </w:tabs>
    </w:pPr>
  </w:style>
  <w:style w:type="paragraph" w:customStyle="1" w:styleId="AutorPrfer">
    <w:name w:val="AutorPrüfer"/>
    <w:basedOn w:val="Standard"/>
    <w:rsid w:val="0032362D"/>
    <w:pPr>
      <w:jc w:val="both"/>
    </w:pPr>
    <w:rPr>
      <w:rFonts w:ascii="Arial" w:hAnsi="Arial"/>
    </w:rPr>
  </w:style>
  <w:style w:type="paragraph" w:customStyle="1" w:styleId="Satzspiegelrahmen">
    <w:name w:val="Satzspiegelrahmen"/>
    <w:basedOn w:val="Standard"/>
    <w:next w:val="Standard"/>
    <w:rsid w:val="0032362D"/>
    <w:pPr>
      <w:framePr w:w="11340" w:h="6804" w:hRule="exact" w:hSpace="142" w:vSpace="142" w:wrap="notBeside" w:vAnchor="text" w:hAnchor="margin" w:xAlign="center" w:y="1" w:anchorLock="1"/>
      <w:pBdr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Bdr>
      <w:jc w:val="center"/>
    </w:pPr>
    <w:rPr>
      <w:rFonts w:ascii="Arial" w:hAnsi="Arial"/>
    </w:rPr>
  </w:style>
  <w:style w:type="paragraph" w:customStyle="1" w:styleId="Bild">
    <w:name w:val="Bild"/>
    <w:basedOn w:val="Satzspiegelrahmen"/>
    <w:rsid w:val="0032362D"/>
    <w:pPr>
      <w:framePr w:wrap="notBesid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BildUnterschrift">
    <w:name w:val="BildUnterschrift"/>
    <w:basedOn w:val="Text-1Absatz"/>
    <w:next w:val="Text-1Absatz"/>
    <w:rsid w:val="00D7092D"/>
    <w:pPr>
      <w:spacing w:before="120" w:after="480"/>
    </w:pPr>
    <w:rPr>
      <w:rFonts w:ascii="Roboto Light" w:hAnsi="Roboto Light"/>
      <w:sz w:val="17"/>
    </w:rPr>
  </w:style>
  <w:style w:type="paragraph" w:customStyle="1" w:styleId="Bspberschrift1">
    <w:name w:val="BspÜberschrift1"/>
    <w:basedOn w:val="Text-1Absatz"/>
    <w:next w:val="Text-1Absatz"/>
    <w:rsid w:val="003D0EAE"/>
    <w:pPr>
      <w:widowControl w:val="0"/>
      <w:spacing w:before="120" w:after="1800" w:line="480" w:lineRule="exact"/>
      <w:jc w:val="left"/>
    </w:pPr>
    <w:rPr>
      <w:rFonts w:ascii="Roboto Medium" w:hAnsi="Roboto Medium"/>
      <w:sz w:val="28"/>
    </w:rPr>
  </w:style>
  <w:style w:type="paragraph" w:customStyle="1" w:styleId="Bspberschrift2">
    <w:name w:val="BspÜberschrift2"/>
    <w:basedOn w:val="Bspberschrift1"/>
    <w:next w:val="Text-1Absatz"/>
    <w:rsid w:val="0032362D"/>
    <w:pPr>
      <w:spacing w:before="240" w:after="120" w:line="360" w:lineRule="exact"/>
    </w:pPr>
    <w:rPr>
      <w:sz w:val="24"/>
    </w:rPr>
  </w:style>
  <w:style w:type="paragraph" w:customStyle="1" w:styleId="Bspberschrift3">
    <w:name w:val="BspÜberschrift3"/>
    <w:basedOn w:val="Bspberschrift2"/>
    <w:next w:val="Text-1Absatz"/>
    <w:rsid w:val="0032362D"/>
    <w:pPr>
      <w:spacing w:before="120" w:line="300" w:lineRule="exact"/>
    </w:pPr>
    <w:rPr>
      <w:sz w:val="20"/>
    </w:rPr>
  </w:style>
  <w:style w:type="paragraph" w:customStyle="1" w:styleId="Bspberschrift4">
    <w:name w:val="BspÜberschrift4"/>
    <w:basedOn w:val="Bspberschrift3"/>
    <w:next w:val="Text-1Absatz"/>
    <w:rsid w:val="0032362D"/>
    <w:pPr>
      <w:spacing w:line="360" w:lineRule="auto"/>
    </w:pPr>
    <w:rPr>
      <w:i/>
    </w:rPr>
  </w:style>
  <w:style w:type="paragraph" w:customStyle="1" w:styleId="EidesStatt-Erklrung">
    <w:name w:val="EidesStatt-Erklärung"/>
    <w:basedOn w:val="Text-1Absatz"/>
    <w:next w:val="Standard"/>
    <w:rsid w:val="0032362D"/>
    <w:pPr>
      <w:spacing w:before="9240"/>
      <w:ind w:right="-1021"/>
    </w:pPr>
    <w:rPr>
      <w:i/>
    </w:rPr>
  </w:style>
  <w:style w:type="paragraph" w:customStyle="1" w:styleId="EidesStatt-Ort">
    <w:name w:val="EidesStatt-Ort"/>
    <w:basedOn w:val="EidesStatt-Erklrung"/>
    <w:next w:val="Text-1Absatz"/>
    <w:rsid w:val="0032362D"/>
    <w:pPr>
      <w:spacing w:before="720"/>
      <w:jc w:val="left"/>
    </w:pPr>
  </w:style>
  <w:style w:type="paragraph" w:styleId="Funotentext">
    <w:name w:val="footnote text"/>
    <w:basedOn w:val="Text-1Absatz"/>
    <w:semiHidden/>
    <w:rsid w:val="0032362D"/>
    <w:pPr>
      <w:tabs>
        <w:tab w:val="left" w:pos="510"/>
      </w:tabs>
      <w:ind w:left="454" w:hanging="284"/>
    </w:pPr>
    <w:rPr>
      <w:sz w:val="17"/>
    </w:rPr>
  </w:style>
  <w:style w:type="character" w:styleId="Funotenzeichen">
    <w:name w:val="footnote reference"/>
    <w:basedOn w:val="Absatz-Standardschriftart1"/>
    <w:semiHidden/>
    <w:rsid w:val="0032362D"/>
    <w:rPr>
      <w:rFonts w:ascii="Arial" w:hAnsi="Arial"/>
      <w:dstrike w:val="0"/>
      <w:color w:val="auto"/>
      <w:sz w:val="20"/>
      <w:vertAlign w:val="superscript"/>
    </w:rPr>
  </w:style>
  <w:style w:type="paragraph" w:styleId="Fuzeile">
    <w:name w:val="footer"/>
    <w:basedOn w:val="Standard"/>
    <w:link w:val="FuzeileZchn"/>
    <w:uiPriority w:val="99"/>
    <w:rsid w:val="006E0674"/>
    <w:pPr>
      <w:tabs>
        <w:tab w:val="center" w:pos="4536"/>
        <w:tab w:val="right" w:pos="9072"/>
      </w:tabs>
    </w:pPr>
  </w:style>
  <w:style w:type="paragraph" w:customStyle="1" w:styleId="Hauptthema-titel">
    <w:name w:val="Hauptthema /-titel"/>
    <w:basedOn w:val="Text-laufAbstze"/>
    <w:next w:val="Standard"/>
    <w:rsid w:val="003D0EAE"/>
    <w:pPr>
      <w:keepNext/>
      <w:keepLines/>
      <w:suppressAutoHyphens/>
      <w:spacing w:before="1086" w:line="240" w:lineRule="atLeast"/>
      <w:ind w:firstLine="0"/>
      <w:jc w:val="center"/>
    </w:pPr>
    <w:rPr>
      <w:rFonts w:ascii="Roboto" w:hAnsi="Roboto"/>
      <w:b/>
      <w:sz w:val="52"/>
    </w:rPr>
  </w:style>
  <w:style w:type="character" w:styleId="Hyperlink">
    <w:name w:val="Hyperlink"/>
    <w:basedOn w:val="Webadressen"/>
    <w:rsid w:val="003D0EAE"/>
    <w:rPr>
      <w:rFonts w:ascii="Roboto" w:hAnsi="Roboto"/>
      <w:b w:val="0"/>
      <w:i w:val="0"/>
      <w:color w:val="auto"/>
      <w:sz w:val="20"/>
      <w:u w:val="none"/>
    </w:rPr>
  </w:style>
  <w:style w:type="paragraph" w:styleId="Index1">
    <w:name w:val="index 1"/>
    <w:next w:val="Index2"/>
    <w:semiHidden/>
    <w:rsid w:val="0032362D"/>
    <w:pPr>
      <w:tabs>
        <w:tab w:val="left" w:pos="1701"/>
      </w:tabs>
    </w:pPr>
    <w:rPr>
      <w:rFonts w:ascii="Arial" w:hAnsi="Arial"/>
    </w:rPr>
  </w:style>
  <w:style w:type="paragraph" w:styleId="Index2">
    <w:name w:val="index 2"/>
    <w:basedOn w:val="Index1"/>
    <w:next w:val="Index3"/>
    <w:semiHidden/>
    <w:rsid w:val="0032362D"/>
    <w:pPr>
      <w:ind w:left="480"/>
    </w:pPr>
  </w:style>
  <w:style w:type="paragraph" w:styleId="Index3">
    <w:name w:val="index 3"/>
    <w:basedOn w:val="Index2"/>
    <w:next w:val="Index4"/>
    <w:semiHidden/>
    <w:rsid w:val="0032362D"/>
    <w:pPr>
      <w:ind w:left="720"/>
    </w:pPr>
  </w:style>
  <w:style w:type="paragraph" w:styleId="Index4">
    <w:name w:val="index 4"/>
    <w:basedOn w:val="Index3"/>
    <w:next w:val="Index5"/>
    <w:semiHidden/>
    <w:rsid w:val="0032362D"/>
    <w:pPr>
      <w:ind w:left="960"/>
    </w:pPr>
  </w:style>
  <w:style w:type="paragraph" w:styleId="Index5">
    <w:name w:val="index 5"/>
    <w:basedOn w:val="Index4"/>
    <w:next w:val="Index6"/>
    <w:semiHidden/>
    <w:rsid w:val="0032362D"/>
    <w:pPr>
      <w:ind w:left="1200"/>
    </w:pPr>
  </w:style>
  <w:style w:type="paragraph" w:styleId="Index6">
    <w:name w:val="index 6"/>
    <w:basedOn w:val="Index5"/>
    <w:next w:val="Index7"/>
    <w:semiHidden/>
    <w:rsid w:val="0032362D"/>
    <w:pPr>
      <w:ind w:left="1440"/>
    </w:pPr>
  </w:style>
  <w:style w:type="paragraph" w:styleId="Index7">
    <w:name w:val="index 7"/>
    <w:basedOn w:val="Index6"/>
    <w:next w:val="Index8"/>
    <w:semiHidden/>
    <w:rsid w:val="0032362D"/>
    <w:pPr>
      <w:ind w:left="1680"/>
    </w:pPr>
  </w:style>
  <w:style w:type="paragraph" w:styleId="Index8">
    <w:name w:val="index 8"/>
    <w:basedOn w:val="Index7"/>
    <w:next w:val="Index9"/>
    <w:semiHidden/>
    <w:rsid w:val="0032362D"/>
    <w:pPr>
      <w:ind w:left="1920"/>
    </w:pPr>
  </w:style>
  <w:style w:type="paragraph" w:styleId="Index9">
    <w:name w:val="index 9"/>
    <w:basedOn w:val="Index8"/>
    <w:next w:val="Index8"/>
    <w:semiHidden/>
    <w:rsid w:val="0032362D"/>
    <w:pPr>
      <w:ind w:left="2160"/>
    </w:pPr>
  </w:style>
  <w:style w:type="paragraph" w:styleId="Indexberschrift">
    <w:name w:val="index heading"/>
    <w:basedOn w:val="Index1"/>
    <w:semiHidden/>
    <w:rsid w:val="0032362D"/>
  </w:style>
  <w:style w:type="paragraph" w:customStyle="1" w:styleId="Inhaltsverzeichnis">
    <w:name w:val="Inhaltsverzeichnis"/>
    <w:basedOn w:val="Text-1Absatz"/>
    <w:next w:val="Verzeichnis1"/>
    <w:autoRedefine/>
    <w:rsid w:val="003D0EAE"/>
    <w:pPr>
      <w:spacing w:after="240"/>
      <w:jc w:val="left"/>
    </w:pPr>
    <w:rPr>
      <w:rFonts w:ascii="Roboto Medium" w:hAnsi="Roboto Medium"/>
      <w:sz w:val="28"/>
    </w:rPr>
  </w:style>
  <w:style w:type="paragraph" w:styleId="Verzeichnis1">
    <w:name w:val="toc 1"/>
    <w:basedOn w:val="Text-laufAbstze"/>
    <w:next w:val="Verzeichnis2"/>
    <w:uiPriority w:val="39"/>
    <w:rsid w:val="00C352FC"/>
    <w:pPr>
      <w:tabs>
        <w:tab w:val="right" w:pos="6633"/>
      </w:tabs>
      <w:spacing w:before="400"/>
      <w:ind w:left="170" w:right="284" w:hanging="170"/>
      <w:jc w:val="left"/>
    </w:pPr>
    <w:rPr>
      <w:rFonts w:ascii="Roboto Medium" w:hAnsi="Roboto Medium"/>
      <w:caps/>
    </w:rPr>
  </w:style>
  <w:style w:type="paragraph" w:styleId="Verzeichnis2">
    <w:name w:val="toc 2"/>
    <w:basedOn w:val="Verzeichnis1"/>
    <w:next w:val="Verzeichnis3"/>
    <w:uiPriority w:val="39"/>
    <w:rsid w:val="004849CA"/>
    <w:pPr>
      <w:spacing w:before="240"/>
      <w:ind w:left="340" w:hanging="340"/>
    </w:pPr>
    <w:rPr>
      <w:caps w:val="0"/>
    </w:rPr>
  </w:style>
  <w:style w:type="paragraph" w:styleId="Verzeichnis3">
    <w:name w:val="toc 3"/>
    <w:basedOn w:val="Verzeichnis2"/>
    <w:next w:val="Verzeichnis4"/>
    <w:uiPriority w:val="39"/>
    <w:rsid w:val="004849CA"/>
    <w:pPr>
      <w:ind w:left="510" w:hanging="510"/>
    </w:pPr>
  </w:style>
  <w:style w:type="paragraph" w:styleId="Verzeichnis4">
    <w:name w:val="toc 4"/>
    <w:basedOn w:val="Verzeichnis3"/>
    <w:next w:val="Verzeichnis5"/>
    <w:semiHidden/>
    <w:rsid w:val="0032362D"/>
    <w:pPr>
      <w:ind w:left="1701" w:right="227" w:hanging="680"/>
    </w:pPr>
  </w:style>
  <w:style w:type="paragraph" w:styleId="Verzeichnis5">
    <w:name w:val="toc 5"/>
    <w:basedOn w:val="Verzeichnis3"/>
    <w:next w:val="Verzeichnis6"/>
    <w:semiHidden/>
    <w:rsid w:val="0032362D"/>
    <w:pPr>
      <w:ind w:left="2098" w:hanging="851"/>
    </w:pPr>
  </w:style>
  <w:style w:type="paragraph" w:styleId="Verzeichnis6">
    <w:name w:val="toc 6"/>
    <w:basedOn w:val="Verzeichnis5"/>
    <w:next w:val="Verzeichnis7"/>
    <w:autoRedefine/>
    <w:semiHidden/>
    <w:rsid w:val="0032362D"/>
    <w:pPr>
      <w:ind w:left="1202"/>
    </w:pPr>
  </w:style>
  <w:style w:type="paragraph" w:styleId="Verzeichnis7">
    <w:name w:val="toc 7"/>
    <w:basedOn w:val="Verzeichnis6"/>
    <w:next w:val="Verzeichnis8"/>
    <w:autoRedefine/>
    <w:semiHidden/>
    <w:rsid w:val="0032362D"/>
    <w:pPr>
      <w:ind w:left="1440"/>
    </w:pPr>
  </w:style>
  <w:style w:type="paragraph" w:styleId="Verzeichnis8">
    <w:name w:val="toc 8"/>
    <w:basedOn w:val="Verzeichnis7"/>
    <w:next w:val="Verzeichnis9"/>
    <w:autoRedefine/>
    <w:semiHidden/>
    <w:rsid w:val="0032362D"/>
    <w:pPr>
      <w:ind w:left="1680"/>
    </w:pPr>
  </w:style>
  <w:style w:type="paragraph" w:styleId="Verzeichnis9">
    <w:name w:val="toc 9"/>
    <w:basedOn w:val="Verzeichnis8"/>
    <w:next w:val="Text-1Absatz"/>
    <w:autoRedefine/>
    <w:semiHidden/>
    <w:rsid w:val="0032362D"/>
    <w:pPr>
      <w:ind w:left="1920"/>
    </w:pPr>
  </w:style>
  <w:style w:type="paragraph" w:customStyle="1" w:styleId="KleindruckEingerckt-1Absatz">
    <w:name w:val="KleindruckEingerückt-1.Absatz"/>
    <w:basedOn w:val="Text-1Absatz"/>
    <w:rsid w:val="0032362D"/>
    <w:pPr>
      <w:spacing w:line="200" w:lineRule="exact"/>
      <w:ind w:left="567"/>
    </w:pPr>
    <w:rPr>
      <w:sz w:val="17"/>
    </w:rPr>
  </w:style>
  <w:style w:type="paragraph" w:customStyle="1" w:styleId="Kleindruck-1Absatz">
    <w:name w:val="Kleindruck-1.Absatz"/>
    <w:basedOn w:val="KleindruckEingerckt-1Absatz"/>
    <w:rsid w:val="003D0EAE"/>
    <w:pPr>
      <w:ind w:left="0"/>
    </w:pPr>
    <w:rPr>
      <w:rFonts w:ascii="Roboto" w:hAnsi="Roboto"/>
    </w:rPr>
  </w:style>
  <w:style w:type="paragraph" w:customStyle="1" w:styleId="KleindruckEingerckt-laufAbstze">
    <w:name w:val="KleindruckEingerückt-lauf.Absätze"/>
    <w:basedOn w:val="KleindruckEingerckt-1Absatz"/>
    <w:rsid w:val="0032362D"/>
    <w:pPr>
      <w:ind w:firstLine="227"/>
    </w:pPr>
  </w:style>
  <w:style w:type="paragraph" w:customStyle="1" w:styleId="Kleindruck-laufAbstze">
    <w:name w:val="Kleindruck-lauf.Absätze"/>
    <w:basedOn w:val="KleindruckEingerckt-laufAbstze"/>
    <w:rsid w:val="003D0EAE"/>
    <w:pPr>
      <w:ind w:left="0" w:firstLine="284"/>
    </w:pPr>
    <w:rPr>
      <w:rFonts w:ascii="Roboto" w:hAnsi="Roboto"/>
    </w:rPr>
  </w:style>
  <w:style w:type="paragraph" w:styleId="Kommentartext">
    <w:name w:val="annotation text"/>
    <w:basedOn w:val="Standard"/>
    <w:autoRedefine/>
    <w:semiHidden/>
    <w:rsid w:val="0032362D"/>
    <w:pPr>
      <w:jc w:val="both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1"/>
    <w:semiHidden/>
    <w:rsid w:val="0032362D"/>
    <w:rPr>
      <w:rFonts w:ascii="Arial" w:hAnsi="Arial"/>
      <w:sz w:val="16"/>
    </w:rPr>
  </w:style>
  <w:style w:type="paragraph" w:styleId="Kopfzeile">
    <w:name w:val="header"/>
    <w:basedOn w:val="Standard"/>
    <w:rsid w:val="0032362D"/>
    <w:pPr>
      <w:keepLines/>
      <w:pBdr>
        <w:bottom w:val="single" w:sz="6" w:space="1" w:color="auto"/>
      </w:pBdr>
      <w:tabs>
        <w:tab w:val="center" w:pos="4536"/>
        <w:tab w:val="right" w:pos="9072"/>
      </w:tabs>
      <w:spacing w:after="480"/>
      <w:jc w:val="center"/>
    </w:pPr>
    <w:rPr>
      <w:rFonts w:ascii="Arial" w:hAnsi="Arial"/>
      <w:sz w:val="17"/>
    </w:rPr>
  </w:style>
  <w:style w:type="paragraph" w:customStyle="1" w:styleId="Schmutztitel">
    <w:name w:val="Schmutztitel"/>
    <w:basedOn w:val="Standard"/>
    <w:next w:val="Text-laufAbstze"/>
    <w:rsid w:val="0032362D"/>
    <w:pPr>
      <w:jc w:val="center"/>
    </w:pPr>
    <w:rPr>
      <w:rFonts w:ascii="Arial" w:hAnsi="Arial"/>
      <w:u w:val="single"/>
    </w:rPr>
  </w:style>
  <w:style w:type="character" w:styleId="Seitenzahl">
    <w:name w:val="page number"/>
    <w:basedOn w:val="Absatz-Standardschriftart1"/>
    <w:rsid w:val="0032362D"/>
    <w:rPr>
      <w:rFonts w:ascii="Arial" w:hAnsi="Arial"/>
      <w:sz w:val="17"/>
    </w:rPr>
  </w:style>
  <w:style w:type="paragraph" w:customStyle="1" w:styleId="Tabelle">
    <w:name w:val="Tabelle"/>
    <w:basedOn w:val="Standard"/>
    <w:rsid w:val="0032362D"/>
    <w:pPr>
      <w:jc w:val="both"/>
    </w:pPr>
    <w:rPr>
      <w:rFonts w:ascii="Arial" w:hAnsi="Arial"/>
      <w:sz w:val="17"/>
    </w:rPr>
  </w:style>
  <w:style w:type="paragraph" w:customStyle="1" w:styleId="TabelleAufzhlung">
    <w:name w:val="TabelleAufzählung"/>
    <w:basedOn w:val="Tabelle"/>
    <w:rsid w:val="0032362D"/>
    <w:pPr>
      <w:numPr>
        <w:numId w:val="12"/>
      </w:numPr>
      <w:tabs>
        <w:tab w:val="clear" w:pos="360"/>
      </w:tabs>
      <w:ind w:left="142" w:hanging="142"/>
      <w:jc w:val="left"/>
    </w:pPr>
  </w:style>
  <w:style w:type="paragraph" w:customStyle="1" w:styleId="TabelleUnterschrift">
    <w:name w:val="TabelleUnterschrift"/>
    <w:basedOn w:val="Text-1Absatz"/>
    <w:next w:val="Text-1Absatz"/>
    <w:rsid w:val="00695755"/>
    <w:pPr>
      <w:spacing w:before="120" w:after="480"/>
    </w:pPr>
    <w:rPr>
      <w:sz w:val="18"/>
    </w:rPr>
  </w:style>
  <w:style w:type="paragraph" w:customStyle="1" w:styleId="Titel-Name">
    <w:name w:val="Titel-Name"/>
    <w:basedOn w:val="Text-1Absatz"/>
    <w:next w:val="Standard"/>
    <w:rsid w:val="0032362D"/>
    <w:pPr>
      <w:keepNext/>
      <w:keepLines/>
      <w:suppressAutoHyphens/>
      <w:spacing w:before="1920" w:line="240" w:lineRule="atLeast"/>
      <w:jc w:val="center"/>
    </w:pPr>
    <w:rPr>
      <w:sz w:val="32"/>
    </w:rPr>
  </w:style>
  <w:style w:type="paragraph" w:customStyle="1" w:styleId="Titel-Datum">
    <w:name w:val="Titel-Datum"/>
    <w:basedOn w:val="Titel-Name"/>
    <w:next w:val="Text-1Absatz"/>
    <w:rsid w:val="0032362D"/>
    <w:pPr>
      <w:spacing w:before="2040"/>
    </w:pPr>
  </w:style>
  <w:style w:type="paragraph" w:customStyle="1" w:styleId="Unterthema-titel">
    <w:name w:val="Unterthema/-titel"/>
    <w:basedOn w:val="Hauptthema-titel"/>
    <w:next w:val="Titel-Name"/>
    <w:autoRedefine/>
    <w:rsid w:val="0032362D"/>
    <w:pPr>
      <w:spacing w:before="480"/>
    </w:pPr>
    <w:rPr>
      <w:b w:val="0"/>
      <w:sz w:val="40"/>
    </w:rPr>
  </w:style>
  <w:style w:type="character" w:customStyle="1" w:styleId="Webadressen">
    <w:name w:val="Webadressen"/>
    <w:basedOn w:val="Absatz-Standardschriftart1"/>
    <w:rsid w:val="0032362D"/>
    <w:rPr>
      <w:rFonts w:ascii="Courier New" w:hAnsi="Courier New"/>
    </w:rPr>
  </w:style>
  <w:style w:type="paragraph" w:customStyle="1" w:styleId="Impressum">
    <w:name w:val="Impressum"/>
    <w:basedOn w:val="Bspberschrift2"/>
    <w:rsid w:val="0032362D"/>
    <w:pPr>
      <w:spacing w:before="0" w:after="0" w:line="240" w:lineRule="auto"/>
    </w:pPr>
    <w:rPr>
      <w:b/>
    </w:rPr>
  </w:style>
  <w:style w:type="paragraph" w:customStyle="1" w:styleId="Formel">
    <w:name w:val="Formel"/>
    <w:basedOn w:val="Standard"/>
    <w:next w:val="Text-1Absatz"/>
    <w:rsid w:val="0032362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240"/>
      <w:ind w:left="227"/>
      <w:jc w:val="center"/>
    </w:pPr>
    <w:rPr>
      <w:rFonts w:ascii="Arial" w:hAnsi="Arial"/>
    </w:rPr>
  </w:style>
  <w:style w:type="paragraph" w:styleId="Sprechblasentext">
    <w:name w:val="Balloon Text"/>
    <w:basedOn w:val="Standard"/>
    <w:semiHidden/>
    <w:rsid w:val="0032362D"/>
    <w:rPr>
      <w:rFonts w:ascii="Tahoma" w:hAnsi="Tahoma" w:cs="Tahoma"/>
      <w:sz w:val="16"/>
      <w:szCs w:val="16"/>
    </w:rPr>
  </w:style>
  <w:style w:type="character" w:customStyle="1" w:styleId="Abkrzung">
    <w:name w:val="Abkürzung"/>
    <w:basedOn w:val="Absatz-Standardschriftart1"/>
    <w:rsid w:val="003D0EAE"/>
    <w:rPr>
      <w:rFonts w:ascii="Roboto" w:hAnsi="Roboto"/>
      <w:b w:val="0"/>
      <w:i w:val="0"/>
      <w:sz w:val="20"/>
    </w:rPr>
  </w:style>
  <w:style w:type="paragraph" w:styleId="Dokumentstruktur">
    <w:name w:val="Document Map"/>
    <w:basedOn w:val="Standard"/>
    <w:semiHidden/>
    <w:rsid w:val="0032362D"/>
    <w:pPr>
      <w:shd w:val="clear" w:color="auto" w:fill="000080"/>
    </w:pPr>
    <w:rPr>
      <w:rFonts w:ascii="Tahoma" w:hAnsi="Tahoma" w:cs="Tahoma"/>
    </w:rPr>
  </w:style>
  <w:style w:type="paragraph" w:customStyle="1" w:styleId="AufzhlKleindruckBulletsEckig">
    <w:name w:val="Aufzähl.Kleindruck.BulletsEckig"/>
    <w:basedOn w:val="AufzhlBulletsEckig"/>
    <w:rsid w:val="0032362D"/>
    <w:pPr>
      <w:numPr>
        <w:numId w:val="35"/>
      </w:numPr>
    </w:pPr>
    <w:rPr>
      <w:sz w:val="17"/>
      <w:szCs w:val="17"/>
    </w:rPr>
  </w:style>
  <w:style w:type="paragraph" w:customStyle="1" w:styleId="AufzhlKleindruckBulletsRund">
    <w:name w:val="Aufzähl.Kleindruck.BulletsRund"/>
    <w:basedOn w:val="AufzhlKleindruckBulletsEckig"/>
    <w:rsid w:val="0032362D"/>
    <w:pPr>
      <w:numPr>
        <w:numId w:val="33"/>
      </w:numPr>
    </w:pPr>
  </w:style>
  <w:style w:type="paragraph" w:customStyle="1" w:styleId="AufzhlKleindruckSpiegelstrich">
    <w:name w:val="Aufzähl.Kleindruck.Spiegelstrich"/>
    <w:basedOn w:val="AufzhlBulletsEckig"/>
    <w:rsid w:val="0032362D"/>
    <w:pPr>
      <w:numPr>
        <w:numId w:val="8"/>
      </w:numPr>
    </w:pPr>
    <w:rPr>
      <w:sz w:val="17"/>
    </w:rPr>
  </w:style>
  <w:style w:type="character" w:customStyle="1" w:styleId="AutorPrferZchn">
    <w:name w:val="AutorPrüfer Zchn"/>
    <w:basedOn w:val="Absatz-Standardschriftart1"/>
    <w:rsid w:val="0032362D"/>
    <w:rPr>
      <w:rFonts w:ascii="Arial" w:hAnsi="Arial"/>
      <w:lang w:val="de-DE" w:eastAsia="de-DE" w:bidi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5D2043"/>
    <w:rPr>
      <w:rFonts w:ascii="Roboto" w:hAnsi="Roboto"/>
    </w:rPr>
  </w:style>
  <w:style w:type="table" w:styleId="Tabellenraster">
    <w:name w:val="Table Grid"/>
    <w:basedOn w:val="NormaleTabelle"/>
    <w:rsid w:val="00FA073A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1246\Downloads\Master-%20und%20Bachelorarbeit_Vorlage_Word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08887-1F27-4D4D-AD68-161C808D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Master- und Bachelorarbeit_Vorlage_Word.dotx</Template>
  <TotalTime>0</TotalTime>
  <Pages>11</Pages>
  <Words>519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DiplomvorlageV6.9</vt:lpstr>
    </vt:vector>
  </TitlesOfParts>
  <Manager/>
  <Company>Technische Hochschule Aschaffenburg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Vorlage zur Erstellung von Seminar-/Master- und Bachelorarbeiten an der TH Aschaffenburg</dc:subject>
  <dc:creator>Franz, Katharina</dc:creator>
  <cp:keywords>, docId:489F4EA90322BB4216B28913AD7F0046</cp:keywords>
  <dc:description/>
  <cp:lastModifiedBy>Timea Illes-Seifert</cp:lastModifiedBy>
  <cp:revision>18</cp:revision>
  <cp:lastPrinted>2005-12-23T08:50:00Z</cp:lastPrinted>
  <dcterms:created xsi:type="dcterms:W3CDTF">2024-03-04T15:38:00Z</dcterms:created>
  <dcterms:modified xsi:type="dcterms:W3CDTF">2025-05-26T11:42:00Z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2021/05</vt:lpwstr>
  </property>
</Properties>
</file>