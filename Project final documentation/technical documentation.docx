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C56C1" w14:textId="77777777" w:rsidR="00B42F08" w:rsidRDefault="00B42F08"/>
    <w:p w14:paraId="5CD8DFB0" w14:textId="77777777" w:rsidR="00B42F08" w:rsidRDefault="00B42F08"/>
    <w:p w14:paraId="070A37E9" w14:textId="77777777" w:rsidR="00B42F08" w:rsidRDefault="0042471A">
      <w:pPr>
        <w:pStyle w:val="Hauptthema-titel"/>
        <w:rPr>
          <w:bCs/>
          <w:lang w:val="en-US"/>
        </w:rPr>
      </w:pPr>
      <w:r>
        <w:rPr>
          <w:bCs/>
          <w:lang w:val="en-US"/>
        </w:rPr>
        <w:t>Word template</w:t>
      </w:r>
      <w:r>
        <w:rPr>
          <w:bCs/>
          <w:lang w:val="en-US"/>
        </w:rPr>
        <w:br/>
        <w:t>Technical documentation</w:t>
      </w:r>
    </w:p>
    <w:p w14:paraId="2E0F985F" w14:textId="77777777" w:rsidR="00B42F08" w:rsidRDefault="0042471A">
      <w:pPr>
        <w:pStyle w:val="Hauptthema-titel"/>
        <w:spacing w:line="240" w:lineRule="auto"/>
        <w:rPr>
          <w:bCs/>
          <w:lang w:val="en-US"/>
        </w:rPr>
      </w:pPr>
      <w:r>
        <w:rPr>
          <w:bCs/>
          <w:lang w:val="en-US"/>
        </w:rPr>
        <w:t xml:space="preserve">Study program </w:t>
      </w:r>
    </w:p>
    <w:p w14:paraId="27554D3B" w14:textId="77777777" w:rsidR="00B42F08" w:rsidRDefault="0042471A">
      <w:pPr>
        <w:pStyle w:val="Hauptthema-titel"/>
        <w:spacing w:line="240" w:lineRule="auto"/>
        <w:rPr>
          <w:bCs/>
          <w:lang w:val="en-US"/>
        </w:rPr>
      </w:pPr>
      <w:r>
        <w:rPr>
          <w:bCs/>
          <w:lang w:val="en-US"/>
        </w:rPr>
        <w:t xml:space="preserve">Software Design </w:t>
      </w:r>
    </w:p>
    <w:p w14:paraId="0E80864F" w14:textId="77777777" w:rsidR="00B42F08" w:rsidRDefault="0042471A">
      <w:pPr>
        <w:pStyle w:val="Hauptthema-titel"/>
        <w:spacing w:line="240" w:lineRule="auto"/>
        <w:rPr>
          <w:bCs/>
          <w:lang w:val="en-US"/>
        </w:rPr>
      </w:pPr>
      <w:r>
        <w:rPr>
          <w:bCs/>
          <w:lang w:val="en-US"/>
        </w:rPr>
        <w:t>TH Aschaffenburg</w:t>
      </w:r>
    </w:p>
    <w:p w14:paraId="73AD4F2D" w14:textId="77777777" w:rsidR="00B42F08" w:rsidRDefault="0042471A">
      <w:pPr>
        <w:pStyle w:val="Titel-Datum"/>
        <w:rPr>
          <w:rFonts w:ascii="Roboto" w:hAnsi="Roboto"/>
          <w:lang w:val="en-US"/>
        </w:rPr>
      </w:pPr>
      <w:r>
        <w:rPr>
          <w:rFonts w:ascii="Roboto" w:hAnsi="Roboto"/>
          <w:lang w:val="en-US"/>
        </w:rPr>
        <w:t>23.06.2025</w:t>
      </w:r>
    </w:p>
    <w:p w14:paraId="5AC36051" w14:textId="77777777" w:rsidR="00B42F08" w:rsidRDefault="0042471A">
      <w:pPr>
        <w:pStyle w:val="Text-1Absatz"/>
        <w:rPr>
          <w:rFonts w:ascii="Roboto" w:hAnsi="Roboto"/>
          <w:lang w:val="en-US"/>
        </w:rPr>
      </w:pPr>
      <w:r>
        <w:rPr>
          <w:lang w:val="en-US"/>
        </w:rPr>
        <w:br w:type="page"/>
      </w:r>
    </w:p>
    <w:p w14:paraId="1452DDB8" w14:textId="77777777" w:rsidR="00B42F08" w:rsidRDefault="00B42F08">
      <w:pPr>
        <w:pStyle w:val="Text-1Absatz"/>
        <w:rPr>
          <w:rFonts w:ascii="Roboto" w:hAnsi="Roboto"/>
          <w:lang w:val="en-US"/>
        </w:rPr>
      </w:pPr>
    </w:p>
    <w:p w14:paraId="4A108A99" w14:textId="77777777" w:rsidR="00B42F08" w:rsidRDefault="00B42F08">
      <w:pPr>
        <w:pStyle w:val="Text-1Absatz"/>
        <w:rPr>
          <w:rFonts w:ascii="Roboto" w:hAnsi="Roboto"/>
          <w:lang w:val="en-US"/>
        </w:rPr>
      </w:pPr>
    </w:p>
    <w:p w14:paraId="77A1F69B" w14:textId="77777777" w:rsidR="00B42F08" w:rsidRDefault="00B42F08">
      <w:pPr>
        <w:pStyle w:val="Text-1Absatz"/>
        <w:rPr>
          <w:rFonts w:ascii="Roboto" w:hAnsi="Roboto"/>
          <w:lang w:val="en-US"/>
        </w:rPr>
      </w:pPr>
    </w:p>
    <w:p w14:paraId="1B7E8F26" w14:textId="77777777" w:rsidR="00B42F08" w:rsidRDefault="00B42F08">
      <w:pPr>
        <w:pStyle w:val="Text-1Absatz"/>
        <w:rPr>
          <w:rFonts w:ascii="Roboto" w:hAnsi="Roboto"/>
          <w:lang w:val="en-US"/>
        </w:rPr>
      </w:pPr>
    </w:p>
    <w:p w14:paraId="61465B93" w14:textId="77777777" w:rsidR="00B42F08" w:rsidRDefault="00B42F08">
      <w:pPr>
        <w:pStyle w:val="Text-1Absatz"/>
        <w:rPr>
          <w:rFonts w:ascii="Roboto" w:hAnsi="Roboto"/>
          <w:lang w:val="en-US"/>
        </w:rPr>
      </w:pPr>
    </w:p>
    <w:p w14:paraId="63340E23" w14:textId="77777777" w:rsidR="00B42F08" w:rsidRDefault="0042471A">
      <w:pPr>
        <w:pStyle w:val="AutorPrfer"/>
        <w:rPr>
          <w:rFonts w:ascii="Roboto" w:hAnsi="Roboto"/>
          <w:u w:val="single"/>
          <w:lang w:val="en-US"/>
        </w:rPr>
      </w:pPr>
      <w:r>
        <w:rPr>
          <w:rFonts w:ascii="Roboto" w:hAnsi="Roboto"/>
          <w:u w:val="single"/>
          <w:lang w:val="en-US"/>
        </w:rPr>
        <w:t xml:space="preserve">Authors: </w:t>
      </w:r>
    </w:p>
    <w:p w14:paraId="5F0F3898" w14:textId="77777777" w:rsidR="00B42F08" w:rsidRDefault="0042471A">
      <w:pPr>
        <w:pStyle w:val="AutorPrfer"/>
        <w:rPr>
          <w:rFonts w:ascii="Roboto" w:hAnsi="Roboto"/>
          <w:lang w:val="en-US"/>
        </w:rPr>
      </w:pPr>
      <w:r>
        <w:rPr>
          <w:rFonts w:ascii="Roboto" w:hAnsi="Roboto"/>
          <w:lang w:val="en-US"/>
        </w:rPr>
        <w:t xml:space="preserve"> First name Last name: Beshoy Farag</w:t>
      </w:r>
    </w:p>
    <w:p w14:paraId="65FAFDED" w14:textId="77777777" w:rsidR="00B42F08" w:rsidRDefault="0042471A">
      <w:pPr>
        <w:pStyle w:val="AutorPrfer"/>
        <w:rPr>
          <w:rFonts w:ascii="Roboto" w:hAnsi="Roboto"/>
          <w:lang w:val="en-US"/>
        </w:rPr>
      </w:pPr>
      <w:r>
        <w:rPr>
          <w:rFonts w:ascii="Roboto" w:hAnsi="Roboto"/>
          <w:lang w:val="en-US"/>
        </w:rPr>
        <w:t xml:space="preserve"> Matriculation number: 22 83 841 </w:t>
      </w:r>
    </w:p>
    <w:p w14:paraId="68EC5DB6" w14:textId="77777777" w:rsidR="00B42F08" w:rsidRDefault="00B42F08">
      <w:pPr>
        <w:pStyle w:val="AutorPrfer"/>
        <w:rPr>
          <w:rFonts w:ascii="Roboto" w:hAnsi="Roboto"/>
          <w:u w:val="single"/>
          <w:lang w:val="en-US"/>
        </w:rPr>
      </w:pPr>
    </w:p>
    <w:p w14:paraId="4ED40F8B" w14:textId="77777777" w:rsidR="00B42F08" w:rsidRDefault="0042471A">
      <w:pPr>
        <w:pStyle w:val="AutorPrfer"/>
        <w:rPr>
          <w:rFonts w:ascii="Roboto" w:hAnsi="Roboto"/>
          <w:lang w:val="en-US"/>
        </w:rPr>
      </w:pPr>
      <w:r>
        <w:rPr>
          <w:rFonts w:ascii="Roboto" w:hAnsi="Roboto"/>
          <w:lang w:val="en-US"/>
        </w:rPr>
        <w:t xml:space="preserve"> First name Last name: Antonio Huesa Guardiola</w:t>
      </w:r>
    </w:p>
    <w:p w14:paraId="38652E13" w14:textId="77777777" w:rsidR="00B42F08" w:rsidRDefault="0042471A">
      <w:pPr>
        <w:pStyle w:val="AutorPrfer"/>
        <w:rPr>
          <w:rFonts w:ascii="Roboto" w:hAnsi="Roboto"/>
          <w:lang w:val="en-US"/>
        </w:rPr>
      </w:pPr>
      <w:r>
        <w:rPr>
          <w:rFonts w:ascii="Roboto" w:hAnsi="Roboto"/>
          <w:lang w:val="en-US"/>
        </w:rPr>
        <w:t xml:space="preserve"> Matriculation number: 22 92 339</w:t>
      </w:r>
    </w:p>
    <w:p w14:paraId="1CA55BEE" w14:textId="77777777" w:rsidR="00B42F08" w:rsidRDefault="00B42F08">
      <w:pPr>
        <w:pStyle w:val="AutorPrfer"/>
        <w:rPr>
          <w:rFonts w:ascii="Roboto" w:hAnsi="Roboto"/>
          <w:u w:val="single"/>
          <w:lang w:val="en-US"/>
        </w:rPr>
      </w:pPr>
    </w:p>
    <w:p w14:paraId="0EC488D0" w14:textId="77777777" w:rsidR="00B42F08" w:rsidRDefault="0042471A">
      <w:pPr>
        <w:pStyle w:val="AutorPrfer"/>
        <w:rPr>
          <w:rFonts w:ascii="Roboto" w:hAnsi="Roboto"/>
        </w:rPr>
      </w:pPr>
      <w:r>
        <w:rPr>
          <w:rFonts w:ascii="Roboto" w:hAnsi="Roboto"/>
          <w:lang w:val="en-US"/>
        </w:rPr>
        <w:t xml:space="preserve"> First name Last </w:t>
      </w:r>
      <w:proofErr w:type="gramStart"/>
      <w:r>
        <w:rPr>
          <w:rFonts w:ascii="Roboto" w:hAnsi="Roboto"/>
          <w:lang w:val="en-US"/>
        </w:rPr>
        <w:t>name:</w:t>
      </w:r>
      <w:r>
        <w:rPr>
          <w:rFonts w:ascii="Roboto" w:hAnsi="Roboto"/>
        </w:rPr>
        <w:t>Aadit</w:t>
      </w:r>
      <w:proofErr w:type="gramEnd"/>
      <w:r>
        <w:rPr>
          <w:rFonts w:ascii="Roboto" w:hAnsi="Roboto"/>
        </w:rPr>
        <w:t xml:space="preserve"> Karnavat</w:t>
      </w:r>
    </w:p>
    <w:p w14:paraId="24C154C1" w14:textId="77777777" w:rsidR="00B42F08" w:rsidRDefault="0042471A">
      <w:pPr>
        <w:pStyle w:val="AutorPrfer"/>
        <w:rPr>
          <w:rFonts w:ascii="Roboto" w:hAnsi="Roboto"/>
        </w:rPr>
      </w:pPr>
      <w:r>
        <w:rPr>
          <w:rFonts w:ascii="Roboto" w:hAnsi="Roboto"/>
          <w:lang w:val="en-US"/>
        </w:rPr>
        <w:t xml:space="preserve"> Matriculation number: </w:t>
      </w:r>
      <w:r>
        <w:rPr>
          <w:rFonts w:ascii="Roboto" w:hAnsi="Roboto"/>
        </w:rPr>
        <w:t>22 76 878</w:t>
      </w:r>
    </w:p>
    <w:p w14:paraId="27DD24A4" w14:textId="77777777" w:rsidR="00B42F08" w:rsidRDefault="00B42F08">
      <w:pPr>
        <w:pStyle w:val="AutorPrfer"/>
        <w:rPr>
          <w:rFonts w:ascii="Roboto" w:hAnsi="Roboto"/>
          <w:lang w:val="en-US"/>
        </w:rPr>
      </w:pPr>
    </w:p>
    <w:p w14:paraId="69D367B7" w14:textId="77777777" w:rsidR="00B42F08" w:rsidRDefault="0042471A">
      <w:pPr>
        <w:pStyle w:val="AutorPrfer"/>
        <w:rPr>
          <w:rFonts w:ascii="Roboto" w:hAnsi="Roboto"/>
          <w:u w:val="single"/>
          <w:lang w:val="en-US"/>
        </w:rPr>
      </w:pPr>
      <w:r>
        <w:rPr>
          <w:rFonts w:ascii="Roboto" w:hAnsi="Roboto"/>
          <w:u w:val="single"/>
          <w:lang w:val="en-US"/>
        </w:rPr>
        <w:t xml:space="preserve">Team name: Team 14, </w:t>
      </w:r>
      <w:proofErr w:type="spellStart"/>
      <w:r>
        <w:rPr>
          <w:rFonts w:ascii="Roboto" w:hAnsi="Roboto"/>
          <w:u w:val="single"/>
          <w:lang w:val="en-US"/>
        </w:rPr>
        <w:t>GitGuardians</w:t>
      </w:r>
      <w:proofErr w:type="spellEnd"/>
    </w:p>
    <w:p w14:paraId="6E3EC3E6" w14:textId="77777777" w:rsidR="00B42F08" w:rsidRDefault="00B42F08">
      <w:pPr>
        <w:pStyle w:val="AutorPrfer"/>
        <w:rPr>
          <w:rFonts w:ascii="Roboto" w:hAnsi="Roboto"/>
          <w:lang w:val="en-US"/>
        </w:rPr>
      </w:pPr>
    </w:p>
    <w:p w14:paraId="78EE4863" w14:textId="77777777" w:rsidR="00B42F08" w:rsidRDefault="00B42F08">
      <w:pPr>
        <w:pStyle w:val="Text-1Absatz"/>
        <w:rPr>
          <w:rFonts w:ascii="Roboto" w:hAnsi="Roboto"/>
          <w:lang w:val="en-US"/>
        </w:rPr>
      </w:pPr>
    </w:p>
    <w:p w14:paraId="685BE54A" w14:textId="77777777" w:rsidR="00B42F08" w:rsidRDefault="00B42F08">
      <w:pPr>
        <w:pStyle w:val="Text-1Absatz"/>
        <w:rPr>
          <w:rFonts w:ascii="Roboto" w:hAnsi="Roboto"/>
          <w:lang w:val="en-US"/>
        </w:rPr>
      </w:pPr>
    </w:p>
    <w:p w14:paraId="2878344E" w14:textId="77777777" w:rsidR="00B42F08" w:rsidRDefault="00B42F08">
      <w:pPr>
        <w:pStyle w:val="AutorPrfer"/>
        <w:rPr>
          <w:rFonts w:ascii="Roboto" w:hAnsi="Roboto"/>
          <w:lang w:val="en-US"/>
        </w:rPr>
      </w:pPr>
    </w:p>
    <w:p w14:paraId="267B67CF" w14:textId="77777777" w:rsidR="00B42F08" w:rsidRDefault="00B42F08">
      <w:pPr>
        <w:pStyle w:val="AutorPrfer"/>
        <w:rPr>
          <w:rFonts w:ascii="Roboto" w:hAnsi="Roboto"/>
          <w:lang w:val="en-US"/>
        </w:rPr>
      </w:pPr>
    </w:p>
    <w:p w14:paraId="674A3103" w14:textId="77777777" w:rsidR="00B42F08" w:rsidRDefault="00B42F08">
      <w:pPr>
        <w:pStyle w:val="AutorPrfer"/>
        <w:rPr>
          <w:rFonts w:ascii="Roboto" w:hAnsi="Roboto"/>
          <w:lang w:val="en-US"/>
        </w:rPr>
      </w:pPr>
    </w:p>
    <w:p w14:paraId="24471E80" w14:textId="77777777" w:rsidR="00B42F08" w:rsidRDefault="00B42F08">
      <w:pPr>
        <w:pStyle w:val="AutorPrfer"/>
        <w:rPr>
          <w:rFonts w:ascii="Roboto" w:hAnsi="Roboto"/>
          <w:lang w:val="en-US"/>
        </w:rPr>
      </w:pPr>
    </w:p>
    <w:p w14:paraId="5769E93E" w14:textId="77777777" w:rsidR="00B42F08" w:rsidRDefault="00B42F08">
      <w:pPr>
        <w:pStyle w:val="Text-1Absatz"/>
        <w:rPr>
          <w:rFonts w:ascii="Roboto" w:hAnsi="Roboto"/>
          <w:lang w:val="en-US"/>
        </w:rPr>
      </w:pPr>
    </w:p>
    <w:p w14:paraId="1525DA13" w14:textId="77777777" w:rsidR="00B42F08" w:rsidRDefault="00B42F08">
      <w:pPr>
        <w:pStyle w:val="Text-1Absatz"/>
        <w:rPr>
          <w:rFonts w:ascii="Roboto" w:hAnsi="Roboto"/>
          <w:lang w:val="en-US"/>
        </w:rPr>
      </w:pPr>
    </w:p>
    <w:p w14:paraId="682BC99D" w14:textId="77777777" w:rsidR="00B42F08" w:rsidRDefault="00B42F08">
      <w:pPr>
        <w:pStyle w:val="Text-1Absatz"/>
        <w:rPr>
          <w:rFonts w:ascii="Roboto" w:hAnsi="Roboto"/>
          <w:lang w:val="en-US"/>
        </w:rPr>
      </w:pPr>
    </w:p>
    <w:p w14:paraId="72E28D82" w14:textId="77777777" w:rsidR="00B42F08" w:rsidRDefault="00B42F08">
      <w:pPr>
        <w:pStyle w:val="Text-1Absatz"/>
        <w:rPr>
          <w:rFonts w:ascii="Roboto" w:hAnsi="Roboto"/>
          <w:lang w:val="en-US"/>
        </w:rPr>
      </w:pPr>
    </w:p>
    <w:p w14:paraId="785BAFA1" w14:textId="77777777" w:rsidR="00B42F08" w:rsidRDefault="00B42F08">
      <w:pPr>
        <w:pStyle w:val="Text-1Absatz"/>
        <w:rPr>
          <w:rFonts w:ascii="Roboto" w:hAnsi="Roboto"/>
          <w:lang w:val="en-US"/>
        </w:rPr>
      </w:pPr>
    </w:p>
    <w:p w14:paraId="706DB9FB" w14:textId="77777777" w:rsidR="00B42F08" w:rsidRDefault="00B42F08">
      <w:pPr>
        <w:pStyle w:val="Text-1Absatz"/>
        <w:rPr>
          <w:rFonts w:ascii="Roboto" w:hAnsi="Roboto"/>
          <w:lang w:val="en-US"/>
        </w:rPr>
      </w:pPr>
    </w:p>
    <w:p w14:paraId="3C84D42F" w14:textId="77777777" w:rsidR="00B42F08" w:rsidRDefault="00B42F08">
      <w:pPr>
        <w:pStyle w:val="Text-1Absatz"/>
        <w:rPr>
          <w:rFonts w:ascii="Roboto" w:hAnsi="Roboto"/>
          <w:lang w:val="en-US"/>
        </w:rPr>
      </w:pPr>
    </w:p>
    <w:p w14:paraId="4ECCEE9B" w14:textId="77777777" w:rsidR="00B42F08" w:rsidRDefault="00B42F08">
      <w:pPr>
        <w:pStyle w:val="Text-1Absatz"/>
        <w:rPr>
          <w:rFonts w:ascii="Roboto" w:hAnsi="Roboto"/>
          <w:lang w:val="en-US"/>
        </w:rPr>
      </w:pPr>
    </w:p>
    <w:p w14:paraId="26EAA0DA" w14:textId="77777777" w:rsidR="00B42F08" w:rsidRDefault="00B42F08">
      <w:pPr>
        <w:pStyle w:val="Text-1Absatz"/>
        <w:rPr>
          <w:rFonts w:ascii="Roboto" w:hAnsi="Roboto"/>
          <w:lang w:val="en-US"/>
        </w:rPr>
      </w:pPr>
    </w:p>
    <w:p w14:paraId="12299E4B" w14:textId="77777777" w:rsidR="00B42F08" w:rsidRDefault="00B42F08">
      <w:pPr>
        <w:pStyle w:val="Text-1Absatz"/>
        <w:rPr>
          <w:rFonts w:ascii="Roboto" w:hAnsi="Roboto"/>
          <w:lang w:val="en-US"/>
        </w:rPr>
      </w:pPr>
    </w:p>
    <w:p w14:paraId="61AA6794" w14:textId="77777777" w:rsidR="00B42F08" w:rsidRDefault="00B42F08">
      <w:pPr>
        <w:pStyle w:val="Text-1Absatz"/>
        <w:rPr>
          <w:rFonts w:ascii="Roboto" w:hAnsi="Roboto"/>
          <w:lang w:val="en-US"/>
        </w:rPr>
      </w:pPr>
    </w:p>
    <w:p w14:paraId="61548BC7" w14:textId="77777777" w:rsidR="00B42F08" w:rsidRDefault="00B42F08">
      <w:pPr>
        <w:pStyle w:val="Text-1Absatz"/>
        <w:rPr>
          <w:rFonts w:ascii="Roboto" w:hAnsi="Roboto"/>
          <w:lang w:val="en-US"/>
        </w:rPr>
      </w:pPr>
    </w:p>
    <w:p w14:paraId="03834A88" w14:textId="77777777" w:rsidR="00B42F08" w:rsidRDefault="00B42F08">
      <w:pPr>
        <w:pStyle w:val="Text-1Absatz"/>
        <w:rPr>
          <w:rFonts w:ascii="Roboto" w:hAnsi="Roboto"/>
          <w:lang w:val="en-US"/>
        </w:rPr>
      </w:pPr>
    </w:p>
    <w:p w14:paraId="5ECEF2D6" w14:textId="77777777" w:rsidR="00B42F08" w:rsidRDefault="00B42F08">
      <w:pPr>
        <w:pStyle w:val="Text-1Absatz"/>
        <w:rPr>
          <w:rFonts w:ascii="Roboto" w:hAnsi="Roboto"/>
          <w:lang w:val="en-US"/>
        </w:rPr>
      </w:pPr>
    </w:p>
    <w:p w14:paraId="4446D4C2" w14:textId="77777777" w:rsidR="00B42F08" w:rsidRDefault="00B42F08">
      <w:pPr>
        <w:pStyle w:val="Text-1Absatz"/>
        <w:rPr>
          <w:rFonts w:ascii="Roboto" w:hAnsi="Roboto"/>
          <w:lang w:val="en-US"/>
        </w:rPr>
      </w:pPr>
    </w:p>
    <w:p w14:paraId="6C5CE839" w14:textId="77777777" w:rsidR="00B42F08" w:rsidRDefault="00B42F08">
      <w:pPr>
        <w:pStyle w:val="Text-1Absatz"/>
        <w:rPr>
          <w:rFonts w:ascii="Roboto" w:hAnsi="Roboto"/>
          <w:lang w:val="en-US"/>
        </w:rPr>
      </w:pPr>
    </w:p>
    <w:p w14:paraId="4345B311" w14:textId="77777777" w:rsidR="00B42F08" w:rsidRDefault="0042471A">
      <w:pPr>
        <w:pStyle w:val="Impressum"/>
        <w:rPr>
          <w:rFonts w:ascii="Roboto" w:hAnsi="Roboto"/>
          <w:caps/>
          <w:sz w:val="22"/>
          <w:lang w:val="en-US"/>
        </w:rPr>
      </w:pPr>
      <w:r>
        <w:rPr>
          <w:rFonts w:ascii="Roboto" w:hAnsi="Roboto"/>
          <w:lang w:val="en-US"/>
        </w:rPr>
        <w:t>ASCHAFFENBURG UNIVERSITY OF APPLIED SCIENCES</w:t>
      </w:r>
      <w:r>
        <w:rPr>
          <w:rFonts w:ascii="Roboto" w:hAnsi="Roboto"/>
          <w:lang w:val="en-US"/>
        </w:rPr>
        <w:br/>
      </w:r>
      <w:r>
        <w:rPr>
          <w:rFonts w:ascii="Roboto" w:hAnsi="Roboto"/>
          <w:lang w:val="en-US"/>
        </w:rPr>
        <w:br/>
        <w:t>FACULTY OF ENGINEERING AND COMPUTER SCIENCE</w:t>
      </w:r>
      <w:r>
        <w:rPr>
          <w:rFonts w:ascii="Roboto" w:hAnsi="Roboto"/>
          <w:lang w:val="en-US"/>
        </w:rPr>
        <w:br/>
      </w:r>
      <w:r>
        <w:rPr>
          <w:lang w:val="en-US"/>
        </w:rPr>
        <w:br/>
      </w:r>
      <w:r>
        <w:rPr>
          <w:rFonts w:ascii="Roboto" w:hAnsi="Roboto"/>
          <w:caps/>
          <w:sz w:val="22"/>
          <w:lang w:val="en-US"/>
        </w:rPr>
        <w:t>Würzburger Strasse 45</w:t>
      </w:r>
    </w:p>
    <w:p w14:paraId="63F35D6E" w14:textId="77777777" w:rsidR="00B42F08" w:rsidRDefault="0042471A">
      <w:pPr>
        <w:pStyle w:val="Impressum"/>
        <w:rPr>
          <w:rFonts w:ascii="Roboto" w:hAnsi="Roboto"/>
          <w:lang w:val="en-US"/>
        </w:rPr>
      </w:pPr>
      <w:r>
        <w:rPr>
          <w:rFonts w:ascii="Roboto" w:hAnsi="Roboto"/>
          <w:caps/>
          <w:sz w:val="22"/>
          <w:lang w:val="en-US"/>
        </w:rPr>
        <w:br/>
        <w:t>D-63743 Aschaffenburg</w:t>
      </w:r>
    </w:p>
    <w:p w14:paraId="0A541F07" w14:textId="77777777" w:rsidR="00B42F08" w:rsidRDefault="00B42F08">
      <w:pPr>
        <w:pStyle w:val="Text-1Absatz"/>
        <w:rPr>
          <w:rFonts w:ascii="Roboto" w:hAnsi="Roboto"/>
          <w:lang w:val="en-US"/>
        </w:rPr>
        <w:sectPr w:rsidR="00B42F08">
          <w:pgSz w:w="11907" w:h="16840"/>
          <w:pgMar w:top="2268" w:right="2665" w:bottom="2835" w:left="2665" w:header="1701" w:footer="720" w:gutter="0"/>
          <w:cols w:space="720"/>
          <w:titlePg/>
        </w:sectPr>
      </w:pPr>
    </w:p>
    <w:p w14:paraId="58370FC1" w14:textId="77777777" w:rsidR="00B42F08" w:rsidRDefault="00B42F08">
      <w:pPr>
        <w:rPr>
          <w:lang w:val="en-US"/>
        </w:rPr>
      </w:pPr>
    </w:p>
    <w:p w14:paraId="53645281" w14:textId="77777777" w:rsidR="00B42F08" w:rsidRDefault="00B42F08">
      <w:pPr>
        <w:rPr>
          <w:lang w:val="en-US"/>
        </w:rPr>
      </w:pPr>
    </w:p>
    <w:p w14:paraId="4ABDEE36" w14:textId="77777777" w:rsidR="00B42F08" w:rsidRDefault="00B42F08">
      <w:pPr>
        <w:rPr>
          <w:lang w:val="en-US"/>
        </w:rPr>
      </w:pPr>
    </w:p>
    <w:p w14:paraId="7368752A" w14:textId="77777777" w:rsidR="00B42F08" w:rsidRDefault="00B42F08">
      <w:pPr>
        <w:rPr>
          <w:lang w:val="en-US"/>
        </w:rPr>
      </w:pPr>
    </w:p>
    <w:p w14:paraId="0963CD83" w14:textId="77777777" w:rsidR="00B42F08" w:rsidRDefault="0042471A">
      <w:pPr>
        <w:pStyle w:val="Bspberschrift1"/>
        <w:rPr>
          <w:rFonts w:ascii="Roboto" w:hAnsi="Roboto"/>
          <w:bCs/>
          <w:lang w:val="en-US"/>
        </w:rPr>
      </w:pPr>
      <w:bookmarkStart w:id="0" w:name="_Toc499450024"/>
      <w:bookmarkStart w:id="1" w:name="_Toc506790736"/>
      <w:bookmarkStart w:id="2" w:name="_Toc479489038"/>
      <w:r>
        <w:rPr>
          <w:rFonts w:ascii="Roboto" w:hAnsi="Roboto"/>
          <w:bCs/>
          <w:lang w:val="en-US"/>
        </w:rPr>
        <w:t>Table of contents</w:t>
      </w:r>
      <w:bookmarkEnd w:id="0"/>
      <w:bookmarkEnd w:id="1"/>
      <w:bookmarkEnd w:id="2"/>
    </w:p>
    <w:p w14:paraId="54CFDACD" w14:textId="77777777" w:rsidR="00B42F08" w:rsidRDefault="0042471A">
      <w:pPr>
        <w:pStyle w:val="TOC1"/>
        <w:rPr>
          <w:rFonts w:asciiTheme="minorHAnsi" w:eastAsiaTheme="minorEastAsia" w:hAnsiTheme="minorHAnsi" w:cstheme="minorBidi"/>
          <w:caps w:val="0"/>
          <w:sz w:val="22"/>
          <w:szCs w:val="22"/>
          <w:lang w:val="en-US"/>
        </w:rPr>
      </w:pPr>
      <w:r>
        <w:rPr>
          <w:rFonts w:ascii="Roboto" w:hAnsi="Roboto"/>
          <w:bCs/>
        </w:rPr>
        <w:fldChar w:fldCharType="begin"/>
      </w:r>
      <w:r>
        <w:rPr>
          <w:rFonts w:ascii="Roboto" w:hAnsi="Roboto"/>
          <w:bCs/>
          <w:lang w:val="en-US"/>
        </w:rPr>
        <w:instrText xml:space="preserve"> TOC  \O "1-6"</w:instrText>
      </w:r>
      <w:r>
        <w:rPr>
          <w:rFonts w:ascii="Roboto" w:hAnsi="Roboto"/>
          <w:bCs/>
        </w:rPr>
        <w:fldChar w:fldCharType="separate"/>
      </w:r>
      <w:r>
        <w:rPr>
          <w:rFonts w:ascii="Arial" w:hAnsi="Arial"/>
          <w:b/>
          <w:color w:val="0D0D0D" w:themeColor="text1" w:themeTint="F2"/>
          <w:lang w:val="en-US"/>
        </w:rPr>
        <w:t>1</w:t>
      </w:r>
      <w:r>
        <w:rPr>
          <w:color w:val="0D0D0D" w:themeColor="text1" w:themeTint="F2"/>
          <w:lang w:val="en-US"/>
        </w:rPr>
        <w:t xml:space="preserve"> Introduction</w:t>
      </w:r>
      <w:r>
        <w:rPr>
          <w:lang w:val="en-US"/>
        </w:rPr>
        <w:tab/>
      </w:r>
      <w:r>
        <w:fldChar w:fldCharType="begin"/>
      </w:r>
      <w:r>
        <w:rPr>
          <w:lang w:val="en-US"/>
        </w:rPr>
        <w:instrText xml:space="preserve"> PAGEREF _Toc167263307 \h </w:instrText>
      </w:r>
      <w:r>
        <w:fldChar w:fldCharType="separate"/>
      </w:r>
      <w:r>
        <w:rPr>
          <w:lang w:val="en-US"/>
        </w:rPr>
        <w:t>1</w:t>
      </w:r>
      <w:r>
        <w:fldChar w:fldCharType="end"/>
      </w:r>
    </w:p>
    <w:p w14:paraId="4509DDDD"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1.1</w:t>
      </w:r>
      <w:r>
        <w:rPr>
          <w:color w:val="0D0D0D" w:themeColor="text1" w:themeTint="F2"/>
          <w:lang w:val="en-US"/>
        </w:rPr>
        <w:t xml:space="preserve"> Purpose</w:t>
      </w:r>
      <w:r>
        <w:rPr>
          <w:lang w:val="en-US"/>
        </w:rPr>
        <w:tab/>
      </w:r>
      <w:r>
        <w:fldChar w:fldCharType="begin"/>
      </w:r>
      <w:r>
        <w:rPr>
          <w:lang w:val="en-US"/>
        </w:rPr>
        <w:instrText xml:space="preserve"> PAGEREF _Toc167263308 \h </w:instrText>
      </w:r>
      <w:r>
        <w:fldChar w:fldCharType="separate"/>
      </w:r>
      <w:r>
        <w:rPr>
          <w:lang w:val="en-US"/>
        </w:rPr>
        <w:t>1</w:t>
      </w:r>
      <w:r>
        <w:fldChar w:fldCharType="end"/>
      </w:r>
    </w:p>
    <w:p w14:paraId="269136A3"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1.2</w:t>
      </w:r>
      <w:r>
        <w:rPr>
          <w:color w:val="0D0D0D" w:themeColor="text1" w:themeTint="F2"/>
          <w:lang w:val="en-US"/>
        </w:rPr>
        <w:t xml:space="preserve"> Summary</w:t>
      </w:r>
      <w:r>
        <w:rPr>
          <w:lang w:val="en-US"/>
        </w:rPr>
        <w:tab/>
      </w:r>
      <w:r>
        <w:fldChar w:fldCharType="begin"/>
      </w:r>
      <w:r>
        <w:rPr>
          <w:lang w:val="en-US"/>
        </w:rPr>
        <w:instrText xml:space="preserve"> PAGEREF _Toc167263309 \h </w:instrText>
      </w:r>
      <w:r>
        <w:fldChar w:fldCharType="separate"/>
      </w:r>
      <w:r>
        <w:rPr>
          <w:lang w:val="en-US"/>
        </w:rPr>
        <w:t>1</w:t>
      </w:r>
      <w:r>
        <w:fldChar w:fldCharType="end"/>
      </w:r>
    </w:p>
    <w:p w14:paraId="2BE9CC67"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1.3</w:t>
      </w:r>
      <w:r>
        <w:rPr>
          <w:color w:val="0D0D0D" w:themeColor="text1" w:themeTint="F2"/>
          <w:lang w:val="en-US"/>
        </w:rPr>
        <w:t xml:space="preserve"> References Standards and regulations (optional)</w:t>
      </w:r>
      <w:r>
        <w:rPr>
          <w:lang w:val="en-US"/>
        </w:rPr>
        <w:tab/>
      </w:r>
      <w:r>
        <w:fldChar w:fldCharType="begin"/>
      </w:r>
      <w:r>
        <w:rPr>
          <w:lang w:val="en-US"/>
        </w:rPr>
        <w:instrText xml:space="preserve"> PAGEREF _Toc167263310 \h </w:instrText>
      </w:r>
      <w:r>
        <w:fldChar w:fldCharType="separate"/>
      </w:r>
      <w:r>
        <w:rPr>
          <w:lang w:val="en-US"/>
        </w:rPr>
        <w:t>1</w:t>
      </w:r>
      <w:r>
        <w:fldChar w:fldCharType="end"/>
      </w:r>
    </w:p>
    <w:p w14:paraId="4353664E"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color w:val="0D0D0D" w:themeColor="text1" w:themeTint="F2"/>
          <w:lang w:val="en-US"/>
        </w:rPr>
        <w:t>2</w:t>
      </w:r>
      <w:r>
        <w:rPr>
          <w:color w:val="0D0D0D" w:themeColor="text1" w:themeTint="F2"/>
          <w:lang w:val="en-US"/>
        </w:rPr>
        <w:t xml:space="preserve"> Requirements documentation</w:t>
      </w:r>
      <w:r>
        <w:rPr>
          <w:lang w:val="en-US"/>
        </w:rPr>
        <w:tab/>
      </w:r>
      <w:r>
        <w:fldChar w:fldCharType="begin"/>
      </w:r>
      <w:r>
        <w:rPr>
          <w:lang w:val="en-US"/>
        </w:rPr>
        <w:instrText xml:space="preserve"> PAGEREF _Toc167263311 \h </w:instrText>
      </w:r>
      <w:r>
        <w:fldChar w:fldCharType="separate"/>
      </w:r>
      <w:r>
        <w:rPr>
          <w:lang w:val="en-US"/>
        </w:rPr>
        <w:t>2</w:t>
      </w:r>
      <w:r>
        <w:fldChar w:fldCharType="end"/>
      </w:r>
    </w:p>
    <w:p w14:paraId="7188A4D6"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2.1</w:t>
      </w:r>
      <w:r>
        <w:rPr>
          <w:color w:val="0D0D0D" w:themeColor="text1" w:themeTint="F2"/>
          <w:lang w:val="en-US"/>
        </w:rPr>
        <w:t xml:space="preserve"> Product vision and goals</w:t>
      </w:r>
      <w:r>
        <w:rPr>
          <w:lang w:val="en-US"/>
        </w:rPr>
        <w:tab/>
      </w:r>
      <w:r>
        <w:fldChar w:fldCharType="begin"/>
      </w:r>
      <w:r>
        <w:rPr>
          <w:lang w:val="en-US"/>
        </w:rPr>
        <w:instrText xml:space="preserve"> PAGEREF _Toc167263312 \h </w:instrText>
      </w:r>
      <w:r>
        <w:fldChar w:fldCharType="separate"/>
      </w:r>
      <w:r>
        <w:rPr>
          <w:lang w:val="en-US"/>
        </w:rPr>
        <w:t>2</w:t>
      </w:r>
      <w:r>
        <w:fldChar w:fldCharType="end"/>
      </w:r>
    </w:p>
    <w:p w14:paraId="2228922A"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2.2</w:t>
      </w:r>
      <w:r>
        <w:rPr>
          <w:color w:val="0D0D0D" w:themeColor="text1" w:themeTint="F2"/>
          <w:lang w:val="en-US"/>
        </w:rPr>
        <w:t xml:space="preserve"> Personas</w:t>
      </w:r>
      <w:r>
        <w:rPr>
          <w:lang w:val="en-US"/>
        </w:rPr>
        <w:tab/>
      </w:r>
      <w:r>
        <w:fldChar w:fldCharType="begin"/>
      </w:r>
      <w:r>
        <w:rPr>
          <w:lang w:val="en-US"/>
        </w:rPr>
        <w:instrText xml:space="preserve"> PAGEREF _Toc167263313 \h </w:instrText>
      </w:r>
      <w:r>
        <w:fldChar w:fldCharType="separate"/>
      </w:r>
      <w:r>
        <w:rPr>
          <w:lang w:val="en-US"/>
        </w:rPr>
        <w:t>2</w:t>
      </w:r>
      <w:r>
        <w:fldChar w:fldCharType="end"/>
      </w:r>
    </w:p>
    <w:p w14:paraId="097C28CE"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2.3</w:t>
      </w:r>
      <w:r>
        <w:rPr>
          <w:color w:val="0D0D0D" w:themeColor="text1" w:themeTint="F2"/>
          <w:lang w:val="en-US"/>
        </w:rPr>
        <w:t xml:space="preserve"> User stories</w:t>
      </w:r>
      <w:r>
        <w:rPr>
          <w:lang w:val="en-US"/>
        </w:rPr>
        <w:tab/>
      </w:r>
      <w:r>
        <w:fldChar w:fldCharType="begin"/>
      </w:r>
      <w:r>
        <w:rPr>
          <w:lang w:val="en-US"/>
        </w:rPr>
        <w:instrText xml:space="preserve"> PAGEREF _Toc167263314 \h </w:instrText>
      </w:r>
      <w:r>
        <w:fldChar w:fldCharType="separate"/>
      </w:r>
      <w:r>
        <w:rPr>
          <w:lang w:val="en-US"/>
        </w:rPr>
        <w:t>2</w:t>
      </w:r>
      <w:r>
        <w:fldChar w:fldCharType="end"/>
      </w:r>
    </w:p>
    <w:p w14:paraId="7B362E9D" w14:textId="77777777" w:rsidR="00B42F08" w:rsidRDefault="0042471A">
      <w:pPr>
        <w:pStyle w:val="TOC3"/>
        <w:rPr>
          <w:rFonts w:asciiTheme="minorHAnsi" w:eastAsiaTheme="minorEastAsia" w:hAnsiTheme="minorHAnsi" w:cstheme="minorBidi"/>
          <w:sz w:val="22"/>
          <w:szCs w:val="22"/>
          <w:lang w:val="en-US"/>
        </w:rPr>
      </w:pPr>
      <w:r>
        <w:rPr>
          <w:lang w:val="en-US"/>
        </w:rPr>
        <w:t>incl. acceptance criteria and status (accepted, not accepted)</w:t>
      </w:r>
      <w:r>
        <w:rPr>
          <w:lang w:val="en-US"/>
        </w:rPr>
        <w:tab/>
      </w:r>
      <w:r>
        <w:fldChar w:fldCharType="begin"/>
      </w:r>
      <w:r>
        <w:rPr>
          <w:lang w:val="en-US"/>
        </w:rPr>
        <w:instrText xml:space="preserve"> PAGEREF _Toc167263315 \h </w:instrText>
      </w:r>
      <w:r>
        <w:fldChar w:fldCharType="separate"/>
      </w:r>
      <w:r>
        <w:rPr>
          <w:lang w:val="en-US"/>
        </w:rPr>
        <w:t>2</w:t>
      </w:r>
      <w:r>
        <w:fldChar w:fldCharType="end"/>
      </w:r>
    </w:p>
    <w:p w14:paraId="68A73DAF"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2.4</w:t>
      </w:r>
      <w:r>
        <w:rPr>
          <w:color w:val="0D0D0D" w:themeColor="text1" w:themeTint="F2"/>
          <w:lang w:val="en-US"/>
        </w:rPr>
        <w:t xml:space="preserve"> Dictionary of terms</w:t>
      </w:r>
      <w:r>
        <w:rPr>
          <w:lang w:val="en-US"/>
        </w:rPr>
        <w:tab/>
      </w:r>
      <w:r>
        <w:fldChar w:fldCharType="begin"/>
      </w:r>
      <w:r>
        <w:rPr>
          <w:lang w:val="en-US"/>
        </w:rPr>
        <w:instrText xml:space="preserve"> PAGEREF _Toc167263316 \h </w:instrText>
      </w:r>
      <w:r>
        <w:fldChar w:fldCharType="separate"/>
      </w:r>
      <w:r>
        <w:rPr>
          <w:lang w:val="en-US"/>
        </w:rPr>
        <w:t>2</w:t>
      </w:r>
      <w:r>
        <w:fldChar w:fldCharType="end"/>
      </w:r>
    </w:p>
    <w:p w14:paraId="72F65E21"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3</w:t>
      </w:r>
      <w:r>
        <w:rPr>
          <w:lang w:val="en-US"/>
        </w:rPr>
        <w:t xml:space="preserve"> Architectural documentation</w:t>
      </w:r>
      <w:r>
        <w:rPr>
          <w:lang w:val="en-US"/>
        </w:rPr>
        <w:tab/>
      </w:r>
      <w:r>
        <w:fldChar w:fldCharType="begin"/>
      </w:r>
      <w:r>
        <w:rPr>
          <w:lang w:val="en-US"/>
        </w:rPr>
        <w:instrText xml:space="preserve"> PAGEREF _Toc167263317 \h </w:instrText>
      </w:r>
      <w:r>
        <w:fldChar w:fldCharType="separate"/>
      </w:r>
      <w:r>
        <w:rPr>
          <w:lang w:val="en-US"/>
        </w:rPr>
        <w:t>2</w:t>
      </w:r>
      <w:r>
        <w:fldChar w:fldCharType="end"/>
      </w:r>
    </w:p>
    <w:p w14:paraId="708605FB"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3.1</w:t>
      </w:r>
      <w:r>
        <w:rPr>
          <w:color w:val="0D0D0D" w:themeColor="text1" w:themeTint="F2"/>
          <w:lang w:val="en-US"/>
        </w:rPr>
        <w:t xml:space="preserve"> System architecture and design</w:t>
      </w:r>
      <w:r>
        <w:rPr>
          <w:lang w:val="en-US"/>
        </w:rPr>
        <w:tab/>
      </w:r>
      <w:r>
        <w:fldChar w:fldCharType="begin"/>
      </w:r>
      <w:r>
        <w:rPr>
          <w:lang w:val="en-US"/>
        </w:rPr>
        <w:instrText xml:space="preserve"> PAGEREF _Toc167263318 \h </w:instrText>
      </w:r>
      <w:r>
        <w:fldChar w:fldCharType="separate"/>
      </w:r>
      <w:r>
        <w:rPr>
          <w:lang w:val="en-US"/>
        </w:rPr>
        <w:t>2</w:t>
      </w:r>
      <w:r>
        <w:fldChar w:fldCharType="end"/>
      </w:r>
    </w:p>
    <w:p w14:paraId="60A060E6" w14:textId="77777777" w:rsidR="00B42F08" w:rsidRDefault="0042471A">
      <w:pPr>
        <w:pStyle w:val="TOC2"/>
        <w:rPr>
          <w:rFonts w:asciiTheme="minorHAnsi" w:eastAsiaTheme="minorEastAsia" w:hAnsiTheme="minorHAnsi" w:cstheme="minorBidi"/>
          <w:sz w:val="22"/>
          <w:szCs w:val="22"/>
          <w:lang w:val="en-US"/>
        </w:rPr>
      </w:pPr>
      <w:r>
        <w:rPr>
          <w:rFonts w:ascii="Arial" w:hAnsi="Arial"/>
          <w:color w:val="0D0D0D" w:themeColor="text1" w:themeTint="F2"/>
          <w:lang w:val="en-US"/>
        </w:rPr>
        <w:t>3.2</w:t>
      </w:r>
      <w:r>
        <w:rPr>
          <w:color w:val="0D0D0D" w:themeColor="text1" w:themeTint="F2"/>
          <w:lang w:val="en-US"/>
        </w:rPr>
        <w:t xml:space="preserve"> Human-machine interface</w:t>
      </w:r>
      <w:r>
        <w:rPr>
          <w:lang w:val="en-US"/>
        </w:rPr>
        <w:tab/>
      </w:r>
      <w:r>
        <w:fldChar w:fldCharType="begin"/>
      </w:r>
      <w:r>
        <w:rPr>
          <w:lang w:val="en-US"/>
        </w:rPr>
        <w:instrText xml:space="preserve"> PAGEREF _Toc167263319 \h </w:instrText>
      </w:r>
      <w:r>
        <w:fldChar w:fldCharType="separate"/>
      </w:r>
      <w:r>
        <w:rPr>
          <w:lang w:val="en-US"/>
        </w:rPr>
        <w:t>2</w:t>
      </w:r>
      <w:r>
        <w:fldChar w:fldCharType="end"/>
      </w:r>
    </w:p>
    <w:p w14:paraId="03B234FF"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color w:val="0D0D0D" w:themeColor="text1" w:themeTint="F2"/>
          <w:lang w:val="en-US"/>
        </w:rPr>
        <w:t>4</w:t>
      </w:r>
      <w:r>
        <w:rPr>
          <w:color w:val="0D0D0D" w:themeColor="text1" w:themeTint="F2"/>
          <w:lang w:val="en-US"/>
        </w:rPr>
        <w:t xml:space="preserve"> Test documentation</w:t>
      </w:r>
      <w:r>
        <w:rPr>
          <w:lang w:val="en-US"/>
        </w:rPr>
        <w:tab/>
      </w:r>
      <w:r>
        <w:fldChar w:fldCharType="begin"/>
      </w:r>
      <w:r>
        <w:rPr>
          <w:lang w:val="en-US"/>
        </w:rPr>
        <w:instrText xml:space="preserve"> PAGEREF _Toc167263320 \h </w:instrText>
      </w:r>
      <w:r>
        <w:fldChar w:fldCharType="separate"/>
      </w:r>
      <w:r>
        <w:rPr>
          <w:lang w:val="en-US"/>
        </w:rPr>
        <w:t>3</w:t>
      </w:r>
      <w:r>
        <w:fldChar w:fldCharType="end"/>
      </w:r>
    </w:p>
    <w:p w14:paraId="66A7BB27" w14:textId="77777777" w:rsidR="00B42F08" w:rsidRDefault="0042471A">
      <w:pPr>
        <w:pStyle w:val="TOC2"/>
        <w:rPr>
          <w:rFonts w:asciiTheme="minorHAnsi" w:eastAsiaTheme="minorEastAsia" w:hAnsiTheme="minorHAnsi" w:cstheme="minorBidi"/>
          <w:sz w:val="22"/>
          <w:szCs w:val="22"/>
          <w:lang w:val="en-US"/>
        </w:rPr>
      </w:pPr>
      <w:r>
        <w:rPr>
          <w:rFonts w:ascii="Arial" w:hAnsi="Arial"/>
          <w:lang w:val="en-US"/>
        </w:rPr>
        <w:t>4.1</w:t>
      </w:r>
      <w:r>
        <w:rPr>
          <w:lang w:val="en-US"/>
        </w:rPr>
        <w:t xml:space="preserve"> Status of the test objectives</w:t>
      </w:r>
      <w:r>
        <w:rPr>
          <w:lang w:val="en-US"/>
        </w:rPr>
        <w:tab/>
      </w:r>
      <w:r>
        <w:fldChar w:fldCharType="begin"/>
      </w:r>
      <w:r>
        <w:rPr>
          <w:lang w:val="en-US"/>
        </w:rPr>
        <w:instrText xml:space="preserve"> PAGEREF _Toc167263321 \h </w:instrText>
      </w:r>
      <w:r>
        <w:fldChar w:fldCharType="separate"/>
      </w:r>
      <w:r>
        <w:rPr>
          <w:lang w:val="en-US"/>
        </w:rPr>
        <w:t>3</w:t>
      </w:r>
      <w:r>
        <w:fldChar w:fldCharType="end"/>
      </w:r>
    </w:p>
    <w:p w14:paraId="4BC3C0ED" w14:textId="77777777" w:rsidR="00B42F08" w:rsidRDefault="0042471A">
      <w:pPr>
        <w:pStyle w:val="TOC3"/>
        <w:rPr>
          <w:rFonts w:asciiTheme="minorHAnsi" w:eastAsiaTheme="minorEastAsia" w:hAnsiTheme="minorHAnsi" w:cstheme="minorBidi"/>
          <w:sz w:val="22"/>
          <w:szCs w:val="22"/>
          <w:lang w:val="en-US"/>
        </w:rPr>
      </w:pPr>
      <w:r>
        <w:rPr>
          <w:rFonts w:ascii="Arial" w:hAnsi="Arial"/>
          <w:lang w:val="en-US"/>
        </w:rPr>
        <w:lastRenderedPageBreak/>
        <w:t>4.1.1</w:t>
      </w:r>
      <w:r>
        <w:rPr>
          <w:lang w:val="en-US"/>
        </w:rPr>
        <w:t xml:space="preserve"> ToDo List</w:t>
      </w:r>
      <w:r>
        <w:rPr>
          <w:lang w:val="en-US"/>
        </w:rPr>
        <w:tab/>
      </w:r>
      <w:r>
        <w:fldChar w:fldCharType="begin"/>
      </w:r>
      <w:r>
        <w:rPr>
          <w:lang w:val="en-US"/>
        </w:rPr>
        <w:instrText xml:space="preserve"> PAGEREF _Toc167263322 \h </w:instrText>
      </w:r>
      <w:r>
        <w:fldChar w:fldCharType="separate"/>
      </w:r>
      <w:r>
        <w:rPr>
          <w:lang w:val="en-US"/>
        </w:rPr>
        <w:t>3</w:t>
      </w:r>
      <w:r>
        <w:fldChar w:fldCharType="end"/>
      </w:r>
    </w:p>
    <w:p w14:paraId="2FCD244F" w14:textId="77777777" w:rsidR="00B42F08" w:rsidRDefault="0042471A">
      <w:pPr>
        <w:pStyle w:val="TOC3"/>
        <w:rPr>
          <w:rFonts w:asciiTheme="minorHAnsi" w:eastAsiaTheme="minorEastAsia" w:hAnsiTheme="minorHAnsi" w:cstheme="minorBidi"/>
          <w:sz w:val="22"/>
          <w:szCs w:val="22"/>
          <w:lang w:val="en-US"/>
        </w:rPr>
      </w:pPr>
      <w:r>
        <w:rPr>
          <w:rFonts w:ascii="Arial" w:hAnsi="Arial"/>
          <w:lang w:val="en-US"/>
        </w:rPr>
        <w:t>4.1.2</w:t>
      </w:r>
      <w:r>
        <w:rPr>
          <w:lang w:val="en-US"/>
        </w:rPr>
        <w:t xml:space="preserve"> Juice Shop</w:t>
      </w:r>
      <w:r>
        <w:rPr>
          <w:lang w:val="en-US"/>
        </w:rPr>
        <w:tab/>
      </w:r>
      <w:r>
        <w:fldChar w:fldCharType="begin"/>
      </w:r>
      <w:r>
        <w:rPr>
          <w:lang w:val="en-US"/>
        </w:rPr>
        <w:instrText xml:space="preserve"> PAGEREF _Toc167263323 \h </w:instrText>
      </w:r>
      <w:r>
        <w:fldChar w:fldCharType="separate"/>
      </w:r>
      <w:r>
        <w:rPr>
          <w:lang w:val="en-US"/>
        </w:rPr>
        <w:t>3</w:t>
      </w:r>
      <w:r>
        <w:fldChar w:fldCharType="end"/>
      </w:r>
    </w:p>
    <w:p w14:paraId="6BF6A6DD" w14:textId="77777777" w:rsidR="00B42F08" w:rsidRDefault="0042471A">
      <w:pPr>
        <w:pStyle w:val="TOC2"/>
        <w:rPr>
          <w:rFonts w:asciiTheme="minorHAnsi" w:eastAsiaTheme="minorEastAsia" w:hAnsiTheme="minorHAnsi" w:cstheme="minorBidi"/>
          <w:sz w:val="22"/>
          <w:szCs w:val="22"/>
          <w:lang w:val="en-US"/>
        </w:rPr>
      </w:pPr>
      <w:r>
        <w:rPr>
          <w:rFonts w:ascii="Arial" w:hAnsi="Arial"/>
          <w:lang w:val="en-US"/>
        </w:rPr>
        <w:t>4.2</w:t>
      </w:r>
      <w:r>
        <w:rPr>
          <w:lang w:val="en-US"/>
        </w:rPr>
        <w:t xml:space="preserve"> Error status after successful test</w:t>
      </w:r>
      <w:r>
        <w:rPr>
          <w:lang w:val="en-US"/>
        </w:rPr>
        <w:tab/>
      </w:r>
      <w:r>
        <w:fldChar w:fldCharType="begin"/>
      </w:r>
      <w:r>
        <w:rPr>
          <w:lang w:val="en-US"/>
        </w:rPr>
        <w:instrText xml:space="preserve"> PAGEREF _Toc167263324 \h </w:instrText>
      </w:r>
      <w:r>
        <w:fldChar w:fldCharType="separate"/>
      </w:r>
      <w:r>
        <w:rPr>
          <w:lang w:val="en-US"/>
        </w:rPr>
        <w:t>4</w:t>
      </w:r>
      <w:r>
        <w:fldChar w:fldCharType="end"/>
      </w:r>
    </w:p>
    <w:p w14:paraId="706C6704" w14:textId="77777777" w:rsidR="00B42F08" w:rsidRDefault="0042471A">
      <w:pPr>
        <w:pStyle w:val="TOC3"/>
        <w:rPr>
          <w:rFonts w:asciiTheme="minorHAnsi" w:eastAsiaTheme="minorEastAsia" w:hAnsiTheme="minorHAnsi" w:cstheme="minorBidi"/>
          <w:sz w:val="22"/>
          <w:szCs w:val="22"/>
          <w:lang w:val="en-US"/>
        </w:rPr>
      </w:pPr>
      <w:r>
        <w:rPr>
          <w:rFonts w:ascii="Arial" w:hAnsi="Arial"/>
          <w:lang w:val="en-US"/>
        </w:rPr>
        <w:t>4.2.1</w:t>
      </w:r>
      <w:r>
        <w:rPr>
          <w:lang w:val="en-US"/>
        </w:rPr>
        <w:t xml:space="preserve"> ToDo List</w:t>
      </w:r>
      <w:r>
        <w:rPr>
          <w:lang w:val="en-US"/>
        </w:rPr>
        <w:tab/>
      </w:r>
      <w:r>
        <w:fldChar w:fldCharType="begin"/>
      </w:r>
      <w:r>
        <w:rPr>
          <w:lang w:val="en-US"/>
        </w:rPr>
        <w:instrText xml:space="preserve"> PAGEREF _Toc167263325 \h </w:instrText>
      </w:r>
      <w:r>
        <w:fldChar w:fldCharType="separate"/>
      </w:r>
      <w:r>
        <w:rPr>
          <w:lang w:val="en-US"/>
        </w:rPr>
        <w:t>4</w:t>
      </w:r>
      <w:r>
        <w:fldChar w:fldCharType="end"/>
      </w:r>
    </w:p>
    <w:p w14:paraId="09B8F2AD" w14:textId="77777777" w:rsidR="00B42F08" w:rsidRDefault="0042471A">
      <w:pPr>
        <w:pStyle w:val="TOC3"/>
        <w:rPr>
          <w:rFonts w:asciiTheme="minorHAnsi" w:eastAsiaTheme="minorEastAsia" w:hAnsiTheme="minorHAnsi" w:cstheme="minorBidi"/>
          <w:sz w:val="22"/>
          <w:szCs w:val="22"/>
          <w:lang w:val="en-US"/>
        </w:rPr>
      </w:pPr>
      <w:r>
        <w:rPr>
          <w:rFonts w:ascii="Arial" w:hAnsi="Arial"/>
          <w:lang w:val="en-US"/>
        </w:rPr>
        <w:t>4.2.2</w:t>
      </w:r>
      <w:r>
        <w:rPr>
          <w:lang w:val="en-US"/>
        </w:rPr>
        <w:t xml:space="preserve"> Juice Shop</w:t>
      </w:r>
      <w:r>
        <w:rPr>
          <w:lang w:val="en-US"/>
        </w:rPr>
        <w:tab/>
      </w:r>
      <w:r>
        <w:fldChar w:fldCharType="begin"/>
      </w:r>
      <w:r>
        <w:rPr>
          <w:lang w:val="en-US"/>
        </w:rPr>
        <w:instrText xml:space="preserve"> PAGEREF _Toc167263326 \h </w:instrText>
      </w:r>
      <w:r>
        <w:fldChar w:fldCharType="separate"/>
      </w:r>
      <w:r>
        <w:rPr>
          <w:lang w:val="en-US"/>
        </w:rPr>
        <w:t>4</w:t>
      </w:r>
      <w:r>
        <w:fldChar w:fldCharType="end"/>
      </w:r>
    </w:p>
    <w:p w14:paraId="174291D2"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5</w:t>
      </w:r>
      <w:r>
        <w:rPr>
          <w:lang w:val="en-US"/>
        </w:rPr>
        <w:t xml:space="preserve"> Acceptance documentation</w:t>
      </w:r>
      <w:r>
        <w:rPr>
          <w:lang w:val="en-US"/>
        </w:rPr>
        <w:tab/>
      </w:r>
      <w:r>
        <w:fldChar w:fldCharType="begin"/>
      </w:r>
      <w:r>
        <w:rPr>
          <w:lang w:val="en-US"/>
        </w:rPr>
        <w:instrText xml:space="preserve"> PAGEREF _Toc167263327 \h </w:instrText>
      </w:r>
      <w:r>
        <w:fldChar w:fldCharType="separate"/>
      </w:r>
      <w:r>
        <w:rPr>
          <w:lang w:val="en-US"/>
        </w:rPr>
        <w:t>4</w:t>
      </w:r>
      <w:r>
        <w:fldChar w:fldCharType="end"/>
      </w:r>
    </w:p>
    <w:p w14:paraId="6FE0D6E4"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6</w:t>
      </w:r>
      <w:r>
        <w:rPr>
          <w:lang w:val="en-US"/>
        </w:rPr>
        <w:t xml:space="preserve"> User documentation (optional)</w:t>
      </w:r>
      <w:r>
        <w:rPr>
          <w:lang w:val="en-US"/>
        </w:rPr>
        <w:tab/>
      </w:r>
      <w:r>
        <w:fldChar w:fldCharType="begin"/>
      </w:r>
      <w:r>
        <w:rPr>
          <w:lang w:val="en-US"/>
        </w:rPr>
        <w:instrText xml:space="preserve"> PAGEREF _Toc167263328 \h </w:instrText>
      </w:r>
      <w:r>
        <w:fldChar w:fldCharType="separate"/>
      </w:r>
      <w:r>
        <w:rPr>
          <w:lang w:val="en-US"/>
        </w:rPr>
        <w:t>4</w:t>
      </w:r>
      <w:r>
        <w:fldChar w:fldCharType="end"/>
      </w:r>
    </w:p>
    <w:p w14:paraId="1FA0CC1C"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7</w:t>
      </w:r>
      <w:r>
        <w:rPr>
          <w:lang w:val="en-US"/>
        </w:rPr>
        <w:t xml:space="preserve"> Summary</w:t>
      </w:r>
      <w:r>
        <w:rPr>
          <w:lang w:val="en-US"/>
        </w:rPr>
        <w:tab/>
      </w:r>
      <w:r>
        <w:fldChar w:fldCharType="begin"/>
      </w:r>
      <w:r>
        <w:rPr>
          <w:lang w:val="en-US"/>
        </w:rPr>
        <w:instrText xml:space="preserve"> PAGEREF _Toc167263329 \h </w:instrText>
      </w:r>
      <w:r>
        <w:fldChar w:fldCharType="separate"/>
      </w:r>
      <w:r>
        <w:rPr>
          <w:lang w:val="en-US"/>
        </w:rPr>
        <w:t>5</w:t>
      </w:r>
      <w:r>
        <w:fldChar w:fldCharType="end"/>
      </w:r>
    </w:p>
    <w:p w14:paraId="76C31B92" w14:textId="77777777" w:rsidR="00B42F08" w:rsidRDefault="0042471A">
      <w:pPr>
        <w:pStyle w:val="TOC1"/>
        <w:rPr>
          <w:rFonts w:asciiTheme="minorHAnsi" w:eastAsiaTheme="minorEastAsia" w:hAnsiTheme="minorHAnsi" w:cstheme="minorBidi"/>
          <w:caps w:val="0"/>
          <w:sz w:val="22"/>
          <w:szCs w:val="22"/>
          <w:lang w:val="en-US"/>
        </w:rPr>
      </w:pPr>
      <w:r>
        <w:rPr>
          <w:rFonts w:ascii="Arial" w:hAnsi="Arial"/>
          <w:b/>
          <w:lang w:val="en-US"/>
        </w:rPr>
        <w:t>8</w:t>
      </w:r>
      <w:r>
        <w:rPr>
          <w:lang w:val="en-US"/>
        </w:rPr>
        <w:t xml:space="preserve"> Appendix</w:t>
      </w:r>
      <w:r>
        <w:rPr>
          <w:lang w:val="en-US"/>
        </w:rPr>
        <w:tab/>
      </w:r>
      <w:r>
        <w:fldChar w:fldCharType="begin"/>
      </w:r>
      <w:r>
        <w:rPr>
          <w:lang w:val="en-US"/>
        </w:rPr>
        <w:instrText xml:space="preserve"> PAGEREF _Toc167263330 \h </w:instrText>
      </w:r>
      <w:r>
        <w:fldChar w:fldCharType="separate"/>
      </w:r>
      <w:r>
        <w:rPr>
          <w:lang w:val="en-US"/>
        </w:rPr>
        <w:t>5</w:t>
      </w:r>
      <w:r>
        <w:fldChar w:fldCharType="end"/>
      </w:r>
    </w:p>
    <w:p w14:paraId="3605A23B" w14:textId="77777777" w:rsidR="00B42F08" w:rsidRDefault="0042471A">
      <w:pPr>
        <w:pStyle w:val="TOC1"/>
        <w:rPr>
          <w:rFonts w:asciiTheme="minorHAnsi" w:eastAsiaTheme="minorEastAsia" w:hAnsiTheme="minorHAnsi" w:cstheme="minorBidi"/>
          <w:caps w:val="0"/>
          <w:sz w:val="22"/>
          <w:szCs w:val="22"/>
          <w:lang w:val="en-US"/>
        </w:rPr>
      </w:pPr>
      <w:r>
        <w:rPr>
          <w:lang w:val="en-US"/>
        </w:rPr>
        <w:t>Bibliography and sources</w:t>
      </w:r>
      <w:r>
        <w:rPr>
          <w:lang w:val="en-US"/>
        </w:rPr>
        <w:tab/>
      </w:r>
      <w:r>
        <w:fldChar w:fldCharType="begin"/>
      </w:r>
      <w:r>
        <w:rPr>
          <w:lang w:val="en-US"/>
        </w:rPr>
        <w:instrText xml:space="preserve"> PAGEREF _Toc167263331 \h </w:instrText>
      </w:r>
      <w:r>
        <w:fldChar w:fldCharType="separate"/>
      </w:r>
      <w:r>
        <w:rPr>
          <w:lang w:val="en-US"/>
        </w:rPr>
        <w:t>6</w:t>
      </w:r>
      <w:r>
        <w:fldChar w:fldCharType="end"/>
      </w:r>
    </w:p>
    <w:p w14:paraId="112D8462" w14:textId="77777777" w:rsidR="00B42F08" w:rsidRDefault="0042471A">
      <w:pPr>
        <w:pStyle w:val="TOC1"/>
        <w:rPr>
          <w:rFonts w:asciiTheme="minorHAnsi" w:eastAsiaTheme="minorEastAsia" w:hAnsiTheme="minorHAnsi" w:cstheme="minorBidi"/>
          <w:caps w:val="0"/>
          <w:sz w:val="22"/>
          <w:szCs w:val="22"/>
          <w:lang w:val="en-US"/>
        </w:rPr>
      </w:pPr>
      <w:r>
        <w:rPr>
          <w:lang w:val="en-US"/>
        </w:rPr>
        <w:t>List of illustrations (optional)</w:t>
      </w:r>
      <w:r>
        <w:rPr>
          <w:lang w:val="en-US"/>
        </w:rPr>
        <w:tab/>
      </w:r>
      <w:r>
        <w:fldChar w:fldCharType="begin"/>
      </w:r>
      <w:r>
        <w:rPr>
          <w:lang w:val="en-US"/>
        </w:rPr>
        <w:instrText xml:space="preserve"> PAGEREF _Toc167263332 \h </w:instrText>
      </w:r>
      <w:r>
        <w:fldChar w:fldCharType="separate"/>
      </w:r>
      <w:r>
        <w:rPr>
          <w:lang w:val="en-US"/>
        </w:rPr>
        <w:t>7</w:t>
      </w:r>
      <w:r>
        <w:fldChar w:fldCharType="end"/>
      </w:r>
    </w:p>
    <w:p w14:paraId="1A3C5A01" w14:textId="77777777" w:rsidR="00B42F08" w:rsidRDefault="0042471A">
      <w:pPr>
        <w:rPr>
          <w:lang w:val="en-US"/>
        </w:rPr>
      </w:pPr>
      <w:r>
        <w:rPr>
          <w:b/>
          <w:bCs/>
        </w:rPr>
        <w:fldChar w:fldCharType="end"/>
      </w:r>
    </w:p>
    <w:p w14:paraId="185586E6" w14:textId="77777777" w:rsidR="00B42F08" w:rsidRDefault="00B42F08">
      <w:pPr>
        <w:pStyle w:val="Text-1Absatz"/>
        <w:rPr>
          <w:rFonts w:ascii="Roboto" w:hAnsi="Roboto"/>
          <w:lang w:val="en-US"/>
        </w:rPr>
        <w:sectPr w:rsidR="00B42F08">
          <w:headerReference w:type="default" r:id="rId8"/>
          <w:headerReference w:type="first" r:id="rId9"/>
          <w:pgSz w:w="11907" w:h="16840"/>
          <w:pgMar w:top="2268" w:right="2665" w:bottom="2835" w:left="2665" w:header="1701" w:footer="720" w:gutter="0"/>
          <w:pgNumType w:fmt="upperRoman"/>
          <w:cols w:space="720"/>
          <w:titlePg/>
        </w:sectPr>
      </w:pPr>
    </w:p>
    <w:p w14:paraId="2424D151" w14:textId="77777777" w:rsidR="00B42F08" w:rsidRDefault="0042471A">
      <w:pPr>
        <w:pStyle w:val="Heading1"/>
        <w:rPr>
          <w:color w:val="0D0D0D" w:themeColor="text1" w:themeTint="F2"/>
        </w:rPr>
      </w:pPr>
      <w:bookmarkStart w:id="3" w:name="_Toc167263307"/>
      <w:r>
        <w:rPr>
          <w:color w:val="0D0D0D" w:themeColor="text1" w:themeTint="F2"/>
        </w:rPr>
        <w:lastRenderedPageBreak/>
        <w:t>Introduction</w:t>
      </w:r>
      <w:bookmarkStart w:id="4" w:name="_Toc506790744"/>
      <w:bookmarkStart w:id="5" w:name="_Toc479489045"/>
      <w:bookmarkEnd w:id="3"/>
    </w:p>
    <w:p w14:paraId="337EC6E6" w14:textId="77777777" w:rsidR="00B42F08" w:rsidRDefault="0042471A">
      <w:pPr>
        <w:pStyle w:val="Heading2"/>
        <w:rPr>
          <w:color w:val="0D0D0D" w:themeColor="text1" w:themeTint="F2"/>
        </w:rPr>
      </w:pPr>
      <w:bookmarkStart w:id="6" w:name="_Toc167263308"/>
      <w:r>
        <w:rPr>
          <w:color w:val="0D0D0D" w:themeColor="text1" w:themeTint="F2"/>
          <w:lang w:val="en-US"/>
        </w:rPr>
        <w:t xml:space="preserve"> </w:t>
      </w:r>
      <w:r>
        <w:rPr>
          <w:color w:val="0D0D0D" w:themeColor="text1" w:themeTint="F2"/>
        </w:rPr>
        <w:t>Purpose</w:t>
      </w:r>
      <w:bookmarkEnd w:id="6"/>
      <w:r>
        <w:rPr>
          <w:color w:val="0D0D0D" w:themeColor="text1" w:themeTint="F2"/>
        </w:rPr>
        <w:t xml:space="preserve"> (Written by Beshoy Farag)</w:t>
      </w:r>
    </w:p>
    <w:p w14:paraId="21A1416B" w14:textId="77777777" w:rsidR="00B42F08" w:rsidRDefault="0042471A">
      <w:pPr>
        <w:pStyle w:val="Text-1Absatz"/>
        <w:ind w:left="708"/>
      </w:pPr>
      <w:r>
        <w:t>This document was created by Team 14 (GitGuardians).</w:t>
      </w:r>
    </w:p>
    <w:p w14:paraId="425773DF" w14:textId="77777777" w:rsidR="00B42F08" w:rsidRDefault="0042471A">
      <w:pPr>
        <w:pStyle w:val="Text-laufAbstze"/>
      </w:pPr>
      <w:r>
        <w:tab/>
        <w:t>For Professor Illes-Seifert  and Professor Oetzel.</w:t>
      </w:r>
    </w:p>
    <w:p w14:paraId="30050F39" w14:textId="77777777" w:rsidR="00B42F08" w:rsidRDefault="00B42F08">
      <w:pPr>
        <w:pStyle w:val="Text-laufAbstze"/>
        <w:ind w:left="708" w:firstLine="0"/>
      </w:pPr>
    </w:p>
    <w:p w14:paraId="4D25D60C" w14:textId="77777777" w:rsidR="00B42F08" w:rsidRDefault="0042471A">
      <w:pPr>
        <w:pStyle w:val="Text-laufAbstze"/>
        <w:ind w:left="708" w:firstLine="0"/>
      </w:pPr>
      <w:r>
        <w:t>This document covers all the technical work from the start of the VM set up, development of the pipeline until the dashboard development in detail.</w:t>
      </w:r>
    </w:p>
    <w:p w14:paraId="3F916A1E" w14:textId="77777777" w:rsidR="00B42F08" w:rsidRDefault="00B42F08">
      <w:pPr>
        <w:pStyle w:val="Text-laufAbstze"/>
        <w:ind w:left="708" w:firstLine="0"/>
      </w:pPr>
    </w:p>
    <w:p w14:paraId="48A0DFFB" w14:textId="77777777" w:rsidR="00B42F08" w:rsidRDefault="0042471A">
      <w:pPr>
        <w:pStyle w:val="Text-laufAbstze"/>
        <w:ind w:left="707" w:firstLine="0"/>
      </w:pPr>
      <w:r>
        <w:t>This document is binding for all the stakeholders involved in this project.</w:t>
      </w:r>
    </w:p>
    <w:p w14:paraId="5EBD8D47" w14:textId="77777777" w:rsidR="00B42F08" w:rsidRDefault="0042471A">
      <w:pPr>
        <w:pStyle w:val="Heading2"/>
        <w:rPr>
          <w:color w:val="0D0D0D" w:themeColor="text1" w:themeTint="F2"/>
        </w:rPr>
      </w:pPr>
      <w:bookmarkStart w:id="7" w:name="_Toc167263309"/>
      <w:r>
        <w:rPr>
          <w:color w:val="0D0D0D" w:themeColor="text1" w:themeTint="F2"/>
          <w:lang w:val="en-US"/>
        </w:rPr>
        <w:t xml:space="preserve"> </w:t>
      </w:r>
      <w:r>
        <w:rPr>
          <w:color w:val="0D0D0D" w:themeColor="text1" w:themeTint="F2"/>
        </w:rPr>
        <w:t>Summary</w:t>
      </w:r>
      <w:bookmarkEnd w:id="7"/>
      <w:r>
        <w:rPr>
          <w:color w:val="0D0D0D" w:themeColor="text1" w:themeTint="F2"/>
        </w:rPr>
        <w:t xml:space="preserve"> (Written by Beshoy Farag)</w:t>
      </w:r>
    </w:p>
    <w:p w14:paraId="28E1C89E" w14:textId="77777777" w:rsidR="00B42F08" w:rsidRDefault="0042471A">
      <w:pPr>
        <w:pStyle w:val="Text-laufAbstze"/>
        <w:ind w:firstLine="0"/>
        <w:rPr>
          <w:b/>
          <w:bCs/>
          <w:color w:val="0D0D0D" w:themeColor="text1" w:themeTint="F2"/>
        </w:rPr>
      </w:pPr>
      <w:r>
        <w:rPr>
          <w:b/>
          <w:bCs/>
          <w:color w:val="0D0D0D" w:themeColor="text1" w:themeTint="F2"/>
        </w:rPr>
        <w:t xml:space="preserve">Stakeholders: </w:t>
      </w:r>
    </w:p>
    <w:p w14:paraId="78DA177B" w14:textId="77777777" w:rsidR="00B42F08" w:rsidRDefault="0042471A">
      <w:pPr>
        <w:pStyle w:val="Text-laufAbstze"/>
        <w:ind w:left="708" w:firstLine="0"/>
        <w:rPr>
          <w:color w:val="0D0D0D" w:themeColor="text1" w:themeTint="F2"/>
        </w:rPr>
      </w:pPr>
      <w:r>
        <w:rPr>
          <w:color w:val="0D0D0D" w:themeColor="text1" w:themeTint="F2"/>
        </w:rPr>
        <w:t>Product owner, scrum master, DevOps engineer, Security Champ, Securtiy analysts, Web Developers, Vulnerability dashboard users .e.g: other developers of an app that the vulnerability dashboard shows its analysis.</w:t>
      </w:r>
    </w:p>
    <w:p w14:paraId="61C3D1D4" w14:textId="77777777" w:rsidR="00B42F08" w:rsidRDefault="00B42F08">
      <w:pPr>
        <w:pStyle w:val="Text-laufAbstze"/>
        <w:ind w:firstLine="0"/>
        <w:rPr>
          <w:b/>
          <w:bCs/>
          <w:color w:val="0D0D0D" w:themeColor="text1" w:themeTint="F2"/>
        </w:rPr>
      </w:pPr>
    </w:p>
    <w:p w14:paraId="30558D81" w14:textId="77777777" w:rsidR="00B42F08" w:rsidRDefault="0042471A">
      <w:pPr>
        <w:pStyle w:val="Text-laufAbstze"/>
        <w:ind w:firstLine="0"/>
        <w:rPr>
          <w:color w:val="0D0D0D" w:themeColor="text1" w:themeTint="F2"/>
        </w:rPr>
      </w:pPr>
      <w:r>
        <w:rPr>
          <w:b/>
          <w:bCs/>
          <w:color w:val="0D0D0D" w:themeColor="text1" w:themeTint="F2"/>
        </w:rPr>
        <w:t xml:space="preserve">System Title:  </w:t>
      </w:r>
      <w:r>
        <w:rPr>
          <w:color w:val="0D0D0D" w:themeColor="text1" w:themeTint="F2"/>
        </w:rPr>
        <w:t>Vulnerability Dashboard</w:t>
      </w:r>
    </w:p>
    <w:p w14:paraId="5D225F62" w14:textId="77777777" w:rsidR="00B42F08" w:rsidRDefault="00B42F08">
      <w:pPr>
        <w:pStyle w:val="Text-laufAbstze"/>
        <w:ind w:firstLine="0"/>
        <w:rPr>
          <w:color w:val="0D0D0D" w:themeColor="text1" w:themeTint="F2"/>
        </w:rPr>
      </w:pPr>
    </w:p>
    <w:p w14:paraId="0AB2246C" w14:textId="77777777" w:rsidR="00B42F08" w:rsidRDefault="0042471A">
      <w:pPr>
        <w:pStyle w:val="Text-laufAbstze"/>
        <w:ind w:firstLine="0"/>
        <w:rPr>
          <w:b/>
          <w:bCs/>
          <w:color w:val="0D0D0D" w:themeColor="text1" w:themeTint="F2"/>
        </w:rPr>
      </w:pPr>
      <w:r>
        <w:rPr>
          <w:b/>
          <w:bCs/>
          <w:color w:val="0D0D0D" w:themeColor="text1" w:themeTint="F2"/>
        </w:rPr>
        <w:t xml:space="preserve">System Objectives: </w:t>
      </w:r>
    </w:p>
    <w:p w14:paraId="6F2BF356" w14:textId="77777777" w:rsidR="00B42F08" w:rsidRDefault="0042471A">
      <w:pPr>
        <w:pStyle w:val="Text-laufAbstze"/>
        <w:ind w:left="708" w:firstLine="0"/>
        <w:rPr>
          <w:color w:val="0D0D0D" w:themeColor="text1" w:themeTint="F2"/>
        </w:rPr>
      </w:pPr>
      <w:r>
        <w:rPr>
          <w:color w:val="0D0D0D" w:themeColor="text1" w:themeTint="F2"/>
        </w:rPr>
        <w:t>The Vulnerability Dashboard is a desktop-based application designed to display the latest security vulnerabilities detected in a web application called juice shop. It achieves this by pulling and analyzing artifacts generated from automated security checks ran via a gitlab CI/CD pipeline. The core objective is to provide developers with immeditae (live) and organized visibility into the security status of their application after each code commit.</w:t>
      </w:r>
    </w:p>
    <w:p w14:paraId="04231B9D" w14:textId="77777777" w:rsidR="00B42F08" w:rsidRDefault="00B42F08">
      <w:pPr>
        <w:pStyle w:val="Text-laufAbstze"/>
        <w:ind w:left="708" w:firstLine="0"/>
        <w:rPr>
          <w:color w:val="0D0D0D" w:themeColor="text1" w:themeTint="F2"/>
        </w:rPr>
      </w:pPr>
    </w:p>
    <w:p w14:paraId="51E702C4" w14:textId="77777777" w:rsidR="00B42F08" w:rsidRDefault="0042471A">
      <w:pPr>
        <w:pStyle w:val="Text-laufAbstze"/>
        <w:ind w:firstLine="0"/>
        <w:rPr>
          <w:b/>
          <w:bCs/>
          <w:color w:val="0D0D0D" w:themeColor="text1" w:themeTint="F2"/>
        </w:rPr>
      </w:pPr>
      <w:r>
        <w:rPr>
          <w:b/>
          <w:bCs/>
          <w:color w:val="0D0D0D" w:themeColor="text1" w:themeTint="F2"/>
        </w:rPr>
        <w:t>System Scope:</w:t>
      </w:r>
    </w:p>
    <w:p w14:paraId="266203E7" w14:textId="77777777" w:rsidR="00B42F08" w:rsidRDefault="0042471A">
      <w:pPr>
        <w:pStyle w:val="Text-laufAbstze"/>
        <w:ind w:left="708" w:firstLine="0"/>
        <w:rPr>
          <w:color w:val="0D0D0D" w:themeColor="text1" w:themeTint="F2"/>
        </w:rPr>
      </w:pPr>
      <w:r>
        <w:rPr>
          <w:color w:val="0D0D0D" w:themeColor="text1" w:themeTint="F2"/>
        </w:rPr>
        <w:t>Integration with GitLab’s API to automaticaclly fetch artifacts (primarily .json but sometimes as html or raw text) from recent CI/CD pipeline runs.</w:t>
      </w:r>
    </w:p>
    <w:p w14:paraId="193C8193" w14:textId="77777777" w:rsidR="00B42F08" w:rsidRDefault="00B42F08">
      <w:pPr>
        <w:pStyle w:val="Text-laufAbstze"/>
        <w:ind w:firstLine="0"/>
        <w:rPr>
          <w:color w:val="0D0D0D" w:themeColor="text1" w:themeTint="F2"/>
        </w:rPr>
      </w:pPr>
    </w:p>
    <w:p w14:paraId="414390E9" w14:textId="77777777" w:rsidR="00B42F08" w:rsidRDefault="0042471A">
      <w:pPr>
        <w:pStyle w:val="Text-laufAbstze"/>
        <w:ind w:left="708" w:firstLine="0"/>
        <w:rPr>
          <w:color w:val="0D0D0D" w:themeColor="text1" w:themeTint="F2"/>
        </w:rPr>
      </w:pPr>
      <w:r>
        <w:rPr>
          <w:color w:val="0D0D0D" w:themeColor="text1" w:themeTint="F2"/>
        </w:rPr>
        <w:t>Parsing and analysis of scan artifacts from these security checks stages:</w:t>
      </w:r>
    </w:p>
    <w:p w14:paraId="581B1070" w14:textId="77777777" w:rsidR="00B42F08" w:rsidRDefault="0042471A">
      <w:pPr>
        <w:pStyle w:val="Text-laufAbstze"/>
        <w:ind w:left="1068" w:firstLine="0"/>
        <w:jc w:val="center"/>
        <w:rPr>
          <w:color w:val="0D0D0D" w:themeColor="text1" w:themeTint="F2"/>
        </w:rPr>
      </w:pPr>
      <w:r>
        <w:rPr>
          <w:color w:val="0D0D0D" w:themeColor="text1" w:themeTint="F2"/>
        </w:rPr>
        <w:t>Dependency check – SAST – container scanning – DAST – Fuzzing</w:t>
      </w:r>
    </w:p>
    <w:p w14:paraId="215271B4" w14:textId="77777777" w:rsidR="00B42F08" w:rsidRDefault="00B42F08">
      <w:pPr>
        <w:pStyle w:val="Text-laufAbstze"/>
        <w:rPr>
          <w:color w:val="0D0D0D" w:themeColor="text1" w:themeTint="F2"/>
        </w:rPr>
      </w:pPr>
    </w:p>
    <w:p w14:paraId="72E0D822" w14:textId="77777777" w:rsidR="00B42F08" w:rsidRDefault="0042471A">
      <w:pPr>
        <w:pStyle w:val="Text-laufAbstze"/>
        <w:ind w:left="708" w:firstLine="0"/>
        <w:rPr>
          <w:color w:val="0D0D0D" w:themeColor="text1" w:themeTint="F2"/>
        </w:rPr>
      </w:pPr>
      <w:r>
        <w:rPr>
          <w:color w:val="0D0D0D" w:themeColor="text1" w:themeTint="F2"/>
        </w:rPr>
        <w:lastRenderedPageBreak/>
        <w:t>Then presenting the results in an organized (sorted according to severtiy way) as well as an overview of the stages.</w:t>
      </w:r>
    </w:p>
    <w:p w14:paraId="36D09713" w14:textId="77777777" w:rsidR="00B42F08" w:rsidRDefault="00B42F08">
      <w:pPr>
        <w:pStyle w:val="Text-laufAbstze"/>
        <w:ind w:firstLine="0"/>
        <w:rPr>
          <w:b/>
          <w:bCs/>
          <w:color w:val="0D0D0D" w:themeColor="text1" w:themeTint="F2"/>
        </w:rPr>
      </w:pPr>
    </w:p>
    <w:p w14:paraId="7B407E27" w14:textId="77777777" w:rsidR="00B42F08" w:rsidRDefault="0042471A">
      <w:pPr>
        <w:pStyle w:val="Text-laufAbstze"/>
        <w:ind w:firstLine="0"/>
        <w:rPr>
          <w:b/>
          <w:bCs/>
          <w:color w:val="0D0D0D" w:themeColor="text1" w:themeTint="F2"/>
        </w:rPr>
      </w:pPr>
      <w:r>
        <w:rPr>
          <w:b/>
          <w:bCs/>
          <w:color w:val="0D0D0D" w:themeColor="text1" w:themeTint="F2"/>
        </w:rPr>
        <w:t>Out of Scope:</w:t>
      </w:r>
    </w:p>
    <w:p w14:paraId="74349E98" w14:textId="77777777" w:rsidR="00B42F08" w:rsidRDefault="0042471A">
      <w:pPr>
        <w:pStyle w:val="Text-laufAbstze"/>
        <w:ind w:left="708" w:firstLine="0"/>
        <w:rPr>
          <w:color w:val="0D0D0D" w:themeColor="text1" w:themeTint="F2"/>
        </w:rPr>
      </w:pPr>
      <w:r>
        <w:rPr>
          <w:color w:val="0D0D0D" w:themeColor="text1" w:themeTint="F2"/>
        </w:rPr>
        <w:t>Role-based access; anyone who has the application can see the results, there is no log-in or credentials needed.</w:t>
      </w:r>
    </w:p>
    <w:p w14:paraId="21B513F3" w14:textId="77777777" w:rsidR="00B42F08" w:rsidRDefault="00B42F08">
      <w:pPr>
        <w:pStyle w:val="Text-laufAbstze"/>
        <w:ind w:firstLine="0"/>
        <w:rPr>
          <w:b/>
          <w:bCs/>
          <w:color w:val="0D0D0D" w:themeColor="text1" w:themeTint="F2"/>
        </w:rPr>
      </w:pPr>
    </w:p>
    <w:p w14:paraId="3ACB05F4" w14:textId="77777777" w:rsidR="00B42F08" w:rsidRDefault="0042471A">
      <w:pPr>
        <w:pStyle w:val="Text-laufAbstze"/>
        <w:ind w:firstLine="0"/>
        <w:rPr>
          <w:b/>
          <w:bCs/>
          <w:color w:val="0D0D0D" w:themeColor="text1" w:themeTint="F2"/>
        </w:rPr>
      </w:pPr>
      <w:r>
        <w:rPr>
          <w:b/>
          <w:bCs/>
          <w:color w:val="0D0D0D" w:themeColor="text1" w:themeTint="F2"/>
        </w:rPr>
        <w:t>Technical and Business Context:</w:t>
      </w:r>
    </w:p>
    <w:p w14:paraId="19B02FB8" w14:textId="77777777" w:rsidR="00B42F08" w:rsidRDefault="00B42F08">
      <w:pPr>
        <w:pStyle w:val="Text-laufAbstze"/>
        <w:ind w:firstLine="0"/>
        <w:rPr>
          <w:b/>
          <w:bCs/>
          <w:color w:val="0D0D0D" w:themeColor="text1" w:themeTint="F2"/>
        </w:rPr>
      </w:pPr>
    </w:p>
    <w:p w14:paraId="172363AA" w14:textId="77777777" w:rsidR="00B42F08" w:rsidRDefault="0042471A">
      <w:pPr>
        <w:pStyle w:val="Text-laufAbstze"/>
        <w:ind w:firstLine="0"/>
        <w:rPr>
          <w:color w:val="0D0D0D" w:themeColor="text1" w:themeTint="F2"/>
        </w:rPr>
      </w:pPr>
      <w:r>
        <w:rPr>
          <w:b/>
          <w:bCs/>
          <w:color w:val="0D0D0D" w:themeColor="text1" w:themeTint="F2"/>
        </w:rPr>
        <w:tab/>
      </w:r>
      <w:r>
        <w:rPr>
          <w:color w:val="0D0D0D" w:themeColor="text1" w:themeTint="F2"/>
        </w:rPr>
        <w:t>Platform: Desktop Application</w:t>
      </w:r>
    </w:p>
    <w:p w14:paraId="43B31E9D" w14:textId="77777777" w:rsidR="00B42F08" w:rsidRDefault="00B42F08">
      <w:pPr>
        <w:pStyle w:val="Text-laufAbstze"/>
        <w:ind w:firstLine="0"/>
        <w:rPr>
          <w:color w:val="0D0D0D" w:themeColor="text1" w:themeTint="F2"/>
        </w:rPr>
      </w:pPr>
    </w:p>
    <w:p w14:paraId="49AA4D2B" w14:textId="77777777" w:rsidR="00B42F08" w:rsidRDefault="0042471A">
      <w:pPr>
        <w:pStyle w:val="Text-laufAbstze"/>
        <w:ind w:left="708" w:firstLine="0"/>
        <w:rPr>
          <w:color w:val="0D0D0D" w:themeColor="text1" w:themeTint="F2"/>
        </w:rPr>
      </w:pPr>
      <w:r>
        <w:rPr>
          <w:color w:val="0D0D0D" w:themeColor="text1" w:themeTint="F2"/>
        </w:rPr>
        <w:t>Development: Two working CI/CD pipelines for two existing projects, one based in Java with the framework SpringBoot and the other a web page based on javascript, As well as a Node.js and electron based desktop app. The entire process from setting the virtual machine until finishing the desktop-app was split into 5 sprint each of 2 weeks.</w:t>
      </w:r>
    </w:p>
    <w:p w14:paraId="255F462F" w14:textId="77777777" w:rsidR="00B42F08" w:rsidRDefault="00B42F08">
      <w:pPr>
        <w:pStyle w:val="Text-laufAbstze"/>
        <w:ind w:left="708" w:firstLine="0"/>
        <w:rPr>
          <w:color w:val="0D0D0D" w:themeColor="text1" w:themeTint="F2"/>
        </w:rPr>
      </w:pPr>
    </w:p>
    <w:p w14:paraId="53145190" w14:textId="77777777" w:rsidR="00B42F08" w:rsidRDefault="0042471A">
      <w:pPr>
        <w:pStyle w:val="Text-laufAbstze"/>
        <w:ind w:left="708" w:firstLine="0"/>
        <w:rPr>
          <w:color w:val="0D0D0D" w:themeColor="text1" w:themeTint="F2"/>
        </w:rPr>
      </w:pPr>
      <w:r>
        <w:rPr>
          <w:color w:val="0D0D0D" w:themeColor="text1" w:themeTint="F2"/>
        </w:rPr>
        <w:t>Integration: Connects directly into gitlab API to retrieve the artifacts.</w:t>
      </w:r>
    </w:p>
    <w:p w14:paraId="4D89EF02" w14:textId="77777777" w:rsidR="00B42F08" w:rsidRDefault="0042471A">
      <w:pPr>
        <w:pStyle w:val="Heading2"/>
        <w:rPr>
          <w:color w:val="0D0D0D" w:themeColor="text1" w:themeTint="F2"/>
          <w:lang w:val="en-US"/>
        </w:rPr>
      </w:pPr>
      <w:bookmarkStart w:id="8" w:name="_Toc167263310"/>
      <w:r>
        <w:rPr>
          <w:color w:val="0D0D0D" w:themeColor="text1" w:themeTint="F2"/>
          <w:lang w:val="en-US"/>
        </w:rPr>
        <w:t xml:space="preserve"> References Standards</w:t>
      </w:r>
      <w:r>
        <w:rPr>
          <w:b/>
          <w:bCs/>
          <w:color w:val="0D0D0D" w:themeColor="text1" w:themeTint="F2"/>
          <w:lang w:val="en-US"/>
        </w:rPr>
        <w:t xml:space="preserve"> and </w:t>
      </w:r>
      <w:r>
        <w:rPr>
          <w:color w:val="0D0D0D" w:themeColor="text1" w:themeTint="F2"/>
          <w:lang w:val="en-US"/>
        </w:rPr>
        <w:t>regulations (optional)</w:t>
      </w:r>
      <w:bookmarkEnd w:id="8"/>
    </w:p>
    <w:p w14:paraId="3FA2F692" w14:textId="77777777" w:rsidR="00B42F08" w:rsidRDefault="00B42F08">
      <w:pPr>
        <w:rPr>
          <w:lang w:val="en-US"/>
        </w:rPr>
        <w:sectPr w:rsidR="00B42F08">
          <w:headerReference w:type="default" r:id="rId10"/>
          <w:pgSz w:w="11907" w:h="16840"/>
          <w:pgMar w:top="2835" w:right="2665" w:bottom="2835" w:left="2665" w:header="1701" w:footer="720" w:gutter="0"/>
          <w:pgNumType w:start="1"/>
          <w:cols w:space="720"/>
          <w:titlePg/>
        </w:sectPr>
      </w:pPr>
    </w:p>
    <w:p w14:paraId="69DA0685" w14:textId="77777777" w:rsidR="00B42F08" w:rsidRDefault="0042471A">
      <w:pPr>
        <w:pStyle w:val="Heading1"/>
        <w:rPr>
          <w:color w:val="0D0D0D" w:themeColor="text1" w:themeTint="F2"/>
        </w:rPr>
      </w:pPr>
      <w:bookmarkStart w:id="9" w:name="_Toc167263311"/>
      <w:r>
        <w:rPr>
          <w:color w:val="0D0D0D" w:themeColor="text1" w:themeTint="F2"/>
        </w:rPr>
        <w:lastRenderedPageBreak/>
        <w:t>Requirements documentation</w:t>
      </w:r>
      <w:bookmarkEnd w:id="9"/>
      <w:r>
        <w:rPr>
          <w:color w:val="0D0D0D" w:themeColor="text1" w:themeTint="F2"/>
        </w:rPr>
        <w:t xml:space="preserve"> (Written by Beshoy / Edited by Antonio)</w:t>
      </w:r>
    </w:p>
    <w:p w14:paraId="6C390118" w14:textId="77777777" w:rsidR="00B42F08" w:rsidRDefault="0042471A">
      <w:pPr>
        <w:pStyle w:val="Heading2"/>
        <w:rPr>
          <w:color w:val="0D0D0D" w:themeColor="text1" w:themeTint="F2"/>
        </w:rPr>
      </w:pPr>
      <w:bookmarkStart w:id="10" w:name="_Toc167263312"/>
      <w:r>
        <w:rPr>
          <w:color w:val="0D0D0D" w:themeColor="text1" w:themeTint="F2"/>
        </w:rPr>
        <w:t xml:space="preserve"> Product vision and goals</w:t>
      </w:r>
      <w:bookmarkEnd w:id="10"/>
    </w:p>
    <w:p w14:paraId="61EBDB52" w14:textId="77777777" w:rsidR="00B42F08" w:rsidRDefault="00B42F08">
      <w:pPr>
        <w:pStyle w:val="Text-1Absatz"/>
      </w:pPr>
    </w:p>
    <w:p w14:paraId="3049BE51" w14:textId="77777777" w:rsidR="00B42F08" w:rsidRDefault="0042471A">
      <w:pPr>
        <w:pStyle w:val="Text-laufAbstze"/>
        <w:rPr>
          <w:b/>
          <w:bCs/>
        </w:rPr>
      </w:pPr>
      <w:r>
        <w:rPr>
          <w:b/>
          <w:bCs/>
        </w:rPr>
        <w:t>Product Vision:</w:t>
      </w:r>
    </w:p>
    <w:p w14:paraId="181707FD" w14:textId="77777777" w:rsidR="00B42F08" w:rsidRDefault="00B42F08">
      <w:pPr>
        <w:pStyle w:val="Text-laufAbstze"/>
        <w:rPr>
          <w:b/>
          <w:bCs/>
        </w:rPr>
      </w:pPr>
    </w:p>
    <w:p w14:paraId="469A313A" w14:textId="77777777" w:rsidR="00B42F08" w:rsidRDefault="0042471A">
      <w:pPr>
        <w:pStyle w:val="Text-laufAbstze"/>
        <w:ind w:left="707" w:firstLine="0"/>
      </w:pPr>
      <w:r>
        <w:t>To provide two atomated CI/CD pipelines that check both our projects vulnerabilitites to ease its troubleshooting and development, as well as an automated vulnerability dashboard that shows the security vulnerabilties of the JuiceShop-OWASP project after each commit in an organized way and intiutive way.</w:t>
      </w:r>
    </w:p>
    <w:p w14:paraId="245F6061" w14:textId="77777777" w:rsidR="00B42F08" w:rsidRDefault="00B42F08">
      <w:pPr>
        <w:pStyle w:val="Text-laufAbstze"/>
        <w:ind w:left="707" w:firstLine="0"/>
      </w:pPr>
    </w:p>
    <w:p w14:paraId="7A0128B3" w14:textId="77777777" w:rsidR="00B42F08" w:rsidRDefault="0042471A">
      <w:pPr>
        <w:pStyle w:val="Text-laufAbstze"/>
        <w:rPr>
          <w:b/>
          <w:bCs/>
        </w:rPr>
      </w:pPr>
      <w:r>
        <w:rPr>
          <w:b/>
          <w:bCs/>
        </w:rPr>
        <w:t>Each Sprint goal (as mention before in the project „agile“ report):</w:t>
      </w:r>
    </w:p>
    <w:p w14:paraId="19835576" w14:textId="77777777" w:rsidR="00B42F08" w:rsidRDefault="00B42F08">
      <w:pPr>
        <w:pStyle w:val="Text-laufAbstze"/>
        <w:rPr>
          <w:b/>
          <w:bCs/>
        </w:rPr>
      </w:pPr>
    </w:p>
    <w:p w14:paraId="5E726236" w14:textId="77777777" w:rsidR="004411C5" w:rsidRDefault="0042471A" w:rsidP="004411C5">
      <w:pPr>
        <w:pStyle w:val="Text-laufAbstze"/>
        <w:numPr>
          <w:ilvl w:val="0"/>
          <w:numId w:val="10"/>
        </w:numPr>
      </w:pPr>
      <w:r>
        <w:rPr>
          <w:b/>
          <w:bCs/>
        </w:rPr>
        <w:t>Sprint 1:</w:t>
      </w:r>
      <w:r>
        <w:t xml:space="preserve"> Setting up the virtual machine, getting the pipeline ready to accept jobs, figuring out the goals of the project.</w:t>
      </w:r>
    </w:p>
    <w:p w14:paraId="652EA35B" w14:textId="77777777" w:rsidR="004411C5" w:rsidRDefault="004411C5" w:rsidP="004411C5">
      <w:pPr>
        <w:pStyle w:val="Text-laufAbstze"/>
        <w:ind w:left="947" w:firstLine="0"/>
      </w:pPr>
    </w:p>
    <w:p w14:paraId="493DCFEC" w14:textId="77777777" w:rsidR="00B42F08" w:rsidRDefault="0042471A">
      <w:pPr>
        <w:pStyle w:val="Text-laufAbstze"/>
        <w:numPr>
          <w:ilvl w:val="0"/>
          <w:numId w:val="10"/>
        </w:numPr>
      </w:pPr>
      <w:r>
        <w:rPr>
          <w:b/>
          <w:bCs/>
        </w:rPr>
        <w:t>Sprint 2:</w:t>
      </w:r>
      <w:r>
        <w:t xml:space="preserve"> Running the same security checks made for the pipeline locally and achieve the results.</w:t>
      </w:r>
    </w:p>
    <w:p w14:paraId="635E5FDB" w14:textId="77777777" w:rsidR="004411C5" w:rsidRDefault="004411C5" w:rsidP="004411C5">
      <w:pPr>
        <w:pStyle w:val="Text-laufAbstze"/>
        <w:ind w:firstLine="0"/>
      </w:pPr>
    </w:p>
    <w:p w14:paraId="36904D92" w14:textId="77777777" w:rsidR="00B42F08" w:rsidRDefault="0042471A">
      <w:pPr>
        <w:pStyle w:val="Text-laufAbstze"/>
        <w:numPr>
          <w:ilvl w:val="0"/>
          <w:numId w:val="10"/>
        </w:numPr>
      </w:pPr>
      <w:r>
        <w:rPr>
          <w:b/>
          <w:bCs/>
        </w:rPr>
        <w:t>Sprint 3:</w:t>
      </w:r>
      <w:r>
        <w:t xml:space="preserve"> CI/CD pipelines implementation of security tools for both of the apps in gitlab server.</w:t>
      </w:r>
    </w:p>
    <w:p w14:paraId="58FC9AED" w14:textId="77777777" w:rsidR="004411C5" w:rsidRDefault="004411C5" w:rsidP="004411C5">
      <w:pPr>
        <w:pStyle w:val="Text-laufAbstze"/>
        <w:ind w:firstLine="0"/>
      </w:pPr>
    </w:p>
    <w:p w14:paraId="6DD05B79" w14:textId="77777777" w:rsidR="00B42F08" w:rsidRDefault="0042471A">
      <w:pPr>
        <w:pStyle w:val="Text-laufAbstze"/>
        <w:numPr>
          <w:ilvl w:val="0"/>
          <w:numId w:val="10"/>
        </w:numPr>
      </w:pPr>
      <w:r>
        <w:rPr>
          <w:b/>
          <w:bCs/>
        </w:rPr>
        <w:t>Sprint 4</w:t>
      </w:r>
      <w:r>
        <w:t>: Finish the pipeline development since some security checks were not complete and faced with issues, and start developing the dashboard (setu up the project for pulling the reports from the gitlab artifacts API)</w:t>
      </w:r>
    </w:p>
    <w:p w14:paraId="6D5227F1" w14:textId="77777777" w:rsidR="004411C5" w:rsidRDefault="004411C5" w:rsidP="004411C5">
      <w:pPr>
        <w:pStyle w:val="Text-laufAbstze"/>
        <w:ind w:firstLine="0"/>
      </w:pPr>
    </w:p>
    <w:p w14:paraId="03D3337A" w14:textId="77777777" w:rsidR="00B42F08" w:rsidRDefault="0042471A">
      <w:pPr>
        <w:pStyle w:val="Text-laufAbstze"/>
        <w:numPr>
          <w:ilvl w:val="0"/>
          <w:numId w:val="10"/>
        </w:numPr>
      </w:pPr>
      <w:r>
        <w:rPr>
          <w:b/>
          <w:bCs/>
        </w:rPr>
        <w:t>Sprint 5:</w:t>
      </w:r>
      <w:r>
        <w:t xml:space="preserve"> the documentation is done for the project, the dashboard shows the reports and meets the deliverables.</w:t>
      </w:r>
    </w:p>
    <w:p w14:paraId="586A8A96" w14:textId="77777777" w:rsidR="00B42F08" w:rsidRDefault="00B42F08">
      <w:pPr>
        <w:pStyle w:val="Text-laufAbstze"/>
      </w:pPr>
    </w:p>
    <w:p w14:paraId="0A539056" w14:textId="77777777" w:rsidR="00B42F08" w:rsidRDefault="00B42F08">
      <w:pPr>
        <w:pStyle w:val="Text-laufAbstze"/>
      </w:pPr>
    </w:p>
    <w:p w14:paraId="42D4DFAD" w14:textId="77777777" w:rsidR="00B42F08" w:rsidRDefault="00B42F08">
      <w:pPr>
        <w:pStyle w:val="Text-laufAbstze"/>
        <w:ind w:firstLine="0"/>
      </w:pPr>
    </w:p>
    <w:p w14:paraId="7B95BEAB" w14:textId="77777777" w:rsidR="00B42F08" w:rsidRDefault="0042471A">
      <w:pPr>
        <w:pStyle w:val="Heading2"/>
        <w:rPr>
          <w:rFonts w:ascii="Arial" w:hAnsi="Arial"/>
          <w:kern w:val="0"/>
          <w:sz w:val="20"/>
        </w:rPr>
      </w:pPr>
      <w:bookmarkStart w:id="11" w:name="_Toc167263313"/>
      <w:r>
        <w:rPr>
          <w:color w:val="0D0D0D" w:themeColor="text1" w:themeTint="F2"/>
        </w:rPr>
        <w:t xml:space="preserve"> Personas</w:t>
      </w:r>
      <w:bookmarkEnd w:id="11"/>
    </w:p>
    <w:p w14:paraId="3AC0A99F" w14:textId="77777777" w:rsidR="00B42F08" w:rsidRDefault="0042471A">
      <w:pPr>
        <w:jc w:val="center"/>
        <w:rPr>
          <w:rFonts w:ascii="Arial" w:hAnsi="Arial"/>
          <w:b/>
          <w:bCs/>
          <w:u w:val="single"/>
        </w:rPr>
      </w:pPr>
      <w:r>
        <w:rPr>
          <w:rFonts w:ascii="Arial" w:hAnsi="Arial"/>
          <w:b/>
          <w:bCs/>
          <w:u w:val="single"/>
        </w:rPr>
        <w:t xml:space="preserve">Persona - 1 </w:t>
      </w:r>
    </w:p>
    <w:p w14:paraId="0C380A36" w14:textId="77777777" w:rsidR="00B42F08" w:rsidRDefault="0042471A">
      <w:pPr>
        <w:rPr>
          <w:rFonts w:ascii="Arial" w:hAnsi="Arial"/>
        </w:rPr>
      </w:pPr>
      <w:r>
        <w:rPr>
          <w:rFonts w:ascii="Arial" w:hAnsi="Arial"/>
        </w:rPr>
        <w:t>Description:</w:t>
      </w:r>
    </w:p>
    <w:p w14:paraId="5CEC7E1A" w14:textId="77777777" w:rsidR="00B42F08" w:rsidRDefault="0042471A">
      <w:pPr>
        <w:rPr>
          <w:rFonts w:ascii="Arial" w:hAnsi="Arial"/>
        </w:rPr>
      </w:pPr>
      <w:r>
        <w:rPr>
          <w:rFonts w:ascii="Arial" w:hAnsi="Arial"/>
        </w:rPr>
        <w:tab/>
        <w:t>Joe Werner.</w:t>
      </w:r>
    </w:p>
    <w:p w14:paraId="77AE8608" w14:textId="77777777" w:rsidR="00B42F08" w:rsidRDefault="0042471A">
      <w:pPr>
        <w:rPr>
          <w:rFonts w:ascii="Arial" w:hAnsi="Arial"/>
        </w:rPr>
      </w:pPr>
      <w:r>
        <w:rPr>
          <w:rFonts w:ascii="Arial" w:hAnsi="Arial"/>
        </w:rPr>
        <w:tab/>
        <w:t>Web Developer</w:t>
      </w:r>
    </w:p>
    <w:p w14:paraId="7D58D1E5" w14:textId="77777777" w:rsidR="00B42F08" w:rsidRDefault="0042471A">
      <w:pPr>
        <w:rPr>
          <w:rFonts w:ascii="Arial" w:hAnsi="Arial"/>
        </w:rPr>
      </w:pPr>
      <w:r>
        <w:rPr>
          <w:rFonts w:ascii="Arial" w:hAnsi="Arial"/>
        </w:rPr>
        <w:tab/>
        <w:t>Married</w:t>
      </w:r>
    </w:p>
    <w:p w14:paraId="53793B19" w14:textId="77777777" w:rsidR="00B42F08" w:rsidRDefault="0042471A">
      <w:pPr>
        <w:rPr>
          <w:rFonts w:ascii="Arial" w:hAnsi="Arial"/>
        </w:rPr>
      </w:pPr>
      <w:r>
        <w:rPr>
          <w:rFonts w:ascii="Arial" w:hAnsi="Arial"/>
        </w:rPr>
        <w:tab/>
        <w:t>Living and working in Darmstadt</w:t>
      </w:r>
    </w:p>
    <w:p w14:paraId="6CDD0020" w14:textId="77777777" w:rsidR="00B42F08" w:rsidRDefault="00B42F08">
      <w:pPr>
        <w:rPr>
          <w:rFonts w:ascii="Arial" w:hAnsi="Arial"/>
        </w:rPr>
      </w:pPr>
    </w:p>
    <w:p w14:paraId="755AC7DA" w14:textId="77777777" w:rsidR="00B42F08" w:rsidRDefault="0042471A">
      <w:pPr>
        <w:rPr>
          <w:rFonts w:ascii="Arial" w:hAnsi="Arial"/>
        </w:rPr>
      </w:pPr>
      <w:r>
        <w:rPr>
          <w:rFonts w:ascii="Arial" w:hAnsi="Arial"/>
        </w:rPr>
        <w:t>My Typical Day:</w:t>
      </w:r>
    </w:p>
    <w:p w14:paraId="36B1FCB1" w14:textId="77777777" w:rsidR="00B42F08" w:rsidRDefault="0042471A">
      <w:pPr>
        <w:rPr>
          <w:rFonts w:ascii="Arial" w:hAnsi="Arial"/>
        </w:rPr>
      </w:pPr>
      <w:r>
        <w:rPr>
          <w:rFonts w:ascii="Arial" w:hAnsi="Arial"/>
        </w:rPr>
        <w:tab/>
        <w:t>Make updates and maintain the app</w:t>
      </w:r>
    </w:p>
    <w:p w14:paraId="6537EDF0" w14:textId="77777777" w:rsidR="00B42F08" w:rsidRDefault="0042471A">
      <w:pPr>
        <w:rPr>
          <w:rFonts w:ascii="Arial" w:hAnsi="Arial"/>
        </w:rPr>
      </w:pPr>
      <w:r>
        <w:rPr>
          <w:rFonts w:ascii="Arial" w:hAnsi="Arial"/>
        </w:rPr>
        <w:tab/>
        <w:t>Learn new tools</w:t>
      </w:r>
    </w:p>
    <w:p w14:paraId="2DAFEFA6" w14:textId="77777777" w:rsidR="00B42F08" w:rsidRDefault="00B42F08">
      <w:pPr>
        <w:rPr>
          <w:rFonts w:ascii="Arial" w:hAnsi="Arial"/>
        </w:rPr>
      </w:pPr>
    </w:p>
    <w:p w14:paraId="51897684" w14:textId="77777777" w:rsidR="00B42F08" w:rsidRDefault="0042471A">
      <w:pPr>
        <w:rPr>
          <w:rFonts w:ascii="Arial" w:hAnsi="Arial"/>
        </w:rPr>
      </w:pPr>
      <w:r>
        <w:rPr>
          <w:rFonts w:ascii="Arial" w:hAnsi="Arial"/>
        </w:rPr>
        <w:t>My goals are:</w:t>
      </w:r>
    </w:p>
    <w:p w14:paraId="21947D2C" w14:textId="77777777" w:rsidR="00B42F08" w:rsidRDefault="0042471A">
      <w:pPr>
        <w:ind w:left="705"/>
        <w:rPr>
          <w:rFonts w:ascii="Arial" w:hAnsi="Arial"/>
        </w:rPr>
      </w:pPr>
      <w:r>
        <w:rPr>
          <w:rFonts w:ascii="Arial" w:hAnsi="Arial"/>
        </w:rPr>
        <w:t>To make the web app as useable and the features as efficient as possible.</w:t>
      </w:r>
    </w:p>
    <w:p w14:paraId="5892C4F1" w14:textId="77777777" w:rsidR="00B42F08" w:rsidRDefault="0042471A">
      <w:pPr>
        <w:ind w:left="705" w:firstLine="3"/>
        <w:rPr>
          <w:rFonts w:ascii="Arial" w:hAnsi="Arial"/>
        </w:rPr>
      </w:pPr>
      <w:r>
        <w:rPr>
          <w:rFonts w:ascii="Arial" w:hAnsi="Arial"/>
        </w:rPr>
        <w:t>Document and the share the results with the concerned shareholders</w:t>
      </w:r>
    </w:p>
    <w:p w14:paraId="119A4817" w14:textId="77777777" w:rsidR="00B42F08" w:rsidRDefault="0042471A">
      <w:pPr>
        <w:rPr>
          <w:rFonts w:ascii="Arial" w:hAnsi="Arial"/>
        </w:rPr>
      </w:pPr>
      <w:r>
        <w:rPr>
          <w:rFonts w:ascii="Arial" w:hAnsi="Arial"/>
        </w:rPr>
        <w:tab/>
      </w:r>
    </w:p>
    <w:p w14:paraId="66CC5B77" w14:textId="77777777" w:rsidR="00B42F08" w:rsidRDefault="0042471A">
      <w:pPr>
        <w:rPr>
          <w:rFonts w:ascii="Arial" w:hAnsi="Arial"/>
        </w:rPr>
      </w:pPr>
      <w:r>
        <w:rPr>
          <w:rFonts w:ascii="Arial" w:hAnsi="Arial"/>
        </w:rPr>
        <w:t>My Challenges:</w:t>
      </w:r>
    </w:p>
    <w:p w14:paraId="48DDDE83" w14:textId="77777777" w:rsidR="00B42F08" w:rsidRDefault="0042471A">
      <w:pPr>
        <w:rPr>
          <w:rFonts w:ascii="Arial" w:hAnsi="Arial"/>
        </w:rPr>
      </w:pPr>
      <w:r>
        <w:rPr>
          <w:rFonts w:ascii="Arial" w:hAnsi="Arial"/>
        </w:rPr>
        <w:tab/>
        <w:t>While making changes in the code I might make it vulnerable</w:t>
      </w:r>
    </w:p>
    <w:p w14:paraId="02AE3238" w14:textId="77777777" w:rsidR="00B42F08" w:rsidRDefault="0042471A">
      <w:pPr>
        <w:rPr>
          <w:rFonts w:ascii="Arial" w:hAnsi="Arial"/>
        </w:rPr>
      </w:pPr>
      <w:r>
        <w:rPr>
          <w:rFonts w:ascii="Arial" w:hAnsi="Arial"/>
        </w:rPr>
        <w:tab/>
        <w:t>Sometimes my team and I face communication problems</w:t>
      </w:r>
    </w:p>
    <w:p w14:paraId="6FC92DA9" w14:textId="77777777" w:rsidR="00B42F08" w:rsidRDefault="00B42F08">
      <w:pPr>
        <w:rPr>
          <w:rFonts w:ascii="Arial" w:hAnsi="Arial"/>
        </w:rPr>
      </w:pPr>
    </w:p>
    <w:p w14:paraId="13E9A9C1" w14:textId="77777777" w:rsidR="00B42F08" w:rsidRDefault="0042471A">
      <w:pPr>
        <w:rPr>
          <w:rFonts w:ascii="Arial" w:hAnsi="Arial"/>
        </w:rPr>
      </w:pPr>
      <w:r>
        <w:rPr>
          <w:rFonts w:ascii="Arial" w:hAnsi="Arial"/>
        </w:rPr>
        <w:t>I see and hear:</w:t>
      </w:r>
    </w:p>
    <w:p w14:paraId="0622172D" w14:textId="77777777" w:rsidR="00B42F08" w:rsidRDefault="0042471A">
      <w:pPr>
        <w:rPr>
          <w:rFonts w:ascii="Arial" w:hAnsi="Arial"/>
        </w:rPr>
      </w:pPr>
      <w:r>
        <w:rPr>
          <w:rFonts w:ascii="Arial" w:hAnsi="Arial"/>
        </w:rPr>
        <w:tab/>
        <w:t>The updates needed by the shareholders</w:t>
      </w:r>
    </w:p>
    <w:p w14:paraId="64DFC674" w14:textId="77777777" w:rsidR="00B42F08" w:rsidRDefault="0042471A">
      <w:pPr>
        <w:rPr>
          <w:rFonts w:ascii="Arial" w:hAnsi="Arial"/>
        </w:rPr>
      </w:pPr>
      <w:r>
        <w:rPr>
          <w:rFonts w:ascii="Arial" w:hAnsi="Arial"/>
        </w:rPr>
        <w:tab/>
        <w:t>Team members asking for help</w:t>
      </w:r>
    </w:p>
    <w:p w14:paraId="77CD3750" w14:textId="77777777" w:rsidR="00B42F08" w:rsidRDefault="0042471A">
      <w:pPr>
        <w:rPr>
          <w:rFonts w:ascii="Arial" w:hAnsi="Arial"/>
        </w:rPr>
      </w:pPr>
      <w:r>
        <w:rPr>
          <w:rFonts w:ascii="Arial" w:hAnsi="Arial"/>
        </w:rPr>
        <w:tab/>
      </w:r>
    </w:p>
    <w:p w14:paraId="16CFFCD7" w14:textId="77777777" w:rsidR="00B42F08" w:rsidRDefault="0042471A">
      <w:pPr>
        <w:rPr>
          <w:rFonts w:ascii="Arial" w:hAnsi="Arial"/>
        </w:rPr>
      </w:pPr>
      <w:r>
        <w:rPr>
          <w:rFonts w:ascii="Arial" w:hAnsi="Arial"/>
        </w:rPr>
        <w:t>These are my wishes:</w:t>
      </w:r>
    </w:p>
    <w:p w14:paraId="4423727C" w14:textId="77777777" w:rsidR="00B42F08" w:rsidRDefault="0042471A">
      <w:pPr>
        <w:rPr>
          <w:rFonts w:ascii="Arial" w:hAnsi="Arial"/>
        </w:rPr>
      </w:pPr>
      <w:r>
        <w:rPr>
          <w:rFonts w:ascii="Arial" w:hAnsi="Arial"/>
        </w:rPr>
        <w:tab/>
        <w:t>Some app or interface to show me my vulnerabilities in real time.</w:t>
      </w:r>
    </w:p>
    <w:p w14:paraId="1EEBE999" w14:textId="77777777" w:rsidR="00B42F08" w:rsidRDefault="0042471A">
      <w:pPr>
        <w:ind w:left="720"/>
        <w:rPr>
          <w:rFonts w:ascii="Arial" w:hAnsi="Arial"/>
        </w:rPr>
      </w:pPr>
      <w:r>
        <w:rPr>
          <w:rFonts w:ascii="Arial" w:hAnsi="Arial"/>
        </w:rPr>
        <w:t>To see my vulnerabilities every time I update the app and commit through the pipeline.</w:t>
      </w:r>
    </w:p>
    <w:p w14:paraId="5B6D514C" w14:textId="77777777" w:rsidR="00B42F08" w:rsidRDefault="0042471A">
      <w:pPr>
        <w:rPr>
          <w:rFonts w:ascii="Arial" w:hAnsi="Arial"/>
        </w:rPr>
      </w:pPr>
      <w:r>
        <w:rPr>
          <w:rFonts w:ascii="Arial" w:hAnsi="Arial"/>
        </w:rPr>
        <w:tab/>
        <w:t>Good communication</w:t>
      </w:r>
    </w:p>
    <w:p w14:paraId="0BD4ABBA" w14:textId="77777777" w:rsidR="00B42F08" w:rsidRDefault="0042471A">
      <w:pPr>
        <w:rPr>
          <w:rFonts w:ascii="Arial" w:hAnsi="Arial"/>
        </w:rPr>
      </w:pPr>
      <w:r>
        <w:rPr>
          <w:rFonts w:ascii="Arial" w:hAnsi="Arial"/>
        </w:rPr>
        <w:tab/>
        <w:t>Documentation of each process</w:t>
      </w:r>
    </w:p>
    <w:p w14:paraId="78CCAD3F" w14:textId="77777777" w:rsidR="00B42F08" w:rsidRDefault="00B42F08">
      <w:pPr>
        <w:rPr>
          <w:rFonts w:ascii="Arial" w:hAnsi="Arial"/>
        </w:rPr>
      </w:pPr>
    </w:p>
    <w:p w14:paraId="5F1F504E" w14:textId="77777777" w:rsidR="00B42F08" w:rsidRDefault="0042471A">
      <w:pPr>
        <w:rPr>
          <w:rFonts w:ascii="Arial" w:hAnsi="Arial"/>
        </w:rPr>
      </w:pPr>
      <w:r>
        <w:rPr>
          <w:rFonts w:ascii="Arial" w:hAnsi="Arial"/>
        </w:rPr>
        <w:t>I do and say this:</w:t>
      </w:r>
    </w:p>
    <w:p w14:paraId="4F58BB71" w14:textId="77777777" w:rsidR="00B42F08" w:rsidRDefault="0042471A">
      <w:pPr>
        <w:rPr>
          <w:rFonts w:ascii="Arial" w:hAnsi="Arial"/>
        </w:rPr>
      </w:pPr>
      <w:r>
        <w:rPr>
          <w:rFonts w:ascii="Arial" w:hAnsi="Arial"/>
        </w:rPr>
        <w:tab/>
        <w:t>I develop the web app</w:t>
      </w:r>
    </w:p>
    <w:p w14:paraId="1A1BC89A" w14:textId="77777777" w:rsidR="00B42F08" w:rsidRDefault="0042471A">
      <w:pPr>
        <w:rPr>
          <w:rFonts w:ascii="Arial" w:hAnsi="Arial"/>
        </w:rPr>
      </w:pPr>
      <w:r>
        <w:rPr>
          <w:rFonts w:ascii="Arial" w:hAnsi="Arial"/>
        </w:rPr>
        <w:tab/>
        <w:t>“Features are important but they are not good unless secured”</w:t>
      </w:r>
    </w:p>
    <w:p w14:paraId="36EB7AA9" w14:textId="77777777" w:rsidR="00B42F08" w:rsidRDefault="0042471A">
      <w:pPr>
        <w:rPr>
          <w:rFonts w:ascii="Arial" w:hAnsi="Arial"/>
        </w:rPr>
      </w:pPr>
      <w:r>
        <w:rPr>
          <w:rFonts w:ascii="Arial" w:hAnsi="Arial"/>
        </w:rPr>
        <w:tab/>
      </w:r>
    </w:p>
    <w:p w14:paraId="02CD8083" w14:textId="77777777" w:rsidR="00B42F08" w:rsidRDefault="0042471A">
      <w:pPr>
        <w:rPr>
          <w:rFonts w:ascii="Arial" w:hAnsi="Arial"/>
        </w:rPr>
      </w:pPr>
      <w:r>
        <w:rPr>
          <w:rFonts w:ascii="Arial" w:hAnsi="Arial"/>
        </w:rPr>
        <w:tab/>
      </w:r>
    </w:p>
    <w:p w14:paraId="20C7D046" w14:textId="77777777" w:rsidR="00B42F08" w:rsidRDefault="00B42F08">
      <w:pPr>
        <w:rPr>
          <w:rFonts w:ascii="Arial" w:hAnsi="Arial"/>
        </w:rPr>
      </w:pPr>
    </w:p>
    <w:p w14:paraId="2C8DC721" w14:textId="77777777" w:rsidR="00B42F08" w:rsidRDefault="00B42F08">
      <w:pPr>
        <w:rPr>
          <w:rFonts w:ascii="Arial" w:hAnsi="Arial"/>
        </w:rPr>
      </w:pPr>
    </w:p>
    <w:p w14:paraId="561D0239" w14:textId="77777777" w:rsidR="00B42F08" w:rsidRDefault="00B42F08">
      <w:pPr>
        <w:rPr>
          <w:rFonts w:ascii="Arial" w:hAnsi="Arial"/>
          <w:b/>
          <w:bCs/>
        </w:rPr>
      </w:pPr>
    </w:p>
    <w:p w14:paraId="31EB1841" w14:textId="77777777" w:rsidR="00B42F08" w:rsidRDefault="0042471A">
      <w:pPr>
        <w:jc w:val="center"/>
        <w:rPr>
          <w:rFonts w:ascii="Arial" w:hAnsi="Arial"/>
          <w:b/>
          <w:bCs/>
          <w:u w:val="single"/>
        </w:rPr>
      </w:pPr>
      <w:r>
        <w:rPr>
          <w:rFonts w:ascii="Arial" w:hAnsi="Arial"/>
          <w:b/>
          <w:bCs/>
          <w:u w:val="single"/>
        </w:rPr>
        <w:t xml:space="preserve">Persona - 2 </w:t>
      </w:r>
    </w:p>
    <w:p w14:paraId="230E3D66" w14:textId="77777777" w:rsidR="00B42F08" w:rsidRDefault="0042471A">
      <w:pPr>
        <w:rPr>
          <w:rFonts w:ascii="Arial" w:hAnsi="Arial"/>
        </w:rPr>
      </w:pPr>
      <w:r>
        <w:rPr>
          <w:rFonts w:ascii="Arial" w:hAnsi="Arial"/>
        </w:rPr>
        <w:t>Description:</w:t>
      </w:r>
    </w:p>
    <w:p w14:paraId="745625FA" w14:textId="77777777" w:rsidR="00B42F08" w:rsidRDefault="0042471A">
      <w:pPr>
        <w:rPr>
          <w:rFonts w:ascii="Arial" w:hAnsi="Arial"/>
        </w:rPr>
      </w:pPr>
      <w:r>
        <w:rPr>
          <w:rFonts w:ascii="Arial" w:hAnsi="Arial"/>
        </w:rPr>
        <w:tab/>
        <w:t>Thomas Horn.</w:t>
      </w:r>
    </w:p>
    <w:p w14:paraId="27FBE34E" w14:textId="77777777" w:rsidR="00B42F08" w:rsidRDefault="0042471A">
      <w:pPr>
        <w:rPr>
          <w:rFonts w:ascii="Arial" w:hAnsi="Arial"/>
        </w:rPr>
      </w:pPr>
      <w:r>
        <w:rPr>
          <w:rFonts w:ascii="Arial" w:hAnsi="Arial"/>
        </w:rPr>
        <w:tab/>
        <w:t>Security Analyst</w:t>
      </w:r>
    </w:p>
    <w:p w14:paraId="054BE801" w14:textId="77777777" w:rsidR="00B42F08" w:rsidRDefault="0042471A">
      <w:pPr>
        <w:rPr>
          <w:rFonts w:ascii="Arial" w:hAnsi="Arial"/>
        </w:rPr>
      </w:pPr>
      <w:r>
        <w:rPr>
          <w:rFonts w:ascii="Arial" w:hAnsi="Arial"/>
        </w:rPr>
        <w:tab/>
        <w:t>Divorced</w:t>
      </w:r>
    </w:p>
    <w:p w14:paraId="4C101879" w14:textId="77777777" w:rsidR="00B42F08" w:rsidRDefault="0042471A">
      <w:pPr>
        <w:rPr>
          <w:rFonts w:ascii="Arial" w:hAnsi="Arial"/>
        </w:rPr>
      </w:pPr>
      <w:r>
        <w:rPr>
          <w:rFonts w:ascii="Arial" w:hAnsi="Arial"/>
        </w:rPr>
        <w:tab/>
        <w:t xml:space="preserve">Living and working in FFM </w:t>
      </w:r>
    </w:p>
    <w:p w14:paraId="2087B6F2" w14:textId="77777777" w:rsidR="00B42F08" w:rsidRDefault="00B42F08">
      <w:pPr>
        <w:rPr>
          <w:rFonts w:ascii="Arial" w:hAnsi="Arial"/>
        </w:rPr>
      </w:pPr>
    </w:p>
    <w:p w14:paraId="1182255A" w14:textId="77777777" w:rsidR="00B42F08" w:rsidRDefault="0042471A">
      <w:pPr>
        <w:rPr>
          <w:rFonts w:ascii="Arial" w:hAnsi="Arial"/>
        </w:rPr>
      </w:pPr>
      <w:r>
        <w:rPr>
          <w:rFonts w:ascii="Arial" w:hAnsi="Arial"/>
        </w:rPr>
        <w:t>My Typical Day:</w:t>
      </w:r>
    </w:p>
    <w:p w14:paraId="48DFB374" w14:textId="77777777" w:rsidR="00B42F08" w:rsidRDefault="0042471A">
      <w:pPr>
        <w:rPr>
          <w:rFonts w:ascii="Arial" w:hAnsi="Arial"/>
        </w:rPr>
      </w:pPr>
      <w:r>
        <w:rPr>
          <w:rFonts w:ascii="Arial" w:hAnsi="Arial"/>
        </w:rPr>
        <w:tab/>
        <w:t>Reviewing daily security reports and alerts.</w:t>
      </w:r>
    </w:p>
    <w:p w14:paraId="48F4471A" w14:textId="77777777" w:rsidR="00B42F08" w:rsidRDefault="0042471A">
      <w:pPr>
        <w:spacing w:after="160" w:line="278" w:lineRule="auto"/>
        <w:ind w:firstLine="720"/>
        <w:rPr>
          <w:rFonts w:ascii="Arial" w:hAnsi="Arial"/>
        </w:rPr>
      </w:pPr>
      <w:r>
        <w:rPr>
          <w:rFonts w:ascii="Arial" w:hAnsi="Arial"/>
        </w:rPr>
        <w:t>Monitoring ongoing vulnerability scans and assessments.</w:t>
      </w:r>
    </w:p>
    <w:p w14:paraId="5E5881BE" w14:textId="77777777" w:rsidR="00B42F08" w:rsidRDefault="0042471A">
      <w:pPr>
        <w:spacing w:after="160" w:line="278" w:lineRule="auto"/>
        <w:ind w:left="720"/>
        <w:rPr>
          <w:rFonts w:ascii="Arial" w:hAnsi="Arial"/>
        </w:rPr>
      </w:pPr>
      <w:r>
        <w:rPr>
          <w:rFonts w:ascii="Arial" w:hAnsi="Arial"/>
        </w:rPr>
        <w:t>Collaborating with developers and DevOps teams to solve security issues.</w:t>
      </w:r>
    </w:p>
    <w:p w14:paraId="047632F0" w14:textId="77777777" w:rsidR="00B42F08" w:rsidRDefault="0042471A">
      <w:pPr>
        <w:spacing w:after="160" w:line="278" w:lineRule="auto"/>
        <w:ind w:left="720"/>
        <w:rPr>
          <w:rFonts w:ascii="Arial" w:hAnsi="Arial"/>
        </w:rPr>
      </w:pPr>
      <w:r>
        <w:rPr>
          <w:rFonts w:ascii="Arial" w:hAnsi="Arial"/>
        </w:rPr>
        <w:t>Using tools to analyze vulnerabilities, .html and .json reports.</w:t>
      </w:r>
    </w:p>
    <w:p w14:paraId="458CDDA8" w14:textId="77777777" w:rsidR="00B42F08" w:rsidRDefault="0042471A">
      <w:pPr>
        <w:rPr>
          <w:rFonts w:ascii="Arial" w:hAnsi="Arial"/>
        </w:rPr>
      </w:pPr>
      <w:r>
        <w:rPr>
          <w:rFonts w:ascii="Arial" w:hAnsi="Arial"/>
        </w:rPr>
        <w:lastRenderedPageBreak/>
        <w:tab/>
      </w:r>
    </w:p>
    <w:p w14:paraId="48203FE9" w14:textId="77777777" w:rsidR="00B42F08" w:rsidRDefault="0042471A">
      <w:pPr>
        <w:rPr>
          <w:rFonts w:ascii="Arial" w:hAnsi="Arial"/>
        </w:rPr>
      </w:pPr>
      <w:r>
        <w:rPr>
          <w:rFonts w:ascii="Arial" w:hAnsi="Arial"/>
        </w:rPr>
        <w:t>My goals are:</w:t>
      </w:r>
    </w:p>
    <w:p w14:paraId="1840AB3C" w14:textId="77777777" w:rsidR="00B42F08" w:rsidRDefault="0042471A">
      <w:pPr>
        <w:ind w:left="708" w:firstLine="57"/>
        <w:rPr>
          <w:rFonts w:ascii="Arial" w:hAnsi="Arial"/>
        </w:rPr>
      </w:pPr>
      <w:r>
        <w:rPr>
          <w:rFonts w:ascii="Arial" w:hAnsi="Arial"/>
        </w:rPr>
        <w:t>Quickly identify the most critical vulnerabilities affecting the Web App.</w:t>
      </w:r>
    </w:p>
    <w:p w14:paraId="03F5CB42" w14:textId="77777777" w:rsidR="00B42F08" w:rsidRDefault="0042471A">
      <w:pPr>
        <w:spacing w:after="160" w:line="278" w:lineRule="auto"/>
        <w:ind w:firstLine="720"/>
        <w:rPr>
          <w:rFonts w:ascii="Arial" w:hAnsi="Arial"/>
        </w:rPr>
      </w:pPr>
      <w:r>
        <w:rPr>
          <w:rFonts w:ascii="Arial" w:hAnsi="Arial"/>
        </w:rPr>
        <w:t xml:space="preserve"> Be in sync with security analysis technologies.</w:t>
      </w:r>
    </w:p>
    <w:p w14:paraId="078347C5" w14:textId="77777777" w:rsidR="00B42F08" w:rsidRDefault="0042471A">
      <w:pPr>
        <w:ind w:firstLine="720"/>
        <w:rPr>
          <w:rFonts w:ascii="Arial" w:hAnsi="Arial"/>
        </w:rPr>
      </w:pPr>
      <w:r>
        <w:rPr>
          <w:rFonts w:ascii="Arial" w:hAnsi="Arial"/>
        </w:rPr>
        <w:t xml:space="preserve"> Inform the security team about any ongoing vulnerabilities.</w:t>
      </w:r>
    </w:p>
    <w:p w14:paraId="52650B29" w14:textId="77777777" w:rsidR="00B42F08" w:rsidRDefault="00B42F08">
      <w:pPr>
        <w:spacing w:after="160" w:line="278" w:lineRule="auto"/>
        <w:ind w:firstLine="720"/>
        <w:rPr>
          <w:rFonts w:ascii="Arial" w:hAnsi="Arial"/>
        </w:rPr>
      </w:pPr>
    </w:p>
    <w:p w14:paraId="0969FF63" w14:textId="77777777" w:rsidR="00B42F08" w:rsidRDefault="00B42F08">
      <w:pPr>
        <w:rPr>
          <w:rFonts w:ascii="Arial" w:hAnsi="Arial"/>
        </w:rPr>
      </w:pPr>
    </w:p>
    <w:p w14:paraId="42772420" w14:textId="77777777" w:rsidR="00B42F08" w:rsidRDefault="0042471A">
      <w:pPr>
        <w:rPr>
          <w:rFonts w:ascii="Arial" w:hAnsi="Arial"/>
        </w:rPr>
      </w:pPr>
      <w:r>
        <w:rPr>
          <w:rFonts w:ascii="Arial" w:hAnsi="Arial"/>
        </w:rPr>
        <w:t>My Challenges:</w:t>
      </w:r>
    </w:p>
    <w:p w14:paraId="6FB1AB13" w14:textId="77777777" w:rsidR="00B42F08" w:rsidRDefault="0042471A">
      <w:pPr>
        <w:ind w:left="708" w:firstLine="57"/>
        <w:rPr>
          <w:rFonts w:ascii="Arial" w:hAnsi="Arial"/>
        </w:rPr>
      </w:pPr>
      <w:r>
        <w:rPr>
          <w:rFonts w:ascii="Arial" w:hAnsi="Arial"/>
        </w:rPr>
        <w:t>Managing and interpreting large volumes of scan data in different formats.</w:t>
      </w:r>
    </w:p>
    <w:p w14:paraId="0DFCF4BC" w14:textId="77777777" w:rsidR="00B42F08" w:rsidRDefault="0042471A">
      <w:pPr>
        <w:spacing w:after="160" w:line="278" w:lineRule="auto"/>
        <w:ind w:left="708" w:firstLine="72"/>
        <w:rPr>
          <w:rFonts w:ascii="Arial" w:hAnsi="Arial"/>
        </w:rPr>
      </w:pPr>
      <w:r>
        <w:rPr>
          <w:rFonts w:ascii="Arial" w:hAnsi="Arial"/>
        </w:rPr>
        <w:t>Keeping track of the latest security status after every code commit.</w:t>
      </w:r>
    </w:p>
    <w:p w14:paraId="3C459B73" w14:textId="77777777" w:rsidR="00B42F08" w:rsidRDefault="0042471A">
      <w:pPr>
        <w:spacing w:after="160" w:line="278" w:lineRule="auto"/>
        <w:ind w:left="708" w:firstLine="12"/>
        <w:rPr>
          <w:rFonts w:ascii="Arial" w:hAnsi="Arial"/>
        </w:rPr>
      </w:pPr>
      <w:r>
        <w:rPr>
          <w:rFonts w:ascii="Arial" w:hAnsi="Arial"/>
        </w:rPr>
        <w:t>Lack of a unified tool that automatically pulls the latest vulnerability data.</w:t>
      </w:r>
    </w:p>
    <w:p w14:paraId="55696BBC" w14:textId="77777777" w:rsidR="00B42F08" w:rsidRDefault="0042471A">
      <w:pPr>
        <w:ind w:left="720"/>
        <w:rPr>
          <w:rFonts w:ascii="Arial" w:hAnsi="Arial"/>
        </w:rPr>
      </w:pPr>
      <w:r>
        <w:rPr>
          <w:rFonts w:ascii="Arial" w:hAnsi="Arial"/>
        </w:rPr>
        <w:t>Difficulty in prioritizing vulnerabilities based on severity .</w:t>
      </w:r>
    </w:p>
    <w:p w14:paraId="4856E6C9" w14:textId="77777777" w:rsidR="00B42F08" w:rsidRDefault="0042471A">
      <w:pPr>
        <w:rPr>
          <w:rFonts w:ascii="Arial" w:hAnsi="Arial"/>
        </w:rPr>
      </w:pPr>
      <w:r>
        <w:rPr>
          <w:rFonts w:ascii="Arial" w:hAnsi="Arial"/>
        </w:rPr>
        <w:t>I see and hear:</w:t>
      </w:r>
    </w:p>
    <w:p w14:paraId="48E07E8B" w14:textId="77777777" w:rsidR="00B42F08" w:rsidRDefault="0042471A">
      <w:pPr>
        <w:ind w:firstLine="720"/>
        <w:rPr>
          <w:rFonts w:ascii="Arial" w:hAnsi="Arial"/>
        </w:rPr>
      </w:pPr>
      <w:r>
        <w:rPr>
          <w:rFonts w:ascii="Arial" w:hAnsi="Arial"/>
        </w:rPr>
        <w:t>Developers discussing new features and tight deadlines.</w:t>
      </w:r>
    </w:p>
    <w:p w14:paraId="676365F2" w14:textId="77777777" w:rsidR="00B42F08" w:rsidRDefault="0042471A">
      <w:pPr>
        <w:ind w:firstLine="720"/>
        <w:rPr>
          <w:rFonts w:ascii="Arial" w:hAnsi="Arial"/>
        </w:rPr>
      </w:pPr>
      <w:r>
        <w:rPr>
          <w:rFonts w:ascii="Arial" w:hAnsi="Arial"/>
        </w:rPr>
        <w:t>Alerts and notifications about new vulnerabilities.</w:t>
      </w:r>
    </w:p>
    <w:p w14:paraId="6B4AF1BE" w14:textId="77777777" w:rsidR="00B42F08" w:rsidRDefault="00B42F08">
      <w:pPr>
        <w:rPr>
          <w:rFonts w:ascii="Arial" w:hAnsi="Arial"/>
        </w:rPr>
      </w:pPr>
    </w:p>
    <w:p w14:paraId="3528F764" w14:textId="77777777" w:rsidR="00B42F08" w:rsidRDefault="0042471A">
      <w:pPr>
        <w:rPr>
          <w:rFonts w:ascii="Arial" w:hAnsi="Arial"/>
        </w:rPr>
      </w:pPr>
      <w:r>
        <w:rPr>
          <w:rFonts w:ascii="Arial" w:hAnsi="Arial"/>
        </w:rPr>
        <w:t>These are my wishes:</w:t>
      </w:r>
    </w:p>
    <w:p w14:paraId="7FA78A6C" w14:textId="77777777" w:rsidR="00B42F08" w:rsidRDefault="0042471A">
      <w:pPr>
        <w:ind w:left="720"/>
        <w:rPr>
          <w:rFonts w:ascii="Arial" w:hAnsi="Arial"/>
        </w:rPr>
      </w:pPr>
      <w:r>
        <w:rPr>
          <w:rFonts w:ascii="Arial" w:hAnsi="Arial"/>
        </w:rPr>
        <w:t>A user-friendly dashboard that shows all vulnerability data automatically after each pipeline run.</w:t>
      </w:r>
    </w:p>
    <w:p w14:paraId="59763BEE" w14:textId="77777777" w:rsidR="00B42F08" w:rsidRDefault="0042471A">
      <w:pPr>
        <w:spacing w:after="160" w:line="278" w:lineRule="auto"/>
        <w:ind w:firstLine="720"/>
        <w:rPr>
          <w:rFonts w:ascii="Arial" w:hAnsi="Arial"/>
        </w:rPr>
      </w:pPr>
      <w:r>
        <w:rPr>
          <w:rFonts w:ascii="Arial" w:hAnsi="Arial"/>
        </w:rPr>
        <w:t>Clear visualization of security risks, sorted by severity and type.</w:t>
      </w:r>
    </w:p>
    <w:p w14:paraId="27E60C7A" w14:textId="77777777" w:rsidR="00B42F08" w:rsidRDefault="0042471A">
      <w:pPr>
        <w:spacing w:after="160" w:line="278" w:lineRule="auto"/>
        <w:ind w:firstLine="720"/>
        <w:rPr>
          <w:rFonts w:ascii="Arial" w:hAnsi="Arial"/>
        </w:rPr>
      </w:pPr>
      <w:r>
        <w:rPr>
          <w:rFonts w:ascii="Arial" w:hAnsi="Arial"/>
        </w:rPr>
        <w:t>Real-time updates without manual intervention.</w:t>
      </w:r>
    </w:p>
    <w:p w14:paraId="3F797731" w14:textId="77777777" w:rsidR="00B42F08" w:rsidRDefault="0042471A">
      <w:pPr>
        <w:spacing w:after="160" w:line="278" w:lineRule="auto"/>
        <w:ind w:firstLine="720"/>
        <w:rPr>
          <w:rFonts w:ascii="Arial" w:hAnsi="Arial"/>
        </w:rPr>
      </w:pPr>
      <w:r>
        <w:rPr>
          <w:rFonts w:ascii="Arial" w:hAnsi="Arial"/>
        </w:rPr>
        <w:t>Easy access to detailed vulnerability information to aid quick decision-making.</w:t>
      </w:r>
    </w:p>
    <w:p w14:paraId="31DE6898" w14:textId="77777777" w:rsidR="00B42F08" w:rsidRDefault="0042471A">
      <w:pPr>
        <w:rPr>
          <w:rFonts w:ascii="Arial" w:hAnsi="Arial"/>
        </w:rPr>
      </w:pPr>
      <w:r>
        <w:rPr>
          <w:rFonts w:ascii="Arial" w:hAnsi="Arial"/>
        </w:rPr>
        <w:tab/>
      </w:r>
    </w:p>
    <w:p w14:paraId="3C5F683C" w14:textId="77777777" w:rsidR="00B42F08" w:rsidRDefault="0042471A">
      <w:pPr>
        <w:rPr>
          <w:rFonts w:ascii="Arial" w:hAnsi="Arial"/>
        </w:rPr>
      </w:pPr>
      <w:r>
        <w:rPr>
          <w:rFonts w:ascii="Arial" w:hAnsi="Arial"/>
        </w:rPr>
        <w:t>I do and say this:</w:t>
      </w:r>
    </w:p>
    <w:p w14:paraId="332E978B" w14:textId="77777777" w:rsidR="00B42F08" w:rsidRDefault="0042471A">
      <w:pPr>
        <w:ind w:left="720" w:firstLine="60"/>
        <w:rPr>
          <w:rFonts w:ascii="Arial" w:hAnsi="Arial"/>
        </w:rPr>
      </w:pPr>
      <w:r>
        <w:rPr>
          <w:rFonts w:ascii="Arial" w:hAnsi="Arial"/>
        </w:rPr>
        <w:t>“I need a reliable tool that shows me the latest security issues without hunting through multiple reports.”</w:t>
      </w:r>
    </w:p>
    <w:p w14:paraId="1D788FDB" w14:textId="77777777" w:rsidR="00B42F08" w:rsidRDefault="0042471A">
      <w:pPr>
        <w:spacing w:after="160" w:line="278" w:lineRule="auto"/>
        <w:ind w:firstLine="720"/>
        <w:rPr>
          <w:rFonts w:ascii="Arial" w:hAnsi="Arial"/>
        </w:rPr>
      </w:pPr>
      <w:r>
        <w:rPr>
          <w:rFonts w:ascii="Arial" w:hAnsi="Arial"/>
        </w:rPr>
        <w:t>“Prioritizing risks quickly helps me focus on what truly matters.”</w:t>
      </w:r>
    </w:p>
    <w:p w14:paraId="35338EAA" w14:textId="77777777" w:rsidR="00B42F08" w:rsidRDefault="0042471A">
      <w:pPr>
        <w:spacing w:after="160" w:line="278" w:lineRule="auto"/>
        <w:rPr>
          <w:rFonts w:ascii="Arial" w:hAnsi="Arial"/>
        </w:rPr>
      </w:pPr>
      <w:r>
        <w:rPr>
          <w:rFonts w:ascii="Arial" w:hAnsi="Arial"/>
        </w:rPr>
        <w:t xml:space="preserve"> </w:t>
      </w:r>
      <w:r>
        <w:rPr>
          <w:rFonts w:ascii="Arial" w:hAnsi="Arial"/>
        </w:rPr>
        <w:tab/>
        <w:t>“Automation should reduce my workload, not add to it.”</w:t>
      </w:r>
    </w:p>
    <w:p w14:paraId="15F4DBE3" w14:textId="77777777" w:rsidR="00B42F08" w:rsidRDefault="00B42F08">
      <w:pPr>
        <w:rPr>
          <w:rFonts w:ascii="Arial" w:hAnsi="Arial"/>
        </w:rPr>
      </w:pPr>
    </w:p>
    <w:p w14:paraId="6DA45BEB" w14:textId="77777777" w:rsidR="00B42F08" w:rsidRDefault="0042471A">
      <w:pPr>
        <w:rPr>
          <w:rFonts w:ascii="Arial" w:hAnsi="Arial"/>
        </w:rPr>
      </w:pPr>
      <w:r>
        <w:rPr>
          <w:rFonts w:ascii="Arial" w:hAnsi="Arial"/>
        </w:rPr>
        <w:tab/>
      </w:r>
    </w:p>
    <w:p w14:paraId="55673903" w14:textId="77777777" w:rsidR="00B42F08" w:rsidRDefault="0042471A">
      <w:pPr>
        <w:ind w:left="2124" w:firstLine="708"/>
        <w:rPr>
          <w:rFonts w:ascii="Arial" w:hAnsi="Arial"/>
          <w:b/>
          <w:bCs/>
          <w:u w:val="single"/>
        </w:rPr>
      </w:pPr>
      <w:r>
        <w:rPr>
          <w:rFonts w:ascii="Arial" w:hAnsi="Arial"/>
          <w:b/>
          <w:bCs/>
          <w:u w:val="single"/>
        </w:rPr>
        <w:t xml:space="preserve">Persona - 3 </w:t>
      </w:r>
    </w:p>
    <w:p w14:paraId="7402FEA1" w14:textId="77777777" w:rsidR="00B42F08" w:rsidRDefault="0042471A">
      <w:pPr>
        <w:rPr>
          <w:rFonts w:ascii="Arial" w:hAnsi="Arial"/>
        </w:rPr>
      </w:pPr>
      <w:r>
        <w:rPr>
          <w:rFonts w:ascii="Arial" w:hAnsi="Arial"/>
        </w:rPr>
        <w:t>Description:</w:t>
      </w:r>
    </w:p>
    <w:p w14:paraId="31EF5ED3" w14:textId="77777777" w:rsidR="00B42F08" w:rsidRDefault="0042471A">
      <w:pPr>
        <w:rPr>
          <w:rFonts w:ascii="Arial" w:hAnsi="Arial"/>
        </w:rPr>
      </w:pPr>
      <w:r>
        <w:rPr>
          <w:rFonts w:ascii="Arial" w:hAnsi="Arial"/>
        </w:rPr>
        <w:tab/>
        <w:t>Jose Mendes.</w:t>
      </w:r>
    </w:p>
    <w:p w14:paraId="471593B4" w14:textId="77777777" w:rsidR="00B42F08" w:rsidRDefault="0042471A">
      <w:pPr>
        <w:rPr>
          <w:rFonts w:ascii="Arial" w:hAnsi="Arial"/>
        </w:rPr>
      </w:pPr>
      <w:r>
        <w:rPr>
          <w:rFonts w:ascii="Arial" w:hAnsi="Arial"/>
        </w:rPr>
        <w:tab/>
        <w:t>DevOps Engineer.</w:t>
      </w:r>
    </w:p>
    <w:p w14:paraId="21D02C12" w14:textId="77777777" w:rsidR="00B42F08" w:rsidRDefault="0042471A">
      <w:pPr>
        <w:rPr>
          <w:rFonts w:ascii="Arial" w:hAnsi="Arial"/>
        </w:rPr>
      </w:pPr>
      <w:r>
        <w:rPr>
          <w:rFonts w:ascii="Arial" w:hAnsi="Arial"/>
        </w:rPr>
        <w:tab/>
        <w:t>Single</w:t>
      </w:r>
    </w:p>
    <w:p w14:paraId="4A37738C" w14:textId="77777777" w:rsidR="00B42F08" w:rsidRDefault="0042471A">
      <w:pPr>
        <w:rPr>
          <w:rFonts w:ascii="Arial" w:hAnsi="Arial"/>
        </w:rPr>
      </w:pPr>
      <w:r>
        <w:rPr>
          <w:rFonts w:ascii="Arial" w:hAnsi="Arial"/>
        </w:rPr>
        <w:tab/>
        <w:t>Living and working in Aschaffenburg</w:t>
      </w:r>
    </w:p>
    <w:p w14:paraId="4C58A6DD" w14:textId="77777777" w:rsidR="00B42F08" w:rsidRDefault="00B42F08">
      <w:pPr>
        <w:rPr>
          <w:rFonts w:ascii="Arial" w:hAnsi="Arial"/>
        </w:rPr>
      </w:pPr>
    </w:p>
    <w:p w14:paraId="0006406F" w14:textId="77777777" w:rsidR="00B42F08" w:rsidRDefault="0042471A">
      <w:pPr>
        <w:rPr>
          <w:rFonts w:ascii="Arial" w:hAnsi="Arial"/>
        </w:rPr>
      </w:pPr>
      <w:r>
        <w:rPr>
          <w:rFonts w:ascii="Arial" w:hAnsi="Arial"/>
        </w:rPr>
        <w:lastRenderedPageBreak/>
        <w:t>My Typical Day:</w:t>
      </w:r>
    </w:p>
    <w:p w14:paraId="0AE29521" w14:textId="77777777" w:rsidR="00B42F08" w:rsidRDefault="0042471A">
      <w:pPr>
        <w:ind w:firstLine="720"/>
        <w:rPr>
          <w:rFonts w:ascii="Arial" w:hAnsi="Arial"/>
        </w:rPr>
      </w:pPr>
      <w:r>
        <w:rPr>
          <w:rFonts w:ascii="Arial" w:hAnsi="Arial"/>
        </w:rPr>
        <w:t>Managing and maintaining CI/CD pipelines for projects.</w:t>
      </w:r>
    </w:p>
    <w:p w14:paraId="317FCC50" w14:textId="77777777" w:rsidR="00B42F08" w:rsidRDefault="0042471A">
      <w:pPr>
        <w:spacing w:after="160" w:line="278" w:lineRule="auto"/>
        <w:ind w:left="708"/>
        <w:rPr>
          <w:rFonts w:ascii="Arial" w:hAnsi="Arial"/>
        </w:rPr>
      </w:pPr>
      <w:r>
        <w:rPr>
          <w:rFonts w:ascii="Arial" w:hAnsi="Arial"/>
        </w:rPr>
        <w:t>Monitoring build statuses, pipeline executions, and artifact generation.</w:t>
      </w:r>
    </w:p>
    <w:p w14:paraId="0ECDD879" w14:textId="77777777" w:rsidR="00B42F08" w:rsidRDefault="0042471A">
      <w:pPr>
        <w:spacing w:after="160" w:line="278" w:lineRule="auto"/>
        <w:ind w:left="720"/>
        <w:rPr>
          <w:rFonts w:ascii="Arial" w:hAnsi="Arial"/>
        </w:rPr>
      </w:pPr>
      <w:r>
        <w:rPr>
          <w:rFonts w:ascii="Arial" w:hAnsi="Arial"/>
        </w:rPr>
        <w:t>Collaborating with developers and security teams to integrate security tools into pipelines.</w:t>
      </w:r>
    </w:p>
    <w:p w14:paraId="09F65F32" w14:textId="77777777" w:rsidR="00B42F08" w:rsidRDefault="0042471A">
      <w:pPr>
        <w:spacing w:after="160" w:line="278" w:lineRule="auto"/>
        <w:ind w:left="708" w:firstLine="12"/>
        <w:rPr>
          <w:rFonts w:ascii="Arial" w:hAnsi="Arial"/>
        </w:rPr>
      </w:pPr>
      <w:r>
        <w:rPr>
          <w:rFonts w:ascii="Arial" w:hAnsi="Arial"/>
        </w:rPr>
        <w:t>Troubleshooting pipeline failures and optimizing automation workflows.</w:t>
      </w:r>
    </w:p>
    <w:p w14:paraId="4BAEAE58" w14:textId="77777777" w:rsidR="00B42F08" w:rsidRDefault="00B42F08">
      <w:pPr>
        <w:rPr>
          <w:rFonts w:ascii="Arial" w:hAnsi="Arial"/>
        </w:rPr>
      </w:pPr>
    </w:p>
    <w:p w14:paraId="0763541E" w14:textId="77777777" w:rsidR="00B42F08" w:rsidRDefault="0042471A">
      <w:pPr>
        <w:rPr>
          <w:rFonts w:ascii="Arial" w:hAnsi="Arial"/>
        </w:rPr>
      </w:pPr>
      <w:r>
        <w:rPr>
          <w:rFonts w:ascii="Arial" w:hAnsi="Arial"/>
        </w:rPr>
        <w:t>My goals are:</w:t>
      </w:r>
    </w:p>
    <w:p w14:paraId="089EB6D4" w14:textId="77777777" w:rsidR="00B42F08" w:rsidRDefault="0042471A">
      <w:pPr>
        <w:ind w:left="708" w:firstLine="12"/>
        <w:rPr>
          <w:rFonts w:ascii="Arial" w:hAnsi="Arial"/>
        </w:rPr>
      </w:pPr>
      <w:r>
        <w:rPr>
          <w:rFonts w:ascii="Arial" w:hAnsi="Arial"/>
        </w:rPr>
        <w:t>Automate security checks and integrate them seamlessly into the CI/CD pipeline.</w:t>
      </w:r>
    </w:p>
    <w:p w14:paraId="4BD891C5" w14:textId="77777777" w:rsidR="00B42F08" w:rsidRDefault="0042471A">
      <w:pPr>
        <w:spacing w:after="160" w:line="278" w:lineRule="auto"/>
        <w:ind w:left="708" w:firstLine="12"/>
        <w:rPr>
          <w:rFonts w:ascii="Arial" w:hAnsi="Arial"/>
        </w:rPr>
      </w:pPr>
      <w:r>
        <w:rPr>
          <w:rFonts w:ascii="Arial" w:hAnsi="Arial"/>
        </w:rPr>
        <w:t>Ensure timely availability of security artifacts for analysis after each build.</w:t>
      </w:r>
    </w:p>
    <w:p w14:paraId="4E5D1998" w14:textId="77777777" w:rsidR="00B42F08" w:rsidRDefault="0042471A">
      <w:pPr>
        <w:spacing w:after="160" w:line="278" w:lineRule="auto"/>
        <w:ind w:left="708" w:firstLine="12"/>
        <w:rPr>
          <w:rFonts w:ascii="Arial" w:hAnsi="Arial"/>
        </w:rPr>
      </w:pPr>
      <w:r>
        <w:rPr>
          <w:rFonts w:ascii="Arial" w:hAnsi="Arial"/>
        </w:rPr>
        <w:t>Maintain pipeline reliability and speed while adding security layers.</w:t>
      </w:r>
    </w:p>
    <w:p w14:paraId="64ABACB1" w14:textId="77777777" w:rsidR="00B42F08" w:rsidRDefault="00B42F08">
      <w:pPr>
        <w:rPr>
          <w:rFonts w:ascii="Arial" w:hAnsi="Arial"/>
        </w:rPr>
      </w:pPr>
    </w:p>
    <w:p w14:paraId="290CDF4A" w14:textId="77777777" w:rsidR="00B42F08" w:rsidRDefault="00B42F08">
      <w:pPr>
        <w:ind w:firstLine="720"/>
        <w:rPr>
          <w:rFonts w:ascii="Arial" w:hAnsi="Arial"/>
        </w:rPr>
      </w:pPr>
    </w:p>
    <w:p w14:paraId="6DDEDD51" w14:textId="77777777" w:rsidR="00B42F08" w:rsidRDefault="0042471A">
      <w:pPr>
        <w:rPr>
          <w:rFonts w:ascii="Arial" w:hAnsi="Arial"/>
        </w:rPr>
      </w:pPr>
      <w:r>
        <w:rPr>
          <w:rFonts w:ascii="Arial" w:hAnsi="Arial"/>
        </w:rPr>
        <w:t>My Challenges:</w:t>
      </w:r>
    </w:p>
    <w:p w14:paraId="19DD588D" w14:textId="77777777" w:rsidR="00B42F08" w:rsidRDefault="0042471A">
      <w:pPr>
        <w:spacing w:after="160" w:line="278" w:lineRule="auto"/>
        <w:ind w:firstLine="720"/>
        <w:rPr>
          <w:rFonts w:ascii="Arial" w:hAnsi="Arial"/>
        </w:rPr>
      </w:pPr>
      <w:r>
        <w:rPr>
          <w:rFonts w:ascii="Arial" w:hAnsi="Arial"/>
        </w:rPr>
        <w:t>Managing complex integrations between multiple tools .</w:t>
      </w:r>
    </w:p>
    <w:p w14:paraId="5B9AD0E5" w14:textId="77777777" w:rsidR="00B42F08" w:rsidRDefault="0042471A">
      <w:pPr>
        <w:spacing w:after="160" w:line="278" w:lineRule="auto"/>
        <w:ind w:firstLine="720"/>
        <w:rPr>
          <w:rFonts w:ascii="Arial" w:hAnsi="Arial"/>
        </w:rPr>
      </w:pPr>
      <w:r>
        <w:rPr>
          <w:rFonts w:ascii="Arial" w:hAnsi="Arial"/>
        </w:rPr>
        <w:t>Handling artifact formats (JSON, HTML).</w:t>
      </w:r>
    </w:p>
    <w:p w14:paraId="5D4CB975" w14:textId="77777777" w:rsidR="00B42F08" w:rsidRDefault="0042471A">
      <w:pPr>
        <w:spacing w:after="160" w:line="278" w:lineRule="auto"/>
        <w:ind w:firstLine="720"/>
        <w:rPr>
          <w:rFonts w:ascii="Arial" w:hAnsi="Arial"/>
        </w:rPr>
      </w:pPr>
      <w:r>
        <w:rPr>
          <w:rFonts w:ascii="Arial" w:hAnsi="Arial"/>
        </w:rPr>
        <w:t>Keeping up with evolving security tools and best practices.</w:t>
      </w:r>
    </w:p>
    <w:p w14:paraId="6373964B" w14:textId="77777777" w:rsidR="00B42F08" w:rsidRDefault="00B42F08">
      <w:pPr>
        <w:rPr>
          <w:rFonts w:ascii="Arial" w:hAnsi="Arial"/>
        </w:rPr>
      </w:pPr>
    </w:p>
    <w:p w14:paraId="64599E73" w14:textId="77777777" w:rsidR="00B42F08" w:rsidRDefault="0042471A">
      <w:pPr>
        <w:rPr>
          <w:rFonts w:ascii="Arial" w:hAnsi="Arial"/>
        </w:rPr>
      </w:pPr>
      <w:r>
        <w:rPr>
          <w:rFonts w:ascii="Arial" w:hAnsi="Arial"/>
        </w:rPr>
        <w:tab/>
      </w:r>
    </w:p>
    <w:p w14:paraId="5D208E7F" w14:textId="77777777" w:rsidR="00B42F08" w:rsidRDefault="00B42F08">
      <w:pPr>
        <w:rPr>
          <w:rFonts w:ascii="Arial" w:hAnsi="Arial"/>
        </w:rPr>
      </w:pPr>
    </w:p>
    <w:p w14:paraId="45078D7B" w14:textId="77777777" w:rsidR="00B42F08" w:rsidRDefault="0042471A">
      <w:pPr>
        <w:rPr>
          <w:rFonts w:ascii="Arial" w:hAnsi="Arial"/>
        </w:rPr>
      </w:pPr>
      <w:r>
        <w:rPr>
          <w:rFonts w:ascii="Arial" w:hAnsi="Arial"/>
        </w:rPr>
        <w:t>I see and hear:</w:t>
      </w:r>
    </w:p>
    <w:p w14:paraId="4DCB7E60" w14:textId="77777777" w:rsidR="00B42F08" w:rsidRDefault="0042471A">
      <w:pPr>
        <w:spacing w:after="160" w:line="278" w:lineRule="auto"/>
        <w:ind w:firstLine="720"/>
        <w:rPr>
          <w:rFonts w:ascii="Arial" w:hAnsi="Arial"/>
        </w:rPr>
      </w:pPr>
      <w:r>
        <w:rPr>
          <w:rFonts w:ascii="Arial" w:hAnsi="Arial"/>
        </w:rPr>
        <w:t>pipeline failures.</w:t>
      </w:r>
    </w:p>
    <w:p w14:paraId="12BC08C9" w14:textId="77777777" w:rsidR="00B42F08" w:rsidRDefault="0042471A">
      <w:pPr>
        <w:spacing w:after="160" w:line="278" w:lineRule="auto"/>
        <w:ind w:firstLine="720"/>
        <w:rPr>
          <w:rFonts w:ascii="Arial" w:hAnsi="Arial"/>
        </w:rPr>
      </w:pPr>
      <w:r>
        <w:rPr>
          <w:rFonts w:ascii="Arial" w:hAnsi="Arial"/>
        </w:rPr>
        <w:t>Requests from developers for faster build times and fewer pipeline disruptions.</w:t>
      </w:r>
    </w:p>
    <w:p w14:paraId="52A9CDAD" w14:textId="77777777" w:rsidR="00B42F08" w:rsidRDefault="0042471A">
      <w:pPr>
        <w:spacing w:after="160" w:line="278" w:lineRule="auto"/>
        <w:ind w:firstLine="720"/>
        <w:rPr>
          <w:rFonts w:ascii="Arial" w:hAnsi="Arial"/>
        </w:rPr>
      </w:pPr>
      <w:r>
        <w:rPr>
          <w:rFonts w:ascii="Arial" w:hAnsi="Arial"/>
        </w:rPr>
        <w:t>Discussions about improving pipeline security and compliance.</w:t>
      </w:r>
    </w:p>
    <w:p w14:paraId="57444AB3" w14:textId="77777777" w:rsidR="00B42F08" w:rsidRDefault="0042471A">
      <w:pPr>
        <w:ind w:firstLine="720"/>
        <w:rPr>
          <w:rFonts w:ascii="Arial" w:hAnsi="Arial"/>
        </w:rPr>
      </w:pPr>
      <w:r>
        <w:rPr>
          <w:rFonts w:ascii="Arial" w:hAnsi="Arial"/>
        </w:rPr>
        <w:t>Notifications from security analysts about missing or delayed vulnerability data.</w:t>
      </w:r>
    </w:p>
    <w:p w14:paraId="71F2A199" w14:textId="77777777" w:rsidR="00B42F08" w:rsidRDefault="00B42F08">
      <w:pPr>
        <w:rPr>
          <w:rFonts w:ascii="Arial" w:hAnsi="Arial"/>
        </w:rPr>
      </w:pPr>
    </w:p>
    <w:p w14:paraId="042E4BFE" w14:textId="77777777" w:rsidR="00B42F08" w:rsidRDefault="0042471A">
      <w:pPr>
        <w:rPr>
          <w:rFonts w:ascii="Arial" w:hAnsi="Arial"/>
        </w:rPr>
      </w:pPr>
      <w:r>
        <w:rPr>
          <w:rFonts w:ascii="Arial" w:hAnsi="Arial"/>
        </w:rPr>
        <w:t>These are my wishes:</w:t>
      </w:r>
    </w:p>
    <w:p w14:paraId="7F2607D7" w14:textId="77777777" w:rsidR="00B42F08" w:rsidRDefault="0042471A">
      <w:pPr>
        <w:spacing w:after="160" w:line="278" w:lineRule="auto"/>
        <w:ind w:left="720"/>
        <w:rPr>
          <w:rFonts w:ascii="Arial" w:hAnsi="Arial"/>
        </w:rPr>
      </w:pPr>
      <w:r>
        <w:rPr>
          <w:rFonts w:ascii="Arial" w:hAnsi="Arial"/>
        </w:rPr>
        <w:t>A dashboard that automatically fetches and displays pipeline security artifacts without manual steps.</w:t>
      </w:r>
    </w:p>
    <w:p w14:paraId="7107C8A0" w14:textId="77777777" w:rsidR="00B42F08" w:rsidRDefault="0042471A">
      <w:pPr>
        <w:spacing w:after="160" w:line="278" w:lineRule="auto"/>
        <w:ind w:firstLine="720"/>
        <w:rPr>
          <w:rFonts w:ascii="Arial" w:hAnsi="Arial"/>
        </w:rPr>
      </w:pPr>
      <w:r>
        <w:rPr>
          <w:rFonts w:ascii="Arial" w:hAnsi="Arial"/>
        </w:rPr>
        <w:t>Clear feedback on security scan statuses within the pipeline process.</w:t>
      </w:r>
    </w:p>
    <w:p w14:paraId="52A89657" w14:textId="77777777" w:rsidR="00B42F08" w:rsidRDefault="0042471A">
      <w:pPr>
        <w:spacing w:after="160" w:line="278" w:lineRule="auto"/>
        <w:ind w:firstLine="720"/>
        <w:rPr>
          <w:rFonts w:ascii="Arial" w:hAnsi="Arial"/>
        </w:rPr>
      </w:pPr>
      <w:r>
        <w:rPr>
          <w:rFonts w:ascii="Arial" w:hAnsi="Arial"/>
        </w:rPr>
        <w:lastRenderedPageBreak/>
        <w:t>Better collaboration with security and development teams.</w:t>
      </w:r>
    </w:p>
    <w:p w14:paraId="289C56F5" w14:textId="77777777" w:rsidR="00B42F08" w:rsidRDefault="0042471A">
      <w:pPr>
        <w:spacing w:after="160" w:line="278" w:lineRule="auto"/>
        <w:ind w:firstLine="720"/>
        <w:rPr>
          <w:rFonts w:ascii="Arial" w:hAnsi="Arial"/>
        </w:rPr>
      </w:pPr>
      <w:r>
        <w:rPr>
          <w:rFonts w:ascii="Arial" w:hAnsi="Arial"/>
        </w:rPr>
        <w:t>I do and say this:</w:t>
      </w:r>
    </w:p>
    <w:p w14:paraId="10C0B632" w14:textId="77777777" w:rsidR="00B42F08" w:rsidRDefault="0042471A">
      <w:pPr>
        <w:spacing w:after="160" w:line="278" w:lineRule="auto"/>
        <w:ind w:firstLine="720"/>
        <w:rPr>
          <w:rFonts w:ascii="Arial" w:hAnsi="Arial"/>
        </w:rPr>
      </w:pPr>
      <w:r>
        <w:rPr>
          <w:rFonts w:ascii="Arial" w:hAnsi="Arial"/>
        </w:rPr>
        <w:t>“My goal is to keep our pipelines fast but secure.”</w:t>
      </w:r>
    </w:p>
    <w:p w14:paraId="4C1A50B0" w14:textId="77777777" w:rsidR="00B42F08" w:rsidRDefault="0042471A">
      <w:pPr>
        <w:spacing w:after="160" w:line="278" w:lineRule="auto"/>
        <w:ind w:firstLine="720"/>
        <w:rPr>
          <w:rFonts w:ascii="Arial" w:hAnsi="Arial"/>
        </w:rPr>
      </w:pPr>
      <w:r>
        <w:rPr>
          <w:rFonts w:ascii="Arial" w:hAnsi="Arial"/>
        </w:rPr>
        <w:t>“Automation should save time, not cause extra work.”</w:t>
      </w:r>
    </w:p>
    <w:p w14:paraId="28965671" w14:textId="77777777" w:rsidR="00B42F08" w:rsidRDefault="0042471A">
      <w:pPr>
        <w:spacing w:after="160" w:line="278" w:lineRule="auto"/>
        <w:ind w:firstLine="720"/>
        <w:rPr>
          <w:rFonts w:ascii="Arial" w:hAnsi="Arial"/>
        </w:rPr>
      </w:pPr>
      <w:r>
        <w:rPr>
          <w:rFonts w:ascii="Arial" w:hAnsi="Arial"/>
        </w:rPr>
        <w:t>“Security is a team effort — everyone must stay informed.”</w:t>
      </w:r>
    </w:p>
    <w:p w14:paraId="2A7EF31C" w14:textId="77777777" w:rsidR="00B42F08" w:rsidRDefault="0042471A">
      <w:pPr>
        <w:ind w:firstLine="720"/>
        <w:rPr>
          <w:rFonts w:ascii="Arial" w:hAnsi="Arial"/>
        </w:rPr>
      </w:pPr>
      <w:r>
        <w:rPr>
          <w:rFonts w:ascii="Arial" w:hAnsi="Arial"/>
        </w:rPr>
        <w:t>“If the pipeline breaks, we fix it fast.”</w:t>
      </w:r>
    </w:p>
    <w:p w14:paraId="63414CA4" w14:textId="77777777" w:rsidR="00B42F08" w:rsidRDefault="0042471A">
      <w:pPr>
        <w:pStyle w:val="Heading2"/>
        <w:rPr>
          <w:color w:val="0D0D0D" w:themeColor="text1" w:themeTint="F2"/>
        </w:rPr>
      </w:pPr>
      <w:bookmarkStart w:id="12" w:name="_Toc167263314"/>
      <w:r>
        <w:rPr>
          <w:color w:val="0D0D0D" w:themeColor="text1" w:themeTint="F2"/>
        </w:rPr>
        <w:t xml:space="preserve"> User stories </w:t>
      </w:r>
      <w:bookmarkEnd w:id="12"/>
    </w:p>
    <w:p w14:paraId="5B2616C1" w14:textId="77777777" w:rsidR="00B42F08" w:rsidRDefault="0042471A">
      <w:pPr>
        <w:pStyle w:val="Text-1Absatz"/>
        <w:rPr>
          <w:color w:val="0D0D0D" w:themeColor="text1" w:themeTint="F2"/>
        </w:rPr>
      </w:pPr>
      <w:r>
        <w:rPr>
          <w:b/>
          <w:bCs/>
          <w:color w:val="0D0D0D" w:themeColor="text1" w:themeTint="F2"/>
        </w:rPr>
        <w:t>Accepted:</w:t>
      </w:r>
      <w:r>
        <w:rPr>
          <w:color w:val="0D0D0D" w:themeColor="text1" w:themeTint="F2"/>
        </w:rPr>
        <w:t xml:space="preserve"> As a DevOps engineer, I want to verify connectivity and control between GitLab and my Ubuntu VM, so that the GitLab CI/CD pipeline can be run in the VM. </w:t>
      </w:r>
    </w:p>
    <w:p w14:paraId="5F43C885" w14:textId="77777777" w:rsidR="00B42F08" w:rsidRDefault="0042471A">
      <w:pPr>
        <w:pStyle w:val="Text-1Absatz"/>
        <w:rPr>
          <w:color w:val="0D0D0D" w:themeColor="text1" w:themeTint="F2"/>
        </w:rPr>
      </w:pPr>
      <w:r>
        <w:rPr>
          <w:b/>
          <w:bCs/>
          <w:color w:val="0D0D0D" w:themeColor="text1" w:themeTint="F2"/>
        </w:rPr>
        <w:t>AC:</w:t>
      </w:r>
      <w:r>
        <w:rPr>
          <w:color w:val="0D0D0D" w:themeColor="text1" w:themeTint="F2"/>
        </w:rPr>
        <w:t xml:space="preserve"> Success in the access to the VM through the given ssh key has been documented. Gitlab CI/CD runner is able to establish a secure SSH connection to the target VM. The SSH credentials are securely stored using GitLab Ci/CD variables. The pipeline fails clearly if the connection cannot be established. The VM’s SSH logs show a successful connection attempt from the GitLab runner’s IP address or GitLab-hosted runner. Access to those variables is restricted to authorized users. The VM is configured to accept connections from GitLab runners</w:t>
      </w:r>
    </w:p>
    <w:p w14:paraId="4670916C" w14:textId="77777777" w:rsidR="00B42F08" w:rsidRDefault="00B42F08">
      <w:pPr>
        <w:pStyle w:val="Text-1Absatz"/>
        <w:rPr>
          <w:color w:val="0D0D0D" w:themeColor="text1" w:themeTint="F2"/>
        </w:rPr>
      </w:pPr>
    </w:p>
    <w:p w14:paraId="6787C6C8" w14:textId="77777777" w:rsidR="00B42F08" w:rsidRDefault="0042471A">
      <w:pPr>
        <w:pStyle w:val="Text-1Absatz"/>
        <w:rPr>
          <w:color w:val="0D0D0D" w:themeColor="text1" w:themeTint="F2"/>
        </w:rPr>
      </w:pPr>
      <w:r>
        <w:rPr>
          <w:b/>
          <w:bCs/>
          <w:color w:val="0D0D0D" w:themeColor="text1" w:themeTint="F2"/>
        </w:rPr>
        <w:t>Accepted:</w:t>
      </w:r>
      <w:r>
        <w:rPr>
          <w:color w:val="0D0D0D" w:themeColor="text1" w:themeTint="F2"/>
        </w:rPr>
        <w:t xml:space="preserve"> As a DevOps engineer, I want to understand how the configuration file controls the CI/CD pipeline to write my own for the projects</w:t>
      </w:r>
    </w:p>
    <w:p w14:paraId="5EE1CBBC" w14:textId="77777777" w:rsidR="00B42F08" w:rsidRDefault="0042471A">
      <w:pPr>
        <w:pStyle w:val="Text-1Absatz"/>
        <w:rPr>
          <w:color w:val="0D0D0D" w:themeColor="text1" w:themeTint="F2"/>
        </w:rPr>
      </w:pPr>
      <w:r>
        <w:rPr>
          <w:b/>
          <w:bCs/>
          <w:color w:val="0D0D0D" w:themeColor="text1" w:themeTint="F2"/>
        </w:rPr>
        <w:t>AC:</w:t>
      </w:r>
      <w:r>
        <w:rPr>
          <w:color w:val="0D0D0D" w:themeColor="text1" w:themeTint="F2"/>
        </w:rPr>
        <w:t xml:space="preserve"> Read the official gitlab documentation for the pipeline configuration.  Document the key elements to understand and link the offical documentation for the rest of developers to have a deep dive into it. </w:t>
      </w:r>
    </w:p>
    <w:p w14:paraId="1751C66A" w14:textId="77777777" w:rsidR="00B42F08" w:rsidRDefault="00B42F08">
      <w:pPr>
        <w:pStyle w:val="Text-laufAbstze"/>
        <w:ind w:firstLine="0"/>
        <w:rPr>
          <w:color w:val="0D0D0D" w:themeColor="text1" w:themeTint="F2"/>
        </w:rPr>
      </w:pPr>
    </w:p>
    <w:p w14:paraId="37357F30"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understand how the stamentens of the Dockerfile can help me create my own custom Docker image, to pass the enviroments in which both projects have been tested.</w:t>
      </w:r>
    </w:p>
    <w:p w14:paraId="1A5D348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Read the official documentation related to the subject.The key elements have been documented and the official documentation has been linked for the rest of developers to have a deep dive into it.</w:t>
      </w:r>
    </w:p>
    <w:p w14:paraId="04B3C0BC" w14:textId="77777777" w:rsidR="00B42F08" w:rsidRDefault="00B42F08">
      <w:pPr>
        <w:pStyle w:val="Text-laufAbstze"/>
        <w:ind w:firstLine="0"/>
        <w:rPr>
          <w:color w:val="0D0D0D" w:themeColor="text1" w:themeTint="F2"/>
        </w:rPr>
      </w:pPr>
    </w:p>
    <w:p w14:paraId="7EF5A28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the target audience for our vulnerability dashboard, so that we can design a user-centric tool.</w:t>
      </w:r>
    </w:p>
    <w:p w14:paraId="30699BD1"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Stakeholder Identification.The key roles who will use or benefit from the dashboard. Personas Created. At least 1 user persona is developed that represent the primary dashboard users.Each persona includes demographics (role, experience level), needs, goals, and typical use cases.</w:t>
      </w:r>
    </w:p>
    <w:p w14:paraId="5E8B7B5D" w14:textId="77777777" w:rsidR="00B42F08" w:rsidRDefault="00B42F08">
      <w:pPr>
        <w:pStyle w:val="Text-laufAbstze"/>
        <w:ind w:firstLine="0"/>
        <w:rPr>
          <w:color w:val="0D0D0D" w:themeColor="text1" w:themeTint="F2"/>
        </w:rPr>
      </w:pPr>
    </w:p>
    <w:p w14:paraId="280881D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create the Dockerfile files to use basic custom images for our projects‘ testing.</w:t>
      </w:r>
    </w:p>
    <w:p w14:paraId="6969F3E3" w14:textId="77777777" w:rsidR="00B42F08" w:rsidRDefault="0042471A">
      <w:pPr>
        <w:pStyle w:val="Text-laufAbstze"/>
        <w:ind w:firstLine="0"/>
        <w:rPr>
          <w:color w:val="0D0D0D" w:themeColor="text1" w:themeTint="F2"/>
        </w:rPr>
      </w:pPr>
      <w:r>
        <w:rPr>
          <w:b/>
          <w:bCs/>
          <w:color w:val="0D0D0D" w:themeColor="text1" w:themeTint="F2"/>
        </w:rPr>
        <w:lastRenderedPageBreak/>
        <w:t>AC:</w:t>
      </w:r>
      <w:r>
        <w:rPr>
          <w:color w:val="0D0D0D" w:themeColor="text1" w:themeTint="F2"/>
        </w:rPr>
        <w:t xml:space="preserve"> Create a file named “DockerFile” in both projects. Fill those files with the needed base images and dependencies based on the projects needs Document the process, check that output shows that both projects build properly, indicating that the base images and dependencies do not conflict with the projects.</w:t>
      </w:r>
    </w:p>
    <w:p w14:paraId="20BE430D" w14:textId="77777777" w:rsidR="00B42F08" w:rsidRDefault="00B42F08">
      <w:pPr>
        <w:pStyle w:val="Text-laufAbstze"/>
        <w:ind w:firstLine="0"/>
        <w:rPr>
          <w:color w:val="0D0D0D" w:themeColor="text1" w:themeTint="F2"/>
        </w:rPr>
      </w:pPr>
    </w:p>
    <w:p w14:paraId="3E1F1FAA"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install gitlab runner in VM, so that GitLab can register and run each stage of our pipelines into the VM.</w:t>
      </w:r>
    </w:p>
    <w:p w14:paraId="4B0EA3B5"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GitLab Runner is successfully installed on the target virtual machine.The gitlab-runner command is available and returns the expected version.The runner is registered to the correct GitLab instance/project using a valid registration token.The runner appears as active under GitLab →Project → Settings → CI/CD → Runners.The GitLab Runner service is enabled and starts automatically on VM reboot.Verified by restarting the VM and confirming the runner remains active. A test pipeline runs using the installed runner, executing a basic script (e.g., echo Hello from VM runner) and completes successfully. Access to the VM and runner is secured (e.g., via SSH keys, firewall rules).</w:t>
      </w:r>
    </w:p>
    <w:p w14:paraId="0BAB46A0" w14:textId="77777777" w:rsidR="00B42F08" w:rsidRDefault="00B42F08">
      <w:pPr>
        <w:pStyle w:val="Text-laufAbstze"/>
        <w:ind w:firstLine="0"/>
        <w:rPr>
          <w:color w:val="0D0D0D" w:themeColor="text1" w:themeTint="F2"/>
        </w:rPr>
      </w:pPr>
    </w:p>
    <w:p w14:paraId="44C122DE"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verify and set up access to the GitLab server from the VM, so that our runner can securely connect and pull repositories to execute the CI/CD jobs of each project.</w:t>
      </w:r>
    </w:p>
    <w:p w14:paraId="40638813"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virtual machine (VM) has a stable network connection and can reach the GitLab server.Git is installed on the VM and can be used to manually clone repositories.Authentication from the VM to the GitLab server is configured using a secure method. The GitLab Runner is successfully registered from the VM to the intended GitLab project or group using a valid registration token.The registered runner can authenticate and pull project repositories it is assigned to.A test pipeline job using this runner successfully clones the repository and completes a basic task. Runner connectivity persists after VM reboots or network restarts, indicating persistent and reliable configuration.</w:t>
      </w:r>
    </w:p>
    <w:p w14:paraId="45680A2F" w14:textId="77777777" w:rsidR="00B42F08" w:rsidRDefault="00B42F08">
      <w:pPr>
        <w:pStyle w:val="Text-laufAbstze"/>
        <w:ind w:firstLine="0"/>
        <w:rPr>
          <w:color w:val="0D0D0D" w:themeColor="text1" w:themeTint="F2"/>
        </w:rPr>
      </w:pPr>
    </w:p>
    <w:p w14:paraId="435B794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install docker engine in the VM.</w:t>
      </w:r>
    </w:p>
    <w:p w14:paraId="27486838"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Install docker if it is not already installed in the VM. Verifiy that docker is installed via its command. Verifiy that the docker service is running. Document the process.</w:t>
      </w:r>
    </w:p>
    <w:p w14:paraId="1FD2F481" w14:textId="77777777" w:rsidR="00B42F08" w:rsidRDefault="00B42F08">
      <w:pPr>
        <w:pStyle w:val="Text-laufAbstze"/>
        <w:ind w:firstLine="0"/>
        <w:rPr>
          <w:color w:val="0D0D0D" w:themeColor="text1" w:themeTint="F2"/>
        </w:rPr>
      </w:pPr>
    </w:p>
    <w:p w14:paraId="7AFAA94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SAST tool learnt into both our pipelines config file to secure our projects.</w:t>
      </w:r>
    </w:p>
    <w:p w14:paraId="7D3C7C9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selected SAST tool is successfully installed and integrated into the target projects.The SAST tool is configured with baseline rulesets appropriate to the project technology stack. Scan results are clearly visible and accessible in the VM. Identified security issues are categorized by severity. The SAST tool does not significantly increase the pipeline runtime beyond acceptable thresholds.Documentation is provided.Security policies and guidelines are updated to include SAST tool usage and handling of </w:t>
      </w:r>
      <w:r>
        <w:rPr>
          <w:color w:val="0D0D0D" w:themeColor="text1" w:themeTint="F2"/>
        </w:rPr>
        <w:lastRenderedPageBreak/>
        <w:t>scan results.The SAST tool can scan all major components of the projects, including backend, frontend, and infrastructure code as applicable.</w:t>
      </w:r>
    </w:p>
    <w:p w14:paraId="148422BE" w14:textId="77777777" w:rsidR="00B42F08" w:rsidRDefault="00B42F08">
      <w:pPr>
        <w:pStyle w:val="Text-laufAbstze"/>
        <w:ind w:firstLine="0"/>
        <w:rPr>
          <w:color w:val="0D0D0D" w:themeColor="text1" w:themeTint="F2"/>
        </w:rPr>
      </w:pPr>
    </w:p>
    <w:p w14:paraId="2C3598EF"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As a DevOps engineer, I want to learn about the chosen SAST tool for further implementation in our CI/CD pipelines</w:t>
      </w:r>
    </w:p>
    <w:p w14:paraId="1F38CE5C"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DevOps engineer has completed official documentation for the chosen SAST tool.The engineer has successfully run sample scans on test projects or codebases using the SAST tool.</w:t>
      </w:r>
    </w:p>
    <w:p w14:paraId="6151687A" w14:textId="77777777" w:rsidR="00B42F08" w:rsidRDefault="0042471A">
      <w:pPr>
        <w:pStyle w:val="Text-laufAbstze"/>
        <w:ind w:firstLine="0"/>
        <w:rPr>
          <w:color w:val="0D0D0D" w:themeColor="text1" w:themeTint="F2"/>
        </w:rPr>
      </w:pPr>
      <w:r>
        <w:rPr>
          <w:color w:val="0D0D0D" w:themeColor="text1" w:themeTint="F2"/>
        </w:rPr>
        <w:t>The engineer understands the key features, configuration options, and limitations of the SAST tool.A summary report or knowledge document is created detailing how the tool works, how to configure it, and best practices.Potential integration points of the SAST tool into the existing CI/CD pipeline are identified.The engineer is familiar with how to interpret scan results and address common findings.A roadmap or plan for implementing the SAST tool is documented.</w:t>
      </w:r>
    </w:p>
    <w:p w14:paraId="0B21EDFC" w14:textId="77777777" w:rsidR="00B42F08" w:rsidRDefault="00B42F08">
      <w:pPr>
        <w:pStyle w:val="Text-laufAbstze"/>
        <w:ind w:firstLine="0"/>
        <w:rPr>
          <w:color w:val="0D0D0D" w:themeColor="text1" w:themeTint="F2"/>
        </w:rPr>
      </w:pPr>
    </w:p>
    <w:p w14:paraId="2FB391F9"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I want to choose the most appropiate SAST tool based on the projects needs</w:t>
      </w:r>
    </w:p>
    <w:p w14:paraId="16F3C47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A clear list of project requirements and security goals for the SAST tool is documented. Tool evaluations include factors such as supported languages, ease of integration, accuracy, performance, and cost.The selected SAST tool aligns with the technology stack and compliance requirements of the projects.A final recommendation report is created, detailing the evaluation process and justifying the choice.Stakeholders review and approve the chosen tool.Next steps for procurement or implementation are clearly outlined.</w:t>
      </w:r>
    </w:p>
    <w:p w14:paraId="20C5D0BF" w14:textId="77777777" w:rsidR="00B42F08" w:rsidRDefault="00B42F08">
      <w:pPr>
        <w:pStyle w:val="Text-laufAbstze"/>
        <w:ind w:firstLine="0"/>
        <w:rPr>
          <w:color w:val="0D0D0D" w:themeColor="text1" w:themeTint="F2"/>
        </w:rPr>
      </w:pPr>
    </w:p>
    <w:p w14:paraId="5FE5E0FD"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run SAST analysis on our juiceshop. so that i catch vulnerabilities in my app's code.</w:t>
      </w:r>
    </w:p>
    <w:p w14:paraId="10F52D31"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chosen SAST tool fits our juiceshop security needs SAST analysis results are obtained in a visually appealing way e.g html The process is well documented results are accessible via ubuntu vm or gitlab repo for the team.</w:t>
      </w:r>
    </w:p>
    <w:p w14:paraId="28D37E21" w14:textId="77777777" w:rsidR="00B42F08" w:rsidRDefault="00B42F08">
      <w:pPr>
        <w:pStyle w:val="Text-laufAbstze"/>
        <w:ind w:firstLine="0"/>
        <w:rPr>
          <w:color w:val="0D0D0D" w:themeColor="text1" w:themeTint="F2"/>
        </w:rPr>
      </w:pPr>
    </w:p>
    <w:p w14:paraId="549A7CD9"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how the chosen container scannning tool can be implemented in our CI/CD pipelines</w:t>
      </w:r>
    </w:p>
    <w:p w14:paraId="45B467E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the key elements to learn of the official documentation. Link the official documentation of the tool.</w:t>
      </w:r>
    </w:p>
    <w:p w14:paraId="3502BEF1" w14:textId="77777777" w:rsidR="00B42F08" w:rsidRDefault="00B42F08">
      <w:pPr>
        <w:pStyle w:val="Text-laufAbstze"/>
        <w:ind w:firstLine="0"/>
        <w:rPr>
          <w:color w:val="0D0D0D" w:themeColor="text1" w:themeTint="F2"/>
        </w:rPr>
      </w:pPr>
    </w:p>
    <w:p w14:paraId="4563FBF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container scanning tool into our CI/CD pipelines configuration files, so that the container in which the porjects are run are scanned for vulnerabilities.</w:t>
      </w:r>
    </w:p>
    <w:p w14:paraId="27C61975"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the process of the implementation. Document the output log of the tool. Verify that the output logs that the tool functions as intended, that the tool is checking for vulnerabilities and does not fail in the search process.</w:t>
      </w:r>
    </w:p>
    <w:p w14:paraId="75CB7877" w14:textId="77777777" w:rsidR="00B42F08" w:rsidRDefault="00B42F08">
      <w:pPr>
        <w:pStyle w:val="Text-laufAbstze"/>
        <w:ind w:firstLine="0"/>
        <w:rPr>
          <w:color w:val="0D0D0D" w:themeColor="text1" w:themeTint="F2"/>
        </w:rPr>
      </w:pPr>
    </w:p>
    <w:p w14:paraId="19D95AB4" w14:textId="77777777" w:rsidR="00B42F08" w:rsidRDefault="0042471A">
      <w:pPr>
        <w:pStyle w:val="Text-laufAbstze"/>
        <w:ind w:firstLine="0"/>
        <w:rPr>
          <w:color w:val="0D0D0D" w:themeColor="text1" w:themeTint="F2"/>
        </w:rPr>
      </w:pPr>
      <w:r>
        <w:rPr>
          <w:b/>
          <w:bCs/>
          <w:color w:val="0D0D0D" w:themeColor="text1" w:themeTint="F2"/>
        </w:rPr>
        <w:lastRenderedPageBreak/>
        <w:t>Accepted:</w:t>
      </w:r>
      <w:r>
        <w:rPr>
          <w:color w:val="0D0D0D" w:themeColor="text1" w:themeTint="F2"/>
        </w:rPr>
        <w:t xml:space="preserve"> As a DevOps engineer, I want to research which container scanner tool fits better our use case, taking into account the requirements of both our projects‘ pipelines.</w:t>
      </w:r>
    </w:p>
    <w:p w14:paraId="42796D67"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 which tool has been selected. Document the reasoning of choosing said tool.</w:t>
      </w:r>
    </w:p>
    <w:p w14:paraId="4766E33B" w14:textId="77777777" w:rsidR="00B42F08" w:rsidRDefault="00B42F08">
      <w:pPr>
        <w:pStyle w:val="Text-laufAbstze"/>
        <w:ind w:firstLine="0"/>
        <w:rPr>
          <w:color w:val="0D0D0D" w:themeColor="text1" w:themeTint="F2"/>
        </w:rPr>
      </w:pPr>
    </w:p>
    <w:p w14:paraId="51282DF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fuzzing tool in the todolist CI/CD pipeline, so that the project can be checked for fuzzing.</w:t>
      </w:r>
    </w:p>
    <w:p w14:paraId="0D784D47"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fuzzing dependency has been added to the project. The fuzzing function has been added to the project. The output of the tool has been documented. The documented output does not show any kind of failure in its use. The documented output logs the vulnerabilities that the project may have.</w:t>
      </w:r>
    </w:p>
    <w:p w14:paraId="5B394986" w14:textId="77777777" w:rsidR="00B42F08" w:rsidRDefault="00B42F08">
      <w:pPr>
        <w:pStyle w:val="Text-laufAbstze"/>
        <w:ind w:firstLine="0"/>
        <w:rPr>
          <w:color w:val="0D0D0D" w:themeColor="text1" w:themeTint="F2"/>
        </w:rPr>
      </w:pPr>
    </w:p>
    <w:p w14:paraId="3FC68461"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fuzzing tool in the JuiceShop CI/CD pipeline, so that the project can be checked for fuzzing</w:t>
      </w:r>
    </w:p>
    <w:p w14:paraId="3DD149E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fuzzing dependency has been added to the project.The fuzzing module has been added to the project.The fuzzing function has been added to the project. The output of the tool has been documented. The documented output does not show any kind of failure in its use. The documented output logs the vulnerabilities that the project may have.</w:t>
      </w:r>
    </w:p>
    <w:p w14:paraId="210C82B3" w14:textId="77777777" w:rsidR="00B42F08" w:rsidRDefault="00B42F08">
      <w:pPr>
        <w:pStyle w:val="Text-laufAbstze"/>
        <w:ind w:firstLine="0"/>
        <w:rPr>
          <w:color w:val="0D0D0D" w:themeColor="text1" w:themeTint="F2"/>
        </w:rPr>
      </w:pPr>
    </w:p>
    <w:p w14:paraId="77FEE2D1"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the specific fuzzing tool for further implementation on our CI/CD juiceshop pipeline.</w:t>
      </w:r>
    </w:p>
    <w:p w14:paraId="08506B4F"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have been documented. The official documentation has been read. The official documentation has been linked.</w:t>
      </w:r>
    </w:p>
    <w:p w14:paraId="10316116" w14:textId="77777777" w:rsidR="00B42F08" w:rsidRDefault="00B42F08">
      <w:pPr>
        <w:pStyle w:val="Text-laufAbstze"/>
        <w:ind w:firstLine="0"/>
        <w:rPr>
          <w:color w:val="0D0D0D" w:themeColor="text1" w:themeTint="F2"/>
        </w:rPr>
      </w:pPr>
    </w:p>
    <w:p w14:paraId="516642FC"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implement the DAST tool for juiceshop app, so that i can catch running app vulnerabilities</w:t>
      </w:r>
    </w:p>
    <w:p w14:paraId="5B24AE03"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reasons why you chose this DAST tool. The DAST tool shows the run time vulnerabilities. The results are stored on the ubuntu vm or on gitlab where team members can access it. The entire process is well documented for our team members.</w:t>
      </w:r>
    </w:p>
    <w:p w14:paraId="29349B95" w14:textId="77777777" w:rsidR="00B42F08" w:rsidRDefault="00B42F08">
      <w:pPr>
        <w:pStyle w:val="Text-laufAbstze"/>
        <w:ind w:firstLine="0"/>
        <w:rPr>
          <w:color w:val="0D0D0D" w:themeColor="text1" w:themeTint="F2"/>
        </w:rPr>
      </w:pPr>
    </w:p>
    <w:p w14:paraId="62416B9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security analyst, i want to run DAST security checks on my todolist, to catch run time vulnerable behavior of my app.</w:t>
      </w:r>
    </w:p>
    <w:p w14:paraId="02C925C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reasons why you chose this DAST tool. The DAST tool shows the run time vulnerabilities. The results are stored on the ubuntu vm or on gitlab where team members. can access it.The entire process is well documented for our team members.</w:t>
      </w:r>
    </w:p>
    <w:p w14:paraId="79BACCF5" w14:textId="77777777" w:rsidR="00B42F08" w:rsidRDefault="00B42F08">
      <w:pPr>
        <w:pStyle w:val="Text-laufAbstze"/>
        <w:ind w:firstLine="0"/>
        <w:rPr>
          <w:color w:val="0D0D0D" w:themeColor="text1" w:themeTint="F2"/>
        </w:rPr>
      </w:pPr>
    </w:p>
    <w:p w14:paraId="0E55BD6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how to publish my container to share the enviroment of both my CI/CD </w:t>
      </w:r>
      <w:r>
        <w:t>pipelines and</w:t>
      </w:r>
      <w:r>
        <w:rPr>
          <w:color w:val="0D0D0D" w:themeColor="text1" w:themeTint="F2"/>
        </w:rPr>
        <w:t xml:space="preserve"> scan that container for vulnerabilitites</w:t>
      </w:r>
    </w:p>
    <w:p w14:paraId="0A5006A4"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to know have been documented. The official documentation has been read. The official documentation has been linked.</w:t>
      </w:r>
    </w:p>
    <w:p w14:paraId="3B1B7C79" w14:textId="77777777" w:rsidR="00B42F08" w:rsidRDefault="00B42F08">
      <w:pPr>
        <w:pStyle w:val="Text-laufAbstze"/>
        <w:ind w:firstLine="0"/>
        <w:rPr>
          <w:color w:val="0D0D0D" w:themeColor="text1" w:themeTint="F2"/>
        </w:rPr>
      </w:pPr>
    </w:p>
    <w:p w14:paraId="2882FEF5" w14:textId="77777777" w:rsidR="00B42F08" w:rsidRDefault="0042471A">
      <w:pPr>
        <w:pStyle w:val="Text-laufAbstze"/>
        <w:ind w:firstLine="0"/>
        <w:rPr>
          <w:color w:val="0D0D0D" w:themeColor="text1" w:themeTint="F2"/>
        </w:rPr>
      </w:pPr>
      <w:r>
        <w:rPr>
          <w:b/>
          <w:bCs/>
          <w:color w:val="0D0D0D" w:themeColor="text1" w:themeTint="F2"/>
        </w:rPr>
        <w:lastRenderedPageBreak/>
        <w:t>Accepted:</w:t>
      </w:r>
      <w:r>
        <w:rPr>
          <w:color w:val="0D0D0D" w:themeColor="text1" w:themeTint="F2"/>
        </w:rPr>
        <w:t xml:space="preserve"> As a DevOps engineer I want to learn how to publish a maven project package for the todolist project to register it into the GitLab register, and have a distributable of the project.</w:t>
      </w:r>
    </w:p>
    <w:p w14:paraId="447BBE0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Documentation of the key points to understand has been done,</w:t>
      </w:r>
    </w:p>
    <w:p w14:paraId="5A3678F2" w14:textId="77777777" w:rsidR="00B42F08" w:rsidRDefault="0042471A">
      <w:pPr>
        <w:pStyle w:val="Text-laufAbstze"/>
        <w:ind w:firstLine="0"/>
        <w:rPr>
          <w:color w:val="0D0D0D" w:themeColor="text1" w:themeTint="F2"/>
        </w:rPr>
      </w:pPr>
      <w:r>
        <w:rPr>
          <w:color w:val="0D0D0D" w:themeColor="text1" w:themeTint="F2"/>
        </w:rPr>
        <w:t>The official documentation has been linked.</w:t>
      </w:r>
    </w:p>
    <w:p w14:paraId="76CACAA8" w14:textId="77777777" w:rsidR="00B42F08" w:rsidRDefault="00B42F08">
      <w:pPr>
        <w:pStyle w:val="Text-laufAbstze"/>
        <w:ind w:firstLine="0"/>
        <w:rPr>
          <w:color w:val="0D0D0D" w:themeColor="text1" w:themeTint="F2"/>
        </w:rPr>
      </w:pPr>
    </w:p>
    <w:p w14:paraId="5CCD7AB4" w14:textId="77777777" w:rsidR="00B42F08" w:rsidRDefault="0042471A">
      <w:pPr>
        <w:pStyle w:val="Text-laufAbstze"/>
        <w:ind w:firstLine="0"/>
        <w:rPr>
          <w:color w:val="0D0D0D" w:themeColor="text1" w:themeTint="F2"/>
        </w:rPr>
      </w:pPr>
      <w:r>
        <w:rPr>
          <w:b/>
          <w:bCs/>
          <w:color w:val="0D0D0D" w:themeColor="text1" w:themeTint="F2"/>
        </w:rPr>
        <w:t xml:space="preserve">Accepted: </w:t>
      </w:r>
      <w:r>
        <w:rPr>
          <w:color w:val="0D0D0D" w:themeColor="text1" w:themeTint="F2"/>
        </w:rPr>
        <w:t>As a Devops engineer, i want to implement fully the publishing of my both containers, sot that i can scan their vulnerabilities,</w:t>
      </w:r>
      <w:r>
        <w:rPr>
          <w:color w:val="0D0D0D" w:themeColor="text1" w:themeTint="F2"/>
        </w:rPr>
        <w:br/>
      </w:r>
      <w:r>
        <w:rPr>
          <w:b/>
          <w:bCs/>
          <w:color w:val="0D0D0D" w:themeColor="text1" w:themeTint="F2"/>
        </w:rPr>
        <w:t>AC:</w:t>
      </w:r>
      <w:r>
        <w:rPr>
          <w:color w:val="0D0D0D" w:themeColor="text1" w:themeTint="F2"/>
        </w:rPr>
        <w:t xml:space="preserve"> The todolist CI/CD pipeline has a variable set to the container that is going to be published (pushed). The JuiceShop CI/CD pipeline has a variable set to the container that is going to be published (pushed)</w:t>
      </w:r>
    </w:p>
    <w:p w14:paraId="51E925FA" w14:textId="77777777" w:rsidR="00B42F08" w:rsidRDefault="0042471A">
      <w:pPr>
        <w:pStyle w:val="Text-laufAbstze"/>
        <w:ind w:firstLine="0"/>
        <w:rPr>
          <w:color w:val="0D0D0D" w:themeColor="text1" w:themeTint="F2"/>
        </w:rPr>
      </w:pPr>
      <w:r>
        <w:rPr>
          <w:color w:val="0D0D0D" w:themeColor="text1" w:themeTint="F2"/>
        </w:rPr>
        <w:t>The todolist CI/CD pipeline’s container is pushed to the container registry</w:t>
      </w:r>
    </w:p>
    <w:p w14:paraId="7862D8CF" w14:textId="77777777" w:rsidR="00B42F08" w:rsidRDefault="0042471A">
      <w:pPr>
        <w:pStyle w:val="Text-laufAbstze"/>
        <w:ind w:firstLine="0"/>
        <w:rPr>
          <w:color w:val="0D0D0D" w:themeColor="text1" w:themeTint="F2"/>
        </w:rPr>
      </w:pPr>
      <w:r>
        <w:rPr>
          <w:color w:val="0D0D0D" w:themeColor="text1" w:themeTint="F2"/>
        </w:rPr>
        <w:t>The JuiceShop CI/CD pipeline’s container is pushed to the container registry.</w:t>
      </w:r>
    </w:p>
    <w:p w14:paraId="03247A1C" w14:textId="77777777" w:rsidR="00B42F08" w:rsidRDefault="0042471A">
      <w:pPr>
        <w:pStyle w:val="Text-laufAbstze"/>
        <w:ind w:firstLine="0"/>
        <w:rPr>
          <w:color w:val="0D0D0D" w:themeColor="text1" w:themeTint="F2"/>
        </w:rPr>
      </w:pPr>
      <w:r>
        <w:rPr>
          <w:color w:val="0D0D0D" w:themeColor="text1" w:themeTint="F2"/>
        </w:rPr>
        <w:t>The todolist project has the tag of the pushed container in its registry</w:t>
      </w:r>
    </w:p>
    <w:p w14:paraId="296D2FDB" w14:textId="77777777" w:rsidR="00B42F08" w:rsidRDefault="0042471A">
      <w:pPr>
        <w:pStyle w:val="Text-laufAbstze"/>
        <w:ind w:firstLine="0"/>
        <w:rPr>
          <w:color w:val="0D0D0D" w:themeColor="text1" w:themeTint="F2"/>
        </w:rPr>
      </w:pPr>
      <w:r>
        <w:rPr>
          <w:color w:val="0D0D0D" w:themeColor="text1" w:themeTint="F2"/>
        </w:rPr>
        <w:t>The JuiceShop project has the tag of the pushed container in its registry.</w:t>
      </w:r>
    </w:p>
    <w:p w14:paraId="5CD1BA6D" w14:textId="77777777" w:rsidR="00B42F08" w:rsidRDefault="00B42F08">
      <w:pPr>
        <w:pStyle w:val="Text-laufAbstze"/>
        <w:ind w:firstLine="0"/>
        <w:rPr>
          <w:color w:val="0D0D0D" w:themeColor="text1" w:themeTint="F2"/>
        </w:rPr>
      </w:pPr>
    </w:p>
    <w:p w14:paraId="74E9DE9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publish the package of the todolist application.</w:t>
      </w:r>
    </w:p>
    <w:p w14:paraId="4B0CE50D"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project id has been referenced in the todolist application. The gitlab access token has been created. The output of the stage job has been documented. The output log of the pipeline shows that. The package register of gitlab registers the todolist application last published package.</w:t>
      </w:r>
    </w:p>
    <w:p w14:paraId="48BC055B" w14:textId="77777777" w:rsidR="00B42F08" w:rsidRDefault="00B42F08">
      <w:pPr>
        <w:pStyle w:val="Text-laufAbstze"/>
        <w:ind w:firstLine="0"/>
        <w:rPr>
          <w:color w:val="0D0D0D" w:themeColor="text1" w:themeTint="F2"/>
        </w:rPr>
      </w:pPr>
    </w:p>
    <w:p w14:paraId="7026418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i DevOps engineer, i want to implement the SAST in my yml file, so that the CI/CD pipeline run the checks automatically for the juiceshop</w:t>
      </w:r>
    </w:p>
    <w:p w14:paraId="06ACF792"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.gitlab-ci.yml file is updated to include the chosen SAST tool’s scanning job.The SAST scan runs automatically on every pipeline execution.The scan uses the correct configuration and settings for the Juiceshop project.The pipeline job properly fails or warns on findings based on severity thresholds.Scan results are visible and accessible within GitLab’s security artifacts.The SAST scan job completes within an acceptable time frame without causing major pipeline delays.The pipeline continues to run other jobs unaffected by the SAST scan.Documentation is updated to describe the SAST integration and how to interpret results.</w:t>
      </w:r>
    </w:p>
    <w:p w14:paraId="34A24494" w14:textId="77777777" w:rsidR="00B42F08" w:rsidRDefault="00B42F08">
      <w:pPr>
        <w:pStyle w:val="Text-laufAbstze"/>
        <w:ind w:firstLine="0"/>
        <w:rPr>
          <w:color w:val="0D0D0D" w:themeColor="text1" w:themeTint="F2"/>
        </w:rPr>
      </w:pPr>
    </w:p>
    <w:p w14:paraId="502D9F82"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i DevOps engineer, i want to implement the DAST in my yml file, so that the CI/CD pipeline run the checks automatically for the juiceshop</w:t>
      </w:r>
    </w:p>
    <w:p w14:paraId="014D0B7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.gitlab-ci.yml file includes a DAST scanning job configured for the Juiceshop project. The DAST scan runs automatically on pipeline events such as pushes. The scan targets the correct application URL or environment (e.g., deployed Juiceshop instance). The DAST job completes successfully and reports vulnerabilities found in the web application. The scan results are integrated and visible in Gitlab artifacts. Documentation is updated to describe DAST integration, configuration, and interpreting scan results.</w:t>
      </w:r>
    </w:p>
    <w:p w14:paraId="03BE2B94" w14:textId="77777777" w:rsidR="00B42F08" w:rsidRDefault="00B42F08">
      <w:pPr>
        <w:pStyle w:val="Text-laufAbstze"/>
        <w:ind w:firstLine="0"/>
        <w:rPr>
          <w:color w:val="0D0D0D" w:themeColor="text1" w:themeTint="F2"/>
        </w:rPr>
      </w:pPr>
    </w:p>
    <w:p w14:paraId="319A819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the tools used to deploy the juice-shop project</w:t>
      </w:r>
    </w:p>
    <w:p w14:paraId="0F6A655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elemets to know have been documented. The official documentation has been read. The official documentation has been linked.</w:t>
      </w:r>
    </w:p>
    <w:p w14:paraId="7FBF83B9" w14:textId="77777777" w:rsidR="00B42F08" w:rsidRDefault="00B42F08">
      <w:pPr>
        <w:pStyle w:val="Text-laufAbstze"/>
        <w:ind w:firstLine="0"/>
        <w:rPr>
          <w:color w:val="0D0D0D" w:themeColor="text1" w:themeTint="F2"/>
        </w:rPr>
      </w:pPr>
    </w:p>
    <w:p w14:paraId="712D5E15"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the tools used to deploy the todolist project</w:t>
      </w:r>
    </w:p>
    <w:p w14:paraId="747F364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elemets to know have been documented. The official documentation has been read. The official documentation has been linked.</w:t>
      </w:r>
    </w:p>
    <w:p w14:paraId="4F51215F" w14:textId="77777777" w:rsidR="00B42F08" w:rsidRDefault="00B42F08">
      <w:pPr>
        <w:pStyle w:val="Text-laufAbstze"/>
        <w:ind w:firstLine="0"/>
        <w:rPr>
          <w:color w:val="0D0D0D" w:themeColor="text1" w:themeTint="F2"/>
        </w:rPr>
      </w:pPr>
    </w:p>
    <w:p w14:paraId="767A178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deployment to the todolist project.</w:t>
      </w:r>
    </w:p>
    <w:p w14:paraId="44E62E2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 the output log has been proven to have no issues, indicating that the deployment runs without errors the output has been proven to log the success of the deployment.</w:t>
      </w:r>
    </w:p>
    <w:p w14:paraId="4D845A90" w14:textId="77777777" w:rsidR="00B42F08" w:rsidRDefault="00B42F08">
      <w:pPr>
        <w:pStyle w:val="Text-laufAbstze"/>
        <w:ind w:firstLine="0"/>
        <w:rPr>
          <w:color w:val="0D0D0D" w:themeColor="text1" w:themeTint="F2"/>
        </w:rPr>
      </w:pPr>
    </w:p>
    <w:p w14:paraId="6993377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deployment in the juice-shop project.</w:t>
      </w:r>
    </w:p>
    <w:p w14:paraId="4FC3419E"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documented.the output log has been proven to have no issues, indicating that the deployment runs without errors. The output has been proven to log the success of the deployment.</w:t>
      </w:r>
    </w:p>
    <w:p w14:paraId="10B93A7F" w14:textId="77777777" w:rsidR="00B42F08" w:rsidRDefault="00B42F08">
      <w:pPr>
        <w:pStyle w:val="Text-laufAbstze"/>
        <w:ind w:firstLine="0"/>
        <w:rPr>
          <w:color w:val="0D0D0D" w:themeColor="text1" w:themeTint="F2"/>
        </w:rPr>
      </w:pPr>
    </w:p>
    <w:p w14:paraId="2D05C36C"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implement the dependency scanning tools for our CI/CD pipelines.</w:t>
      </w:r>
    </w:p>
    <w:p w14:paraId="5126E34B"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output log has been documented and shows the desired behaviour.</w:t>
      </w:r>
    </w:p>
    <w:p w14:paraId="5BEAA503" w14:textId="77777777" w:rsidR="00B42F08" w:rsidRDefault="00B42F08">
      <w:pPr>
        <w:pStyle w:val="Text-laufAbstze"/>
        <w:ind w:firstLine="0"/>
        <w:rPr>
          <w:color w:val="0D0D0D" w:themeColor="text1" w:themeTint="F2"/>
        </w:rPr>
      </w:pPr>
    </w:p>
    <w:p w14:paraId="53C94C17"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research which scanning tools can be used the specific project</w:t>
      </w:r>
    </w:p>
    <w:p w14:paraId="6C78ECB0"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selected tool is mentioned in the documentation.The reasoning of why the specified tool has been chosen has been documented.</w:t>
      </w:r>
    </w:p>
    <w:p w14:paraId="761D1013" w14:textId="77777777" w:rsidR="00B42F08" w:rsidRDefault="00B42F08">
      <w:pPr>
        <w:pStyle w:val="Text-laufAbstze"/>
        <w:ind w:firstLine="0"/>
        <w:rPr>
          <w:color w:val="0D0D0D" w:themeColor="text1" w:themeTint="F2"/>
        </w:rPr>
      </w:pPr>
    </w:p>
    <w:p w14:paraId="53FE97B8"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learn about the chosen scanning tool for further implementation in our CI/CD pipelines</w:t>
      </w:r>
    </w:p>
    <w:p w14:paraId="690F608F"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key elements to learn has been documented. The Official documentation has been linked.</w:t>
      </w:r>
    </w:p>
    <w:p w14:paraId="0DF82B50" w14:textId="77777777" w:rsidR="00B42F08" w:rsidRDefault="00B42F08">
      <w:pPr>
        <w:pStyle w:val="Text-laufAbstze"/>
        <w:ind w:firstLine="0"/>
        <w:rPr>
          <w:color w:val="0D0D0D" w:themeColor="text1" w:themeTint="F2"/>
        </w:rPr>
      </w:pPr>
    </w:p>
    <w:p w14:paraId="04A25BFB"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check if the output of the security tools can be formated into a json file</w:t>
      </w:r>
    </w:p>
    <w:p w14:paraId="63AF5D56" w14:textId="77777777" w:rsidR="00B42F08" w:rsidRDefault="0042471A">
      <w:pPr>
        <w:pStyle w:val="Text-laufAbstze"/>
        <w:ind w:firstLine="0"/>
        <w:rPr>
          <w:color w:val="0D0D0D" w:themeColor="text1" w:themeTint="F2"/>
        </w:rPr>
      </w:pPr>
      <w:r>
        <w:rPr>
          <w:b/>
          <w:bCs/>
          <w:color w:val="0D0D0D" w:themeColor="text1" w:themeTint="F2"/>
        </w:rPr>
        <w:t>AC:</w:t>
      </w:r>
      <w:r>
        <w:rPr>
          <w:color w:val="0D0D0D" w:themeColor="text1" w:themeTint="F2"/>
        </w:rPr>
        <w:t xml:space="preserve"> The documentation in relation to the specified tools has been checked, looking for an option in its output format. The option that formats the output into a json file has been documented. The official documentation about the specified tool and command has been linked.</w:t>
      </w:r>
    </w:p>
    <w:p w14:paraId="599C8C13" w14:textId="77777777" w:rsidR="00B42F08" w:rsidRDefault="00B42F08">
      <w:pPr>
        <w:pStyle w:val="Text-laufAbstze"/>
        <w:ind w:firstLine="0"/>
        <w:rPr>
          <w:color w:val="0D0D0D" w:themeColor="text1" w:themeTint="F2"/>
        </w:rPr>
      </w:pPr>
    </w:p>
    <w:p w14:paraId="65B69AF4" w14:textId="77777777" w:rsidR="00B42F08" w:rsidRDefault="0042471A">
      <w:pPr>
        <w:pStyle w:val="Text-laufAbstze"/>
        <w:ind w:firstLine="0"/>
        <w:rPr>
          <w:color w:val="0D0D0D" w:themeColor="text1" w:themeTint="F2"/>
        </w:rPr>
      </w:pPr>
      <w:r>
        <w:rPr>
          <w:b/>
          <w:bCs/>
          <w:color w:val="0D0D0D" w:themeColor="text1" w:themeTint="F2"/>
        </w:rPr>
        <w:t>Accepted:</w:t>
      </w:r>
      <w:r>
        <w:rPr>
          <w:color w:val="0D0D0D" w:themeColor="text1" w:themeTint="F2"/>
        </w:rPr>
        <w:t xml:space="preserve"> As a DevOps engineer, I want to check if the output can automatically be stored in an specific and accessible place for our dashboard</w:t>
      </w:r>
    </w:p>
    <w:p w14:paraId="29636B9E" w14:textId="77777777" w:rsidR="00B42F08" w:rsidRDefault="0042471A">
      <w:pPr>
        <w:pStyle w:val="Text-laufAbstze"/>
        <w:ind w:firstLine="0"/>
        <w:rPr>
          <w:color w:val="0D0D0D" w:themeColor="text1" w:themeTint="F2"/>
        </w:rPr>
      </w:pPr>
      <w:r>
        <w:rPr>
          <w:b/>
          <w:bCs/>
          <w:color w:val="0D0D0D" w:themeColor="text1" w:themeTint="F2"/>
        </w:rPr>
        <w:lastRenderedPageBreak/>
        <w:t>AC:</w:t>
      </w:r>
      <w:r>
        <w:rPr>
          <w:color w:val="0D0D0D" w:themeColor="text1" w:themeTint="F2"/>
        </w:rPr>
        <w:t xml:space="preserve"> Research about gitlab artifacts, and how they can be extracted.Research of what kind of authorisation might be required. Document the process.</w:t>
      </w:r>
    </w:p>
    <w:p w14:paraId="6624523B" w14:textId="77777777" w:rsidR="00B42F08" w:rsidRDefault="0042471A">
      <w:pPr>
        <w:pStyle w:val="Heading2"/>
        <w:rPr>
          <w:color w:val="0D0D0D" w:themeColor="text1" w:themeTint="F2"/>
        </w:rPr>
      </w:pPr>
      <w:bookmarkStart w:id="13" w:name="_Toc167263316"/>
      <w:r>
        <w:rPr>
          <w:color w:val="0D0D0D" w:themeColor="text1" w:themeTint="F2"/>
        </w:rPr>
        <w:t xml:space="preserve"> Dictionary of terms </w:t>
      </w:r>
      <w:bookmarkEnd w:id="13"/>
    </w:p>
    <w:p w14:paraId="1A73865D" w14:textId="77777777" w:rsidR="00B42F08" w:rsidRDefault="0042471A">
      <w:pPr>
        <w:pStyle w:val="Text-laufAbstze"/>
        <w:ind w:left="227" w:firstLine="0"/>
        <w:rPr>
          <w:color w:val="0D0D0D" w:themeColor="text1" w:themeTint="F2"/>
        </w:rPr>
      </w:pPr>
      <w:r>
        <w:rPr>
          <w:b/>
          <w:bCs/>
          <w:color w:val="0D0D0D" w:themeColor="text1" w:themeTint="F2"/>
        </w:rPr>
        <w:t>Artifacts:</w:t>
      </w:r>
      <w:r>
        <w:rPr>
          <w:color w:val="0D0D0D" w:themeColor="text1" w:themeTint="F2"/>
        </w:rPr>
        <w:t xml:space="preserve"> Output files (like JSON or HTML reports) from CI/CD pipelines for sharing work between pipeline stages or obtaining those files for informational purposes.</w:t>
      </w:r>
    </w:p>
    <w:p w14:paraId="5CF66AF6" w14:textId="77777777" w:rsidR="00B42F08" w:rsidRDefault="0042471A">
      <w:pPr>
        <w:pStyle w:val="Text-laufAbstze"/>
        <w:ind w:left="227" w:firstLine="0"/>
        <w:rPr>
          <w:color w:val="0D0D0D" w:themeColor="text1" w:themeTint="F2"/>
        </w:rPr>
      </w:pPr>
      <w:r>
        <w:rPr>
          <w:b/>
          <w:bCs/>
          <w:color w:val="0D0D0D" w:themeColor="text1" w:themeTint="F2"/>
        </w:rPr>
        <w:t>CI/CD:</w:t>
      </w:r>
      <w:r>
        <w:rPr>
          <w:color w:val="0D0D0D" w:themeColor="text1" w:themeTint="F2"/>
        </w:rPr>
        <w:t xml:space="preserve"> Continuous Integration/Continuous Deployment — automated process of building and testing code.</w:t>
      </w:r>
    </w:p>
    <w:p w14:paraId="74723CA6" w14:textId="77777777" w:rsidR="00B42F08" w:rsidRDefault="0042471A">
      <w:pPr>
        <w:pStyle w:val="Text-laufAbstze"/>
        <w:ind w:left="227" w:firstLine="0"/>
        <w:rPr>
          <w:color w:val="0D0D0D" w:themeColor="text1" w:themeTint="F2"/>
        </w:rPr>
      </w:pPr>
      <w:r>
        <w:rPr>
          <w:b/>
          <w:bCs/>
          <w:color w:val="0D0D0D" w:themeColor="text1" w:themeTint="F2"/>
        </w:rPr>
        <w:t>SAST:</w:t>
      </w:r>
      <w:r>
        <w:rPr>
          <w:color w:val="0D0D0D" w:themeColor="text1" w:themeTint="F2"/>
        </w:rPr>
        <w:t xml:space="preserve"> Static Application Security Testing — analyzing source code for vulnerabilities without running it.</w:t>
      </w:r>
    </w:p>
    <w:p w14:paraId="5D8DB1FA" w14:textId="77777777" w:rsidR="00B42F08" w:rsidRDefault="0042471A">
      <w:pPr>
        <w:pStyle w:val="Text-laufAbstze"/>
        <w:ind w:left="227" w:firstLine="0"/>
        <w:rPr>
          <w:color w:val="0D0D0D" w:themeColor="text1" w:themeTint="F2"/>
        </w:rPr>
      </w:pPr>
      <w:r>
        <w:rPr>
          <w:b/>
          <w:bCs/>
          <w:color w:val="0D0D0D" w:themeColor="text1" w:themeTint="F2"/>
        </w:rPr>
        <w:t>DAST:</w:t>
      </w:r>
      <w:r>
        <w:rPr>
          <w:color w:val="0D0D0D" w:themeColor="text1" w:themeTint="F2"/>
        </w:rPr>
        <w:t xml:space="preserve"> Dynamic Application Security Testing — analyzing running applications for vulnerabilities.</w:t>
      </w:r>
    </w:p>
    <w:p w14:paraId="1FF19F76" w14:textId="77777777" w:rsidR="00B42F08" w:rsidRDefault="0042471A">
      <w:pPr>
        <w:pStyle w:val="Text-laufAbstze"/>
        <w:ind w:left="227" w:firstLine="0"/>
        <w:rPr>
          <w:color w:val="0D0D0D" w:themeColor="text1" w:themeTint="F2"/>
        </w:rPr>
      </w:pPr>
      <w:r>
        <w:rPr>
          <w:b/>
          <w:bCs/>
          <w:color w:val="0D0D0D" w:themeColor="text1" w:themeTint="F2"/>
        </w:rPr>
        <w:t>Fuzzing:</w:t>
      </w:r>
      <w:r>
        <w:rPr>
          <w:color w:val="0D0D0D" w:themeColor="text1" w:themeTint="F2"/>
        </w:rPr>
        <w:t xml:space="preserve"> A security testing technique that inputs random data to find bugs or vulnerabilities.</w:t>
      </w:r>
    </w:p>
    <w:p w14:paraId="137F2AF7" w14:textId="77777777" w:rsidR="00B42F08" w:rsidRDefault="0042471A">
      <w:pPr>
        <w:pStyle w:val="Text-laufAbstze"/>
        <w:ind w:left="227" w:firstLine="0"/>
        <w:rPr>
          <w:color w:val="0D0D0D" w:themeColor="text1" w:themeTint="F2"/>
        </w:rPr>
      </w:pPr>
      <w:r>
        <w:rPr>
          <w:b/>
          <w:bCs/>
          <w:color w:val="0D0D0D" w:themeColor="text1" w:themeTint="F2"/>
        </w:rPr>
        <w:t>VM:</w:t>
      </w:r>
      <w:r>
        <w:rPr>
          <w:color w:val="0D0D0D" w:themeColor="text1" w:themeTint="F2"/>
        </w:rPr>
        <w:t xml:space="preserve"> Virtual Machine — a software-based emulation of a physical computer used to run isolated environments.</w:t>
      </w:r>
    </w:p>
    <w:p w14:paraId="10A008F2" w14:textId="77777777" w:rsidR="00B42F08" w:rsidRDefault="0042471A">
      <w:pPr>
        <w:pStyle w:val="Text-laufAbstze"/>
        <w:ind w:left="227" w:firstLine="0"/>
        <w:rPr>
          <w:color w:val="0D0D0D" w:themeColor="text1" w:themeTint="F2"/>
        </w:rPr>
      </w:pPr>
      <w:r>
        <w:rPr>
          <w:b/>
          <w:bCs/>
          <w:color w:val="0D0D0D" w:themeColor="text1" w:themeTint="F2"/>
        </w:rPr>
        <w:t>AC:</w:t>
      </w:r>
      <w:r>
        <w:rPr>
          <w:color w:val="0D0D0D" w:themeColor="text1" w:themeTint="F2"/>
        </w:rPr>
        <w:t xml:space="preserve">  Acceptance Criteria — specific, measurable conditions that a system or feature must meet to be considered complete or successful.</w:t>
      </w:r>
    </w:p>
    <w:p w14:paraId="6683DCC4" w14:textId="77777777" w:rsidR="00B42F08" w:rsidRDefault="0042471A">
      <w:pPr>
        <w:pStyle w:val="Text-laufAbstze"/>
        <w:ind w:left="227" w:firstLine="0"/>
        <w:rPr>
          <w:color w:val="0D0D0D" w:themeColor="text1" w:themeTint="F2"/>
        </w:rPr>
      </w:pPr>
      <w:r>
        <w:rPr>
          <w:b/>
          <w:bCs/>
          <w:color w:val="0D0D0D" w:themeColor="text1" w:themeTint="F2"/>
        </w:rPr>
        <w:t>SCA:</w:t>
      </w:r>
      <w:r>
        <w:rPr>
          <w:color w:val="0D0D0D" w:themeColor="text1" w:themeTint="F2"/>
        </w:rPr>
        <w:t xml:space="preserve"> Software Composition Analysis — scanning third-party components for vulnerabilities.</w:t>
      </w:r>
    </w:p>
    <w:p w14:paraId="6BB93586" w14:textId="77777777" w:rsidR="00B42F08" w:rsidRDefault="0042471A">
      <w:pPr>
        <w:pStyle w:val="Text-laufAbstze"/>
        <w:ind w:left="227" w:firstLine="0"/>
        <w:rPr>
          <w:color w:val="0D0D0D" w:themeColor="text1" w:themeTint="F2"/>
        </w:rPr>
      </w:pPr>
      <w:r>
        <w:rPr>
          <w:b/>
          <w:bCs/>
          <w:color w:val="0D0D0D" w:themeColor="text1" w:themeTint="F2"/>
        </w:rPr>
        <w:t>GitLeaks</w:t>
      </w:r>
      <w:r>
        <w:rPr>
          <w:color w:val="0D0D0D" w:themeColor="text1" w:themeTint="F2"/>
        </w:rPr>
        <w:t>: Tool to detect secrets and sensitive information in code repositories.</w:t>
      </w:r>
    </w:p>
    <w:p w14:paraId="3B474C38" w14:textId="77777777" w:rsidR="00B42F08" w:rsidRDefault="0042471A">
      <w:pPr>
        <w:pStyle w:val="Text-laufAbstze"/>
        <w:ind w:left="227" w:firstLine="0"/>
        <w:rPr>
          <w:color w:val="0D0D0D" w:themeColor="text1" w:themeTint="F2"/>
        </w:rPr>
      </w:pPr>
      <w:r>
        <w:rPr>
          <w:b/>
          <w:bCs/>
          <w:color w:val="0D0D0D" w:themeColor="text1" w:themeTint="F2"/>
        </w:rPr>
        <w:t>Pipeline:</w:t>
      </w:r>
      <w:r>
        <w:rPr>
          <w:color w:val="0D0D0D" w:themeColor="text1" w:themeTint="F2"/>
        </w:rPr>
        <w:t xml:space="preserve"> A series of automated steps (build, test, deploy) executed in CI/CD.</w:t>
      </w:r>
    </w:p>
    <w:p w14:paraId="3943C19B" w14:textId="77777777" w:rsidR="00B42F08" w:rsidRDefault="0042471A">
      <w:pPr>
        <w:pStyle w:val="Heading1"/>
      </w:pPr>
      <w:bookmarkStart w:id="14" w:name="_Toc167263317"/>
      <w:r>
        <w:t>Architectural documentation</w:t>
      </w:r>
      <w:bookmarkEnd w:id="14"/>
      <w:r>
        <w:t xml:space="preserve"> (Written by Antonio Huesa Guardiola)</w:t>
      </w:r>
    </w:p>
    <w:p w14:paraId="77673929" w14:textId="77777777" w:rsidR="0042471A" w:rsidRDefault="0042471A" w:rsidP="0042471A">
      <w:pPr>
        <w:pStyle w:val="Heading2"/>
        <w:rPr>
          <w:color w:val="0D0D0D" w:themeColor="text1" w:themeTint="F2"/>
        </w:rPr>
      </w:pPr>
      <w:bookmarkStart w:id="15" w:name="_Toc167263318"/>
      <w:r>
        <w:rPr>
          <w:color w:val="0D0D0D" w:themeColor="text1" w:themeTint="F2"/>
        </w:rPr>
        <w:t xml:space="preserve"> System architecture and design</w:t>
      </w:r>
      <w:bookmarkEnd w:id="15"/>
    </w:p>
    <w:p w14:paraId="4E08E2A3" w14:textId="77777777" w:rsidR="0042471A" w:rsidRPr="0042471A" w:rsidRDefault="0042471A" w:rsidP="0042471A">
      <w:pPr>
        <w:pStyle w:val="Text-1Absatz"/>
      </w:pPr>
    </w:p>
    <w:p w14:paraId="45EB7416" w14:textId="77777777" w:rsidR="00B42F08" w:rsidRDefault="0042471A">
      <w:pPr>
        <w:pStyle w:val="Text-laufAbstze"/>
        <w:ind w:firstLine="708"/>
        <w:rPr>
          <w:color w:val="0D0D0D" w:themeColor="text1" w:themeTint="F2"/>
          <w:lang w:val="en-US"/>
        </w:rPr>
      </w:pPr>
      <w:r>
        <w:rPr>
          <w:color w:val="0D0D0D" w:themeColor="text1" w:themeTint="F2"/>
          <w:lang w:val="en-US"/>
        </w:rPr>
        <w:t>We define the following non-functional requirements for our vulnerability dashboard:</w:t>
      </w:r>
    </w:p>
    <w:p w14:paraId="74D146E8" w14:textId="77777777" w:rsidR="00B42F08" w:rsidRDefault="00B42F08">
      <w:pPr>
        <w:pStyle w:val="Text-laufAbstze"/>
        <w:ind w:firstLine="708"/>
        <w:rPr>
          <w:color w:val="0D0D0D" w:themeColor="text1" w:themeTint="F2"/>
          <w:lang w:val="en-US"/>
        </w:rPr>
      </w:pPr>
    </w:p>
    <w:p w14:paraId="1B9A2719"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 xml:space="preserve">The System gives constant feedback of the state that it is in, displaying the content requested, displaying a loading animation in case the content cannot be displayed yet and changing buttons scale or color by the user interaction. </w:t>
      </w:r>
    </w:p>
    <w:p w14:paraId="03DAA475" w14:textId="77777777" w:rsidR="00B42F08" w:rsidRDefault="00B42F08">
      <w:pPr>
        <w:pStyle w:val="Text-laufAbstze"/>
        <w:ind w:left="1068" w:firstLine="0"/>
        <w:rPr>
          <w:color w:val="0D0D0D" w:themeColor="text1" w:themeTint="F2"/>
          <w:lang w:val="en-US"/>
        </w:rPr>
      </w:pPr>
    </w:p>
    <w:p w14:paraId="75E3BCB8"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fetches the data of the security tools using the GitLab API, searching for the last pipeline run, obtaining its jobs, and fetching each specific job’s artifacts.</w:t>
      </w:r>
    </w:p>
    <w:p w14:paraId="3CCBE318" w14:textId="77777777" w:rsidR="00B42F08" w:rsidRDefault="00B42F08">
      <w:pPr>
        <w:pStyle w:val="Text-laufAbstze"/>
        <w:ind w:left="1068" w:firstLine="0"/>
        <w:rPr>
          <w:color w:val="0D0D0D" w:themeColor="text1" w:themeTint="F2"/>
          <w:lang w:val="en-US"/>
        </w:rPr>
      </w:pPr>
    </w:p>
    <w:p w14:paraId="74D3DA1F"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process the jobs’ artifacts (parsing them into a JSON if possible to ease the process), filtering all its important content, for example the type of error, severity, description, etc. displaying such content maintaining that organization.</w:t>
      </w:r>
    </w:p>
    <w:p w14:paraId="7E63BF42" w14:textId="77777777" w:rsidR="00B42F08" w:rsidRDefault="00B42F08">
      <w:pPr>
        <w:pStyle w:val="Text-laufAbstze"/>
        <w:ind w:left="1068" w:firstLine="0"/>
        <w:rPr>
          <w:color w:val="0D0D0D" w:themeColor="text1" w:themeTint="F2"/>
          <w:lang w:val="en-US"/>
        </w:rPr>
      </w:pPr>
    </w:p>
    <w:p w14:paraId="53AD4BAC"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allows the user to set its target configuration in a specific section of the dashboard, where all the sensible details, such as the GitLab project’s access token, are hidden, toggling its visibility via a checkbox next to it. Once the user confirms the configuration pressing the confirmation button, the content filed is saved in a JSON file for its use.</w:t>
      </w:r>
    </w:p>
    <w:p w14:paraId="3A3CF9B3" w14:textId="77777777" w:rsidR="00B42F08" w:rsidRDefault="00B42F08">
      <w:pPr>
        <w:pStyle w:val="Text-laufAbstze"/>
        <w:ind w:left="1068" w:firstLine="0"/>
        <w:rPr>
          <w:color w:val="0D0D0D" w:themeColor="text1" w:themeTint="F2"/>
          <w:lang w:val="en-US"/>
        </w:rPr>
      </w:pPr>
    </w:p>
    <w:p w14:paraId="5044174D" w14:textId="77777777" w:rsidR="00B42F08" w:rsidRDefault="0042471A">
      <w:pPr>
        <w:pStyle w:val="Text-laufAbstze"/>
        <w:numPr>
          <w:ilvl w:val="0"/>
          <w:numId w:val="11"/>
        </w:numPr>
        <w:rPr>
          <w:color w:val="0D0D0D" w:themeColor="text1" w:themeTint="F2"/>
          <w:lang w:val="en-US"/>
        </w:rPr>
      </w:pPr>
      <w:r>
        <w:rPr>
          <w:color w:val="0D0D0D" w:themeColor="text1" w:themeTint="F2"/>
          <w:lang w:val="en-US"/>
        </w:rPr>
        <w:t>The System allows selecting which security tool report to see via a series of buttons in the header of applications.</w:t>
      </w:r>
    </w:p>
    <w:p w14:paraId="5F3EC58E" w14:textId="77777777" w:rsidR="00B42F08" w:rsidRDefault="00B42F08">
      <w:pPr>
        <w:pStyle w:val="Text-laufAbstze"/>
        <w:rPr>
          <w:color w:val="0D0D0D" w:themeColor="text1" w:themeTint="F2"/>
          <w:lang w:val="en-US"/>
        </w:rPr>
      </w:pPr>
    </w:p>
    <w:p w14:paraId="062DB799" w14:textId="77777777" w:rsidR="00B42F08" w:rsidRDefault="0042471A">
      <w:pPr>
        <w:pStyle w:val="Text-laufAbstze"/>
        <w:ind w:firstLine="708"/>
        <w:rPr>
          <w:color w:val="0D0D0D" w:themeColor="text1" w:themeTint="F2"/>
          <w:lang w:val="en-US"/>
        </w:rPr>
      </w:pPr>
      <w:r>
        <w:rPr>
          <w:color w:val="0D0D0D" w:themeColor="text1" w:themeTint="F2"/>
          <w:lang w:val="en-US"/>
        </w:rPr>
        <w:t>These requirements have been prioritized based on its relevance; the more important the requirement is for the application core functionality, the more priority it has to be implemented.</w:t>
      </w:r>
    </w:p>
    <w:p w14:paraId="22E92859" w14:textId="77777777" w:rsidR="00B42F08" w:rsidRDefault="00B42F08">
      <w:pPr>
        <w:pStyle w:val="Text-laufAbstze"/>
        <w:ind w:firstLine="708"/>
        <w:rPr>
          <w:color w:val="0D0D0D" w:themeColor="text1" w:themeTint="F2"/>
          <w:lang w:val="en-US"/>
        </w:rPr>
      </w:pPr>
    </w:p>
    <w:p w14:paraId="65BDA7E9" w14:textId="77777777" w:rsidR="00B42F08" w:rsidRDefault="0042471A">
      <w:pPr>
        <w:pStyle w:val="Text-laufAbstze"/>
        <w:ind w:firstLine="708"/>
        <w:rPr>
          <w:color w:val="0D0D0D" w:themeColor="text1" w:themeTint="F2"/>
          <w:lang w:val="en-US"/>
        </w:rPr>
      </w:pPr>
      <w:r>
        <w:rPr>
          <w:color w:val="0D0D0D" w:themeColor="text1" w:themeTint="F2"/>
          <w:lang w:val="en-US"/>
        </w:rPr>
        <w:t xml:space="preserve">They have been implemented using the stack chosen, electron, a </w:t>
      </w:r>
      <w:proofErr w:type="spellStart"/>
      <w:r>
        <w:rPr>
          <w:color w:val="0D0D0D" w:themeColor="text1" w:themeTint="F2"/>
          <w:lang w:val="en-US"/>
        </w:rPr>
        <w:t>Javascript</w:t>
      </w:r>
      <w:proofErr w:type="spellEnd"/>
      <w:r>
        <w:rPr>
          <w:color w:val="0D0D0D" w:themeColor="text1" w:themeTint="F2"/>
          <w:lang w:val="en-US"/>
        </w:rPr>
        <w:t xml:space="preserve"> framework that lets developers create desktop applications using </w:t>
      </w:r>
      <w:proofErr w:type="spellStart"/>
      <w:r>
        <w:rPr>
          <w:color w:val="0D0D0D" w:themeColor="text1" w:themeTint="F2"/>
          <w:lang w:val="en-US"/>
        </w:rPr>
        <w:t>Js</w:t>
      </w:r>
      <w:proofErr w:type="spellEnd"/>
      <w:r>
        <w:rPr>
          <w:color w:val="0D0D0D" w:themeColor="text1" w:themeTint="F2"/>
          <w:lang w:val="en-US"/>
        </w:rPr>
        <w:t xml:space="preserve">, html and </w:t>
      </w:r>
      <w:proofErr w:type="spellStart"/>
      <w:r>
        <w:rPr>
          <w:color w:val="0D0D0D" w:themeColor="text1" w:themeTint="F2"/>
          <w:lang w:val="en-US"/>
        </w:rPr>
        <w:t>css</w:t>
      </w:r>
      <w:proofErr w:type="spellEnd"/>
      <w:r>
        <w:rPr>
          <w:color w:val="0D0D0D" w:themeColor="text1" w:themeTint="F2"/>
          <w:lang w:val="en-US"/>
        </w:rPr>
        <w:t xml:space="preserve"> by embedding Chromium and node.js into its binary.</w:t>
      </w:r>
    </w:p>
    <w:p w14:paraId="37DF7DB9" w14:textId="77777777" w:rsidR="00B42F08" w:rsidRDefault="00B42F08">
      <w:pPr>
        <w:pStyle w:val="Text-laufAbstze"/>
        <w:ind w:firstLine="708"/>
        <w:rPr>
          <w:color w:val="0D0D0D" w:themeColor="text1" w:themeTint="F2"/>
          <w:lang w:val="en-US"/>
        </w:rPr>
      </w:pPr>
    </w:p>
    <w:p w14:paraId="13E6E126" w14:textId="77777777" w:rsidR="00B42F08" w:rsidRDefault="0042471A">
      <w:pPr>
        <w:pStyle w:val="Text-laufAbstze"/>
        <w:ind w:firstLine="708"/>
        <w:rPr>
          <w:color w:val="0D0D0D" w:themeColor="text1" w:themeTint="F2"/>
          <w:lang w:val="en-US"/>
        </w:rPr>
      </w:pPr>
      <w:r>
        <w:rPr>
          <w:color w:val="0D0D0D" w:themeColor="text1" w:themeTint="F2"/>
          <w:lang w:val="en-US"/>
        </w:rPr>
        <w:t xml:space="preserve">Taking that into account, for the implementation of most requirements, basic </w:t>
      </w:r>
      <w:proofErr w:type="spellStart"/>
      <w:r>
        <w:rPr>
          <w:color w:val="0D0D0D" w:themeColor="text1" w:themeTint="F2"/>
          <w:lang w:val="en-US"/>
        </w:rPr>
        <w:t>Javascript</w:t>
      </w:r>
      <w:proofErr w:type="spellEnd"/>
      <w:r>
        <w:rPr>
          <w:color w:val="0D0D0D" w:themeColor="text1" w:themeTint="F2"/>
          <w:lang w:val="en-US"/>
        </w:rPr>
        <w:t xml:space="preserve"> functions as “</w:t>
      </w:r>
      <w:proofErr w:type="gramStart"/>
      <w:r>
        <w:rPr>
          <w:color w:val="0D0D0D" w:themeColor="text1" w:themeTint="F2"/>
          <w:lang w:val="en-US"/>
        </w:rPr>
        <w:t>fetch(</w:t>
      </w:r>
      <w:proofErr w:type="gramEnd"/>
      <w:r>
        <w:rPr>
          <w:color w:val="0D0D0D" w:themeColor="text1" w:themeTint="F2"/>
          <w:lang w:val="en-US"/>
        </w:rPr>
        <w:t xml:space="preserve">)” have been used, in this case to obtain the artifacts from the Gitlab API and process them properly. Other parts of the stack as HTML and CSS have been use to create the basic interface of the application and give clear feedback to the user’s actions. </w:t>
      </w:r>
    </w:p>
    <w:p w14:paraId="1B583876" w14:textId="77777777" w:rsidR="00B42F08" w:rsidRDefault="00B42F08">
      <w:pPr>
        <w:pStyle w:val="Text-laufAbstze"/>
        <w:ind w:left="1068" w:firstLine="0"/>
        <w:rPr>
          <w:color w:val="0D0D0D" w:themeColor="text1" w:themeTint="F2"/>
          <w:lang w:val="en-US"/>
        </w:rPr>
      </w:pPr>
    </w:p>
    <w:p w14:paraId="227ACF8D" w14:textId="77777777" w:rsidR="00B42F08" w:rsidRDefault="0042471A">
      <w:pPr>
        <w:pStyle w:val="Text-laufAbstze"/>
        <w:ind w:left="708" w:firstLine="0"/>
        <w:rPr>
          <w:color w:val="0D0D0D" w:themeColor="text1" w:themeTint="F2"/>
          <w:lang w:val="en-US"/>
        </w:rPr>
      </w:pPr>
      <w:r>
        <w:rPr>
          <w:color w:val="0D0D0D" w:themeColor="text1" w:themeTint="F2"/>
          <w:lang w:val="en-US"/>
        </w:rPr>
        <w:t>The System architecture is represented in the next scheme:</w:t>
      </w:r>
    </w:p>
    <w:p w14:paraId="5C790F0A" w14:textId="77777777" w:rsidR="00B42F08" w:rsidRDefault="0042471A">
      <w:pPr>
        <w:pStyle w:val="Text-laufAbstze"/>
        <w:ind w:left="-227"/>
        <w:rPr>
          <w:color w:val="0D0D0D" w:themeColor="text1" w:themeTint="F2"/>
          <w:lang w:val="en-US"/>
        </w:rPr>
      </w:pPr>
      <w:r>
        <w:rPr>
          <w:noProof/>
          <w:color w:val="0D0D0D" w:themeColor="text1" w:themeTint="F2"/>
          <w:lang w:val="es-ES" w:eastAsia="es-ES"/>
        </w:rPr>
        <w:drawing>
          <wp:anchor distT="0" distB="0" distL="114300" distR="114300" simplePos="0" relativeHeight="251659264" behindDoc="0" locked="0" layoutInCell="1" allowOverlap="1" wp14:anchorId="7ACBC422" wp14:editId="76305218">
            <wp:simplePos x="0" y="0"/>
            <wp:positionH relativeFrom="margin">
              <wp:align>right</wp:align>
            </wp:positionH>
            <wp:positionV relativeFrom="paragraph">
              <wp:posOffset>196215</wp:posOffset>
            </wp:positionV>
            <wp:extent cx="4063365" cy="2095500"/>
            <wp:effectExtent l="0" t="0" r="0" b="0"/>
            <wp:wrapTopAndBottom/>
            <wp:docPr id="5" name="Imagen 5" descr="C:\Users\ahues\Downloads\VDarc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ahues\Downloads\VDarch.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063365" cy="2095500"/>
                    </a:xfrm>
                    <a:prstGeom prst="rect">
                      <a:avLst/>
                    </a:prstGeom>
                    <a:noFill/>
                    <a:ln>
                      <a:noFill/>
                    </a:ln>
                  </pic:spPr>
                </pic:pic>
              </a:graphicData>
            </a:graphic>
          </wp:anchor>
        </w:drawing>
      </w:r>
    </w:p>
    <w:p w14:paraId="2B42E307" w14:textId="77777777" w:rsidR="00B42F08" w:rsidRDefault="00B42F08">
      <w:pPr>
        <w:pStyle w:val="Text-laufAbstze"/>
        <w:ind w:firstLine="0"/>
        <w:rPr>
          <w:color w:val="0D0D0D" w:themeColor="text1" w:themeTint="F2"/>
          <w:lang w:val="en-US"/>
        </w:rPr>
      </w:pPr>
    </w:p>
    <w:p w14:paraId="400C48B4" w14:textId="77777777" w:rsidR="00B42F08" w:rsidRDefault="0042471A">
      <w:pPr>
        <w:pStyle w:val="Text-laufAbstze"/>
        <w:ind w:firstLine="0"/>
        <w:jc w:val="center"/>
        <w:rPr>
          <w:color w:val="0D0D0D" w:themeColor="text1" w:themeTint="F2"/>
          <w:lang w:val="en-US"/>
        </w:rPr>
      </w:pPr>
      <w:r>
        <w:rPr>
          <w:color w:val="0D0D0D" w:themeColor="text1" w:themeTint="F2"/>
          <w:lang w:val="en-US"/>
        </w:rPr>
        <w:t>Pic 1.0 “Vulnerability dashboard system architecture scheme”</w:t>
      </w:r>
    </w:p>
    <w:p w14:paraId="324DEDF8" w14:textId="77777777" w:rsidR="00B42F08" w:rsidRDefault="00B42F08">
      <w:pPr>
        <w:pStyle w:val="Text-laufAbstze"/>
        <w:ind w:firstLine="0"/>
        <w:jc w:val="center"/>
        <w:rPr>
          <w:color w:val="0D0D0D" w:themeColor="text1" w:themeTint="F2"/>
          <w:lang w:val="en-US"/>
        </w:rPr>
      </w:pPr>
    </w:p>
    <w:p w14:paraId="72AF0EFE"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The user interact with the application through the interface, the frontend of the application.</w:t>
      </w:r>
    </w:p>
    <w:p w14:paraId="40DF268D" w14:textId="77777777" w:rsidR="00B42F08" w:rsidRDefault="00B42F08">
      <w:pPr>
        <w:pStyle w:val="Text-laufAbstze"/>
        <w:ind w:left="720" w:firstLine="0"/>
        <w:rPr>
          <w:color w:val="0D0D0D" w:themeColor="text1" w:themeTint="F2"/>
          <w:lang w:val="en-US"/>
        </w:rPr>
      </w:pPr>
    </w:p>
    <w:p w14:paraId="4BD6C7DD"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The frontend and the backend of the application communicate with each other to display the proper content, and, process the required data for it.</w:t>
      </w:r>
    </w:p>
    <w:p w14:paraId="09BE3E8F" w14:textId="77777777" w:rsidR="00B42F08" w:rsidRDefault="00B42F08">
      <w:pPr>
        <w:pStyle w:val="ListParagraph"/>
        <w:rPr>
          <w:color w:val="0D0D0D" w:themeColor="text1" w:themeTint="F2"/>
          <w:lang w:val="en-US"/>
        </w:rPr>
      </w:pPr>
    </w:p>
    <w:p w14:paraId="62729C2F" w14:textId="77777777" w:rsidR="00B42F08" w:rsidRDefault="0042471A">
      <w:pPr>
        <w:pStyle w:val="Text-laufAbstze"/>
        <w:numPr>
          <w:ilvl w:val="0"/>
          <w:numId w:val="12"/>
        </w:numPr>
        <w:rPr>
          <w:color w:val="0D0D0D" w:themeColor="text1" w:themeTint="F2"/>
          <w:lang w:val="en-US"/>
        </w:rPr>
      </w:pPr>
      <w:r>
        <w:rPr>
          <w:color w:val="0D0D0D" w:themeColor="text1" w:themeTint="F2"/>
          <w:lang w:val="en-US"/>
        </w:rPr>
        <w:t xml:space="preserve">The backend obtains the data mentioned from the GitLab API, fetching the last artifacts of the pipeline if the jobs were </w:t>
      </w:r>
      <w:proofErr w:type="spellStart"/>
      <w:r>
        <w:rPr>
          <w:color w:val="0D0D0D" w:themeColor="text1" w:themeTint="F2"/>
          <w:lang w:val="en-US"/>
        </w:rPr>
        <w:t>succesful</w:t>
      </w:r>
      <w:proofErr w:type="spellEnd"/>
      <w:r>
        <w:rPr>
          <w:color w:val="0D0D0D" w:themeColor="text1" w:themeTint="F2"/>
          <w:lang w:val="en-US"/>
        </w:rPr>
        <w:t>.</w:t>
      </w:r>
    </w:p>
    <w:p w14:paraId="61DEA5AB" w14:textId="77777777" w:rsidR="00B42F08" w:rsidRDefault="00B42F08">
      <w:pPr>
        <w:pStyle w:val="Text-laufAbstze"/>
        <w:ind w:left="708" w:firstLine="0"/>
        <w:rPr>
          <w:color w:val="0D0D0D" w:themeColor="text1" w:themeTint="F2"/>
          <w:lang w:val="en-US"/>
        </w:rPr>
      </w:pPr>
    </w:p>
    <w:p w14:paraId="35866EDB" w14:textId="77777777" w:rsidR="00B42F08" w:rsidRDefault="0042471A">
      <w:pPr>
        <w:pStyle w:val="Heading2"/>
        <w:rPr>
          <w:color w:val="0D0D0D" w:themeColor="text1" w:themeTint="F2"/>
        </w:rPr>
      </w:pPr>
      <w:bookmarkStart w:id="16" w:name="_Toc167263319"/>
      <w:r>
        <w:rPr>
          <w:color w:val="0D0D0D" w:themeColor="text1" w:themeTint="F2"/>
        </w:rPr>
        <w:t xml:space="preserve"> Human-machine interface</w:t>
      </w:r>
      <w:bookmarkEnd w:id="16"/>
      <w:r>
        <w:rPr>
          <w:color w:val="0D0D0D" w:themeColor="text1" w:themeTint="F2"/>
        </w:rPr>
        <w:t xml:space="preserve"> (Written by Aadit Karnavat)</w:t>
      </w:r>
    </w:p>
    <w:p w14:paraId="0157AA51" w14:textId="77777777" w:rsidR="00B42F08" w:rsidRDefault="0042471A">
      <w:pPr>
        <w:pStyle w:val="Text-laufAbstze"/>
        <w:ind w:firstLine="0"/>
        <w:rPr>
          <w:color w:val="0D0D0D" w:themeColor="text1" w:themeTint="F2"/>
          <w:lang w:val="en-US"/>
        </w:rPr>
      </w:pPr>
      <w:r>
        <w:rPr>
          <w:color w:val="0D0D0D" w:themeColor="text1" w:themeTint="F2"/>
          <w:lang w:val="en-US"/>
        </w:rPr>
        <w:t>Are there any requirements for the MM interface?</w:t>
      </w:r>
    </w:p>
    <w:p w14:paraId="1B2DA857" w14:textId="77777777" w:rsidR="00B42F08" w:rsidRPr="0042471A" w:rsidRDefault="0042471A">
      <w:pPr>
        <w:pStyle w:val="Heading4"/>
        <w:keepLines w:val="0"/>
        <w:rPr>
          <w:i w:val="0"/>
        </w:rPr>
      </w:pPr>
      <w:r w:rsidRPr="0042471A">
        <w:rPr>
          <w:i w:val="0"/>
        </w:rPr>
        <w:t>Interface Requirements</w:t>
      </w:r>
    </w:p>
    <w:p w14:paraId="419FCCF3"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-Accessible layout</w:t>
      </w:r>
      <w:r>
        <w:rPr>
          <w:rFonts w:ascii="Arial" w:hAnsi="Arial" w:cs="Arial"/>
          <w:sz w:val="20"/>
          <w:szCs w:val="20"/>
        </w:rPr>
        <w:t xml:space="preserve"> with buttons for each tool (SAST, DAST, DEPENDENCY SCANNING.)</w:t>
      </w:r>
    </w:p>
    <w:p w14:paraId="2A86663A"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-Uses </w:t>
      </w:r>
      <w:r>
        <w:rPr>
          <w:rStyle w:val="Strong"/>
          <w:rFonts w:ascii="Arial" w:hAnsi="Arial" w:cs="Arial"/>
          <w:b w:val="0"/>
          <w:bCs w:val="0"/>
          <w:sz w:val="20"/>
          <w:szCs w:val="20"/>
        </w:rPr>
        <w:t>JS dynamic rendering</w:t>
      </w:r>
      <w:r>
        <w:rPr>
          <w:rFonts w:ascii="Arial" w:hAnsi="Arial" w:cs="Arial"/>
          <w:sz w:val="20"/>
          <w:szCs w:val="20"/>
        </w:rPr>
        <w:t xml:space="preserve"> (via </w:t>
      </w:r>
      <w:r>
        <w:rPr>
          <w:rStyle w:val="HTMLCode"/>
          <w:rFonts w:ascii="Arial" w:hAnsi="Arial" w:cs="Arial"/>
        </w:rPr>
        <w:t>render.js</w:t>
      </w:r>
      <w:r>
        <w:rPr>
          <w:rFonts w:ascii="Arial" w:hAnsi="Arial" w:cs="Arial"/>
          <w:sz w:val="20"/>
          <w:szCs w:val="20"/>
        </w:rPr>
        <w:t>) for updating pages based on fetched JSON data.</w:t>
      </w:r>
    </w:p>
    <w:p w14:paraId="010C7612"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-Allows </w:t>
      </w:r>
      <w:r>
        <w:rPr>
          <w:rStyle w:val="Strong"/>
          <w:rFonts w:ascii="Arial" w:hAnsi="Arial" w:cs="Arial"/>
          <w:b w:val="0"/>
          <w:bCs w:val="0"/>
          <w:sz w:val="20"/>
          <w:szCs w:val="20"/>
        </w:rPr>
        <w:t>interactive parsing</w:t>
      </w:r>
      <w:r>
        <w:rPr>
          <w:rFonts w:ascii="Arial" w:hAnsi="Arial" w:cs="Arial"/>
          <w:sz w:val="20"/>
          <w:szCs w:val="20"/>
        </w:rPr>
        <w:t xml:space="preserve"> of reports (severity filtering, etc.)</w:t>
      </w:r>
    </w:p>
    <w:p w14:paraId="561A5074"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-Accessible layout</w:t>
      </w:r>
      <w:r>
        <w:rPr>
          <w:rFonts w:ascii="Arial" w:hAnsi="Arial" w:cs="Arial"/>
          <w:sz w:val="20"/>
          <w:szCs w:val="20"/>
        </w:rPr>
        <w:t xml:space="preserve"> with buttons for each tool (SAST, DAST,etc.)</w:t>
      </w:r>
    </w:p>
    <w:p w14:paraId="4A8D49A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-Uses </w:t>
      </w:r>
      <w:r>
        <w:rPr>
          <w:rStyle w:val="Strong"/>
          <w:rFonts w:ascii="Arial" w:hAnsi="Arial" w:cs="Arial"/>
          <w:b w:val="0"/>
          <w:bCs w:val="0"/>
          <w:sz w:val="20"/>
          <w:szCs w:val="20"/>
        </w:rPr>
        <w:t>JS dynamic rendering</w:t>
      </w:r>
      <w:r>
        <w:rPr>
          <w:rFonts w:ascii="Arial" w:hAnsi="Arial" w:cs="Arial"/>
          <w:sz w:val="20"/>
          <w:szCs w:val="20"/>
        </w:rPr>
        <w:t xml:space="preserve"> (via </w:t>
      </w:r>
      <w:r>
        <w:rPr>
          <w:rStyle w:val="HTMLCode"/>
          <w:rFonts w:ascii="Arial" w:hAnsi="Arial" w:cs="Arial"/>
        </w:rPr>
        <w:t>render.js</w:t>
      </w:r>
      <w:r>
        <w:rPr>
          <w:rFonts w:ascii="Arial" w:hAnsi="Arial" w:cs="Arial"/>
          <w:sz w:val="20"/>
          <w:szCs w:val="20"/>
        </w:rPr>
        <w:t>) for updating pages based on fetched JSON data.</w:t>
      </w:r>
    </w:p>
    <w:p w14:paraId="294F9D55"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-Allows </w:t>
      </w:r>
      <w:r>
        <w:rPr>
          <w:rStyle w:val="Strong"/>
          <w:rFonts w:ascii="Arial" w:hAnsi="Arial" w:cs="Arial"/>
          <w:b w:val="0"/>
          <w:bCs w:val="0"/>
          <w:sz w:val="20"/>
          <w:szCs w:val="20"/>
        </w:rPr>
        <w:t>interactive parsing</w:t>
      </w:r>
      <w:r>
        <w:rPr>
          <w:rFonts w:ascii="Arial" w:hAnsi="Arial" w:cs="Arial"/>
          <w:sz w:val="20"/>
          <w:szCs w:val="20"/>
        </w:rPr>
        <w:t xml:space="preserve"> of reports (severity filtering, etc.)</w:t>
      </w:r>
    </w:p>
    <w:p w14:paraId="6E537D8C" w14:textId="77777777" w:rsidR="00B42F08" w:rsidRDefault="0042471A">
      <w:pPr>
        <w:pStyle w:val="Text-laufAbstze"/>
        <w:ind w:firstLine="0"/>
        <w:rPr>
          <w:color w:val="0D0D0D" w:themeColor="text1" w:themeTint="F2"/>
        </w:rPr>
      </w:pPr>
      <w:r>
        <w:rPr>
          <w:color w:val="0D0D0D" w:themeColor="text1" w:themeTint="F2"/>
          <w:lang w:val="en-US"/>
        </w:rPr>
        <w:t xml:space="preserve">What does the vulnerability dashboard look like? </w:t>
      </w:r>
      <w:r>
        <w:rPr>
          <w:color w:val="0D0D0D" w:themeColor="text1" w:themeTint="F2"/>
        </w:rPr>
        <w:t>Justify your design decisions.</w:t>
      </w:r>
    </w:p>
    <w:p w14:paraId="4193656B" w14:textId="77777777" w:rsidR="00B42F08" w:rsidRDefault="00B42F08">
      <w:pPr>
        <w:pStyle w:val="Text-laufAbstze"/>
        <w:ind w:firstLine="0"/>
        <w:rPr>
          <w:color w:val="0D0D0D" w:themeColor="text1" w:themeTint="F2"/>
        </w:rPr>
      </w:pPr>
    </w:p>
    <w:p w14:paraId="027FDC51" w14:textId="7C603D0A" w:rsidR="00BB282B" w:rsidRDefault="00BB282B" w:rsidP="00BB282B">
      <w:pPr>
        <w:pStyle w:val="Text-laufAbstze"/>
        <w:ind w:firstLine="0"/>
        <w:rPr>
          <w:color w:val="0D0D0D" w:themeColor="text1" w:themeTint="F2"/>
        </w:rPr>
      </w:pPr>
      <w:r>
        <w:rPr>
          <w:color w:val="0D0D0D" w:themeColor="text1" w:themeTint="F2"/>
        </w:rPr>
        <w:t xml:space="preserve">- High contrast for readability and accesibility </w:t>
      </w:r>
    </w:p>
    <w:p w14:paraId="0914D7CB" w14:textId="5701D549" w:rsidR="00BB282B" w:rsidRDefault="00BB282B" w:rsidP="00BB282B">
      <w:pPr>
        <w:pStyle w:val="Text-laufAbstze"/>
        <w:ind w:firstLine="0"/>
        <w:rPr>
          <w:color w:val="0D0D0D" w:themeColor="text1" w:themeTint="F2"/>
        </w:rPr>
      </w:pPr>
      <w:r>
        <w:rPr>
          <w:color w:val="0D0D0D" w:themeColor="text1" w:themeTint="F2"/>
        </w:rPr>
        <w:t>- The choices are broken down into sections (buttons) to not overwhelm the user  (cognitive load reduction)</w:t>
      </w:r>
    </w:p>
    <w:p w14:paraId="33FBD41A" w14:textId="187CC688" w:rsidR="00BB282B" w:rsidRDefault="00BB282B" w:rsidP="00BB282B">
      <w:pPr>
        <w:pStyle w:val="Text-laufAbstze"/>
        <w:ind w:firstLine="0"/>
        <w:rPr>
          <w:color w:val="0D0D0D" w:themeColor="text1" w:themeTint="F2"/>
        </w:rPr>
      </w:pPr>
      <w:r>
        <w:rPr>
          <w:color w:val="0D0D0D" w:themeColor="text1" w:themeTint="F2"/>
        </w:rPr>
        <w:t>- According to UX rules users used many other websites and expect your website to work the same (the interface is similiar to a simple dashboard) „Jakobs law of UX“</w:t>
      </w:r>
    </w:p>
    <w:p w14:paraId="4146AFD7" w14:textId="4E6BCBF8" w:rsidR="00BB282B" w:rsidRDefault="00BB282B" w:rsidP="00BB282B">
      <w:pPr>
        <w:pStyle w:val="Text-laufAbstze"/>
        <w:ind w:firstLine="0"/>
        <w:rPr>
          <w:color w:val="0D0D0D" w:themeColor="text1" w:themeTint="F2"/>
        </w:rPr>
      </w:pPr>
      <w:r>
        <w:rPr>
          <w:color w:val="0D0D0D" w:themeColor="text1" w:themeTint="F2"/>
        </w:rPr>
        <w:t>- The header has shadows to make it feel clooser to the user</w:t>
      </w:r>
    </w:p>
    <w:p w14:paraId="3EC46899" w14:textId="6D4A1746" w:rsidR="00BB282B" w:rsidRDefault="00BB282B" w:rsidP="00BB282B">
      <w:pPr>
        <w:pStyle w:val="Text-laufAbstze"/>
        <w:ind w:firstLine="0"/>
        <w:rPr>
          <w:color w:val="0D0D0D" w:themeColor="text1" w:themeTint="F2"/>
        </w:rPr>
      </w:pPr>
      <w:r>
        <w:rPr>
          <w:color w:val="0D0D0D" w:themeColor="text1" w:themeTint="F2"/>
        </w:rPr>
        <w:t>- Information is grouped into a table relevant according to gestalt principles  (proximity and similarity)</w:t>
      </w:r>
    </w:p>
    <w:p w14:paraId="4573F0C1" w14:textId="78417FD1" w:rsidR="00BB282B" w:rsidRPr="00BB282B" w:rsidRDefault="00BB282B" w:rsidP="00BB282B">
      <w:pPr>
        <w:pStyle w:val="Text-laufAbstze"/>
        <w:ind w:left="1068" w:firstLine="0"/>
        <w:rPr>
          <w:color w:val="0D0D0D" w:themeColor="text1" w:themeTint="F2"/>
        </w:rPr>
      </w:pPr>
    </w:p>
    <w:p w14:paraId="4EA68985" w14:textId="77777777" w:rsidR="00B42F08" w:rsidRDefault="0042471A">
      <w:pPr>
        <w:pStyle w:val="Heading1"/>
        <w:rPr>
          <w:color w:val="0D0D0D" w:themeColor="text1" w:themeTint="F2"/>
        </w:rPr>
      </w:pPr>
      <w:bookmarkStart w:id="17" w:name="_Toc167263320"/>
      <w:r>
        <w:rPr>
          <w:color w:val="0D0D0D" w:themeColor="text1" w:themeTint="F2"/>
        </w:rPr>
        <w:lastRenderedPageBreak/>
        <w:t>Test documentation</w:t>
      </w:r>
      <w:bookmarkEnd w:id="17"/>
    </w:p>
    <w:p w14:paraId="65F69060" w14:textId="77777777" w:rsidR="00B42F08" w:rsidRDefault="0042471A">
      <w:pPr>
        <w:pStyle w:val="Heading2"/>
      </w:pPr>
      <w:bookmarkStart w:id="18" w:name="_Toc159645648"/>
      <w:bookmarkStart w:id="19" w:name="_Toc167263321"/>
      <w:bookmarkStart w:id="20" w:name="_Toc365813643"/>
      <w:bookmarkStart w:id="21" w:name="_Toc159645646"/>
      <w:bookmarkStart w:id="22" w:name="_Toc365813641"/>
      <w:r>
        <w:t xml:space="preserve"> Status</w:t>
      </w:r>
      <w:bookmarkEnd w:id="18"/>
      <w:r>
        <w:t xml:space="preserve"> of the test objectives</w:t>
      </w:r>
      <w:bookmarkEnd w:id="19"/>
      <w:bookmarkEnd w:id="20"/>
    </w:p>
    <w:p w14:paraId="3F0DA3A4" w14:textId="77777777" w:rsidR="00B42F08" w:rsidRDefault="0042471A">
      <w:pPr>
        <w:pStyle w:val="Heading3"/>
      </w:pPr>
      <w:bookmarkStart w:id="23" w:name="_Toc167263322"/>
      <w:r>
        <w:t xml:space="preserve"> Pipeline ToDo List</w:t>
      </w:r>
      <w:bookmarkEnd w:id="23"/>
    </w:p>
    <w:tbl>
      <w:tblPr>
        <w:tblStyle w:val="TableGrid"/>
        <w:tblW w:w="0" w:type="auto"/>
        <w:tblLook w:val="04A0" w:firstRow="1" w:lastRow="0" w:firstColumn="1" w:lastColumn="0" w:noHBand="0" w:noVBand="1"/>
      </w:tblPr>
      <w:tblGrid>
        <w:gridCol w:w="2803"/>
        <w:gridCol w:w="3764"/>
      </w:tblGrid>
      <w:tr w:rsidR="00B42F08" w14:paraId="276CD139" w14:textId="77777777">
        <w:tc>
          <w:tcPr>
            <w:tcW w:w="3794" w:type="dxa"/>
            <w:shd w:val="clear" w:color="auto" w:fill="B3B3B3"/>
          </w:tcPr>
          <w:p w14:paraId="094BB295" w14:textId="77777777" w:rsidR="00B42F08" w:rsidRDefault="0042471A">
            <w:r>
              <w:t>Test objective</w:t>
            </w:r>
          </w:p>
        </w:tc>
        <w:tc>
          <w:tcPr>
            <w:tcW w:w="5133" w:type="dxa"/>
            <w:shd w:val="clear" w:color="auto" w:fill="B3B3B3"/>
          </w:tcPr>
          <w:p w14:paraId="380EB61A" w14:textId="77777777" w:rsidR="00B42F08" w:rsidRDefault="0042471A">
            <w:r>
              <w:t>Status / Explanation</w:t>
            </w:r>
          </w:p>
        </w:tc>
      </w:tr>
      <w:tr w:rsidR="00B42F08" w14:paraId="645B2561" w14:textId="77777777">
        <w:tc>
          <w:tcPr>
            <w:tcW w:w="3794" w:type="dxa"/>
          </w:tcPr>
          <w:p w14:paraId="14A34004" w14:textId="77777777" w:rsidR="00B42F08" w:rsidRDefault="0042471A">
            <w:pPr>
              <w:rPr>
                <w:lang w:val="en-US"/>
              </w:rPr>
            </w:pPr>
            <w:r>
              <w:rPr>
                <w:lang w:val="en-US"/>
              </w:rPr>
              <w:t>Functional correctness of the pipeline</w:t>
            </w:r>
          </w:p>
        </w:tc>
        <w:tc>
          <w:tcPr>
            <w:tcW w:w="5133" w:type="dxa"/>
          </w:tcPr>
          <w:p w14:paraId="55DB97CB" w14:textId="090D4203" w:rsidR="00B42F08" w:rsidRDefault="0042471A">
            <w:pPr>
              <w:rPr>
                <w:lang w:val="en-US"/>
              </w:rPr>
            </w:pPr>
            <w:r>
              <w:rPr>
                <w:rFonts w:ascii="Arial" w:eastAsia="SimSun" w:hAnsi="Arial" w:cs="Arial"/>
              </w:rPr>
              <w:t>All stages ran successfully from build to deploy</w:t>
            </w:r>
            <w:r w:rsidR="00BB282B">
              <w:rPr>
                <w:rFonts w:ascii="Arial" w:eastAsia="SimSun" w:hAnsi="Arial" w:cs="Arial"/>
              </w:rPr>
              <w:t xml:space="preserve"> to DAST and Fuzzing</w:t>
            </w:r>
          </w:p>
        </w:tc>
      </w:tr>
      <w:tr w:rsidR="00B42F08" w14:paraId="34201B82" w14:textId="77777777">
        <w:tc>
          <w:tcPr>
            <w:tcW w:w="3794" w:type="dxa"/>
          </w:tcPr>
          <w:p w14:paraId="17B5E3E4" w14:textId="77777777" w:rsidR="00B42F08" w:rsidRDefault="0042471A">
            <w:pPr>
              <w:rPr>
                <w:lang w:val="en-US"/>
              </w:rPr>
            </w:pPr>
            <w:r>
              <w:rPr>
                <w:lang w:val="en-US"/>
              </w:rPr>
              <w:t xml:space="preserve">Functional correctness of the Vulnerability Dashboard </w:t>
            </w:r>
          </w:p>
        </w:tc>
        <w:tc>
          <w:tcPr>
            <w:tcW w:w="5133" w:type="dxa"/>
          </w:tcPr>
          <w:p w14:paraId="37F459A7" w14:textId="77777777" w:rsidR="00B42F08" w:rsidRDefault="0042471A">
            <w:pPr>
              <w:rPr>
                <w:lang w:val="en-US"/>
              </w:rPr>
            </w:pPr>
            <w:r>
              <w:rPr>
                <w:rFonts w:ascii="Arial" w:eastAsia="SimSun" w:hAnsi="Arial" w:cs="Arial"/>
              </w:rPr>
              <w:t>Reports fetched and parsed correctly in JS</w:t>
            </w:r>
          </w:p>
        </w:tc>
      </w:tr>
      <w:tr w:rsidR="00B42F08" w14:paraId="49635ECA" w14:textId="77777777">
        <w:tc>
          <w:tcPr>
            <w:tcW w:w="3794" w:type="dxa"/>
          </w:tcPr>
          <w:p w14:paraId="4ECC1AC6" w14:textId="77777777" w:rsidR="00B42F08" w:rsidRDefault="0042471A">
            <w:pPr>
              <w:rPr>
                <w:lang w:val="en-US"/>
              </w:rPr>
            </w:pPr>
            <w:r>
              <w:rPr>
                <w:lang w:val="en-US"/>
              </w:rPr>
              <w:t xml:space="preserve">Usability of the technical </w:t>
            </w:r>
          </w:p>
          <w:p w14:paraId="072C01E3" w14:textId="77777777" w:rsidR="00B42F08" w:rsidRDefault="0042471A">
            <w:pPr>
              <w:rPr>
                <w:lang w:val="en-US"/>
              </w:rPr>
            </w:pPr>
            <w:r>
              <w:rPr>
                <w:lang w:val="en-US"/>
              </w:rPr>
              <w:t>Documentation</w:t>
            </w:r>
          </w:p>
        </w:tc>
        <w:tc>
          <w:tcPr>
            <w:tcW w:w="5133" w:type="dxa"/>
          </w:tcPr>
          <w:p w14:paraId="3E5120C8" w14:textId="77777777" w:rsidR="00B42F08" w:rsidRDefault="0042471A">
            <w:pPr>
              <w:rPr>
                <w:lang w:val="en-US"/>
              </w:rPr>
            </w:pPr>
            <w:r>
              <w:rPr>
                <w:rFonts w:ascii="Arial" w:eastAsia="SimSun" w:hAnsi="Arial" w:cs="Arial"/>
              </w:rPr>
              <w:t>Readable YAML comments and stage logic in CI file</w:t>
            </w:r>
          </w:p>
        </w:tc>
      </w:tr>
    </w:tbl>
    <w:p w14:paraId="043845D3" w14:textId="77777777" w:rsidR="00B42F08" w:rsidRDefault="00B42F08">
      <w:pPr>
        <w:rPr>
          <w:lang w:val="en-US"/>
        </w:rPr>
      </w:pPr>
    </w:p>
    <w:p w14:paraId="7DDB6C57" w14:textId="77777777" w:rsidR="00B42F08" w:rsidRDefault="0042471A">
      <w:pPr>
        <w:rPr>
          <w:lang w:val="en-US"/>
        </w:rPr>
      </w:pPr>
      <w:r>
        <w:rPr>
          <w:lang w:val="en-US"/>
        </w:rPr>
        <w:t>Overall assessment of the achievement of the test objectives:</w:t>
      </w:r>
    </w:p>
    <w:p w14:paraId="65D84AC0" w14:textId="77777777" w:rsidR="00B42F08" w:rsidRDefault="0042471A">
      <w:pPr>
        <w:pStyle w:val="Heading3"/>
      </w:pPr>
      <w:bookmarkStart w:id="24" w:name="_Toc167263323"/>
      <w:r>
        <w:rPr>
          <w:lang w:val="en-US"/>
        </w:rPr>
        <w:t xml:space="preserve"> </w:t>
      </w:r>
      <w:r>
        <w:t>Pipeline Juice Shop</w:t>
      </w:r>
      <w:bookmarkEnd w:id="24"/>
    </w:p>
    <w:tbl>
      <w:tblPr>
        <w:tblStyle w:val="TableGrid"/>
        <w:tblW w:w="0" w:type="auto"/>
        <w:tblLook w:val="04A0" w:firstRow="1" w:lastRow="0" w:firstColumn="1" w:lastColumn="0" w:noHBand="0" w:noVBand="1"/>
      </w:tblPr>
      <w:tblGrid>
        <w:gridCol w:w="2800"/>
        <w:gridCol w:w="3767"/>
      </w:tblGrid>
      <w:tr w:rsidR="00B42F08" w14:paraId="4F8067EA" w14:textId="77777777">
        <w:tc>
          <w:tcPr>
            <w:tcW w:w="3794" w:type="dxa"/>
            <w:shd w:val="clear" w:color="auto" w:fill="B3B3B3"/>
          </w:tcPr>
          <w:p w14:paraId="35B89F69" w14:textId="77777777" w:rsidR="00B42F08" w:rsidRDefault="0042471A">
            <w:r>
              <w:t>Test objective</w:t>
            </w:r>
          </w:p>
        </w:tc>
        <w:tc>
          <w:tcPr>
            <w:tcW w:w="5133" w:type="dxa"/>
            <w:shd w:val="clear" w:color="auto" w:fill="B3B3B3"/>
          </w:tcPr>
          <w:p w14:paraId="06C85C0F" w14:textId="77777777" w:rsidR="00B42F08" w:rsidRDefault="0042471A">
            <w:r>
              <w:t>Status / Explanation</w:t>
            </w:r>
          </w:p>
        </w:tc>
      </w:tr>
      <w:tr w:rsidR="00B42F08" w14:paraId="12F4D690" w14:textId="77777777">
        <w:tc>
          <w:tcPr>
            <w:tcW w:w="3794" w:type="dxa"/>
          </w:tcPr>
          <w:p w14:paraId="0C1F6C41" w14:textId="77777777" w:rsidR="00B42F08" w:rsidRDefault="0042471A">
            <w:pPr>
              <w:rPr>
                <w:lang w:val="en-US"/>
              </w:rPr>
            </w:pPr>
            <w:r>
              <w:rPr>
                <w:lang w:val="en-US"/>
              </w:rPr>
              <w:t>Functional correctness of the pipeline</w:t>
            </w:r>
          </w:p>
        </w:tc>
        <w:tc>
          <w:tcPr>
            <w:tcW w:w="5133" w:type="dxa"/>
          </w:tcPr>
          <w:p w14:paraId="2C88B0D6" w14:textId="77777777" w:rsidR="00B42F08" w:rsidRDefault="0042471A">
            <w:pPr>
              <w:rPr>
                <w:rFonts w:ascii="Arial" w:hAnsi="Arial" w:cs="Arial"/>
                <w:lang w:val="en-US"/>
              </w:rPr>
            </w:pPr>
            <w:r>
              <w:rPr>
                <w:rFonts w:ascii="Arial" w:eastAsia="SimSun" w:hAnsi="Arial" w:cs="Arial"/>
              </w:rPr>
              <w:t>Reports generated via npm audit &amp; retire.js</w:t>
            </w:r>
          </w:p>
        </w:tc>
      </w:tr>
      <w:tr w:rsidR="00B42F08" w14:paraId="1B57EFED" w14:textId="77777777">
        <w:tc>
          <w:tcPr>
            <w:tcW w:w="3794" w:type="dxa"/>
          </w:tcPr>
          <w:p w14:paraId="55D81D77" w14:textId="77777777" w:rsidR="00B42F08" w:rsidRDefault="0042471A">
            <w:pPr>
              <w:rPr>
                <w:lang w:val="en-US"/>
              </w:rPr>
            </w:pPr>
            <w:r>
              <w:rPr>
                <w:lang w:val="en-US"/>
              </w:rPr>
              <w:t xml:space="preserve">Functional correctness of the Vulnerability Dashboard </w:t>
            </w:r>
          </w:p>
        </w:tc>
        <w:tc>
          <w:tcPr>
            <w:tcW w:w="5133" w:type="dxa"/>
          </w:tcPr>
          <w:p w14:paraId="5EEF3F30" w14:textId="77777777" w:rsidR="00B42F08" w:rsidRDefault="0042471A">
            <w:pPr>
              <w:rPr>
                <w:rFonts w:ascii="Arial" w:hAnsi="Arial" w:cs="Arial"/>
                <w:lang w:val="en-US"/>
              </w:rPr>
            </w:pPr>
            <w:r>
              <w:rPr>
                <w:rFonts w:ascii="Arial" w:eastAsia="SimSun" w:hAnsi="Arial" w:cs="Arial"/>
              </w:rPr>
              <w:t xml:space="preserve">JSON outputs parsed and shown via </w:t>
            </w:r>
            <w:r>
              <w:rPr>
                <w:rStyle w:val="HTMLCode"/>
                <w:rFonts w:ascii="Arial" w:eastAsia="SimSun" w:hAnsi="Arial" w:cs="Arial"/>
              </w:rPr>
              <w:t>render.js</w:t>
            </w:r>
          </w:p>
        </w:tc>
      </w:tr>
      <w:tr w:rsidR="00B42F08" w14:paraId="7A2EE9C7" w14:textId="77777777">
        <w:tc>
          <w:tcPr>
            <w:tcW w:w="3794" w:type="dxa"/>
          </w:tcPr>
          <w:p w14:paraId="179C289F" w14:textId="77777777" w:rsidR="00B42F08" w:rsidRDefault="0042471A">
            <w:pPr>
              <w:rPr>
                <w:lang w:val="en-US"/>
              </w:rPr>
            </w:pPr>
            <w:r>
              <w:rPr>
                <w:lang w:val="en-US"/>
              </w:rPr>
              <w:t xml:space="preserve">Usability of the technical </w:t>
            </w:r>
          </w:p>
          <w:p w14:paraId="5CCF2737" w14:textId="77777777" w:rsidR="00B42F08" w:rsidRDefault="0042471A">
            <w:pPr>
              <w:rPr>
                <w:lang w:val="en-US"/>
              </w:rPr>
            </w:pPr>
            <w:r>
              <w:rPr>
                <w:lang w:val="en-US"/>
              </w:rPr>
              <w:t>Documentation</w:t>
            </w:r>
          </w:p>
        </w:tc>
        <w:tc>
          <w:tcPr>
            <w:tcW w:w="5133" w:type="dxa"/>
          </w:tcPr>
          <w:p w14:paraId="12203F73" w14:textId="77777777" w:rsidR="00B42F08" w:rsidRDefault="0042471A">
            <w:pPr>
              <w:rPr>
                <w:rFonts w:ascii="Arial" w:hAnsi="Arial" w:cs="Arial"/>
                <w:lang w:val="en-US"/>
              </w:rPr>
            </w:pPr>
            <w:r>
              <w:rPr>
                <w:rFonts w:ascii="Arial" w:eastAsia="SimSun" w:hAnsi="Arial" w:cs="Arial"/>
              </w:rPr>
              <w:t>Well-documented functions and branch comments</w:t>
            </w:r>
          </w:p>
        </w:tc>
      </w:tr>
    </w:tbl>
    <w:p w14:paraId="74CB70AD" w14:textId="77777777" w:rsidR="00B42F08" w:rsidRDefault="00B42F08">
      <w:pPr>
        <w:rPr>
          <w:lang w:val="en-US"/>
        </w:rPr>
      </w:pPr>
    </w:p>
    <w:p w14:paraId="3BAE8094" w14:textId="77777777" w:rsidR="00B42F08" w:rsidRDefault="00B42F08">
      <w:pPr>
        <w:rPr>
          <w:lang w:val="en-US"/>
        </w:rPr>
      </w:pPr>
    </w:p>
    <w:p w14:paraId="30877E9D" w14:textId="77777777" w:rsidR="00B42F08" w:rsidRDefault="0042471A">
      <w:pPr>
        <w:rPr>
          <w:lang w:val="en-US"/>
        </w:rPr>
      </w:pPr>
      <w:r>
        <w:rPr>
          <w:lang w:val="en-US"/>
        </w:rPr>
        <w:t>Overall assessment of the achievement of the test objectives:</w:t>
      </w:r>
    </w:p>
    <w:p w14:paraId="59112680" w14:textId="77777777" w:rsidR="00135DC7" w:rsidRDefault="00135DC7">
      <w:pPr>
        <w:rPr>
          <w:lang w:val="en-US"/>
        </w:rPr>
      </w:pPr>
    </w:p>
    <w:p w14:paraId="01FED1B3" w14:textId="77777777" w:rsidR="00B42F08" w:rsidRDefault="0042471A">
      <w:pPr>
        <w:jc w:val="both"/>
        <w:rPr>
          <w:rFonts w:ascii="Arial" w:eastAsia="SimSun" w:hAnsi="Arial" w:cs="Arial"/>
        </w:rPr>
      </w:pPr>
      <w:r>
        <w:rPr>
          <w:rFonts w:ascii="Arial" w:hAnsi="Arial" w:cs="Arial"/>
        </w:rPr>
        <w:t>-</w:t>
      </w:r>
      <w:r>
        <w:rPr>
          <w:rFonts w:ascii="Arial" w:eastAsia="SimSun" w:hAnsi="Arial" w:cs="Arial"/>
        </w:rPr>
        <w:t>Achieved successfully. All CI/CD stages from build to deploy executed as expected. Tools such as SonarQube (SAST), OWASP Dependency-Check (SCA), Gitleaks (Secret Detection), Trivy (Container Scanning), and OWASP ZAP (DAST) were properly integrated. Artifacts were uploaded correctly, and results were fetched without failure.</w:t>
      </w:r>
    </w:p>
    <w:p w14:paraId="27BF614C" w14:textId="77777777" w:rsidR="00B42F08" w:rsidRDefault="00B42F08">
      <w:pPr>
        <w:jc w:val="both"/>
        <w:rPr>
          <w:rFonts w:ascii="Arial" w:eastAsia="SimSun" w:hAnsi="Arial" w:cs="Arial"/>
        </w:rPr>
      </w:pPr>
    </w:p>
    <w:p w14:paraId="74046CF6" w14:textId="77777777" w:rsidR="00B42F08" w:rsidRDefault="0042471A">
      <w:pPr>
        <w:jc w:val="both"/>
        <w:rPr>
          <w:rFonts w:ascii="Arial" w:eastAsia="SimSun" w:hAnsi="Arial" w:cs="Arial"/>
        </w:rPr>
      </w:pPr>
      <w:r>
        <w:rPr>
          <w:rFonts w:ascii="Arial" w:eastAsia="SimSun" w:hAnsi="Arial" w:cs="Arial"/>
        </w:rPr>
        <w:t>-Fully functional for stages where reports were available. The SAST and SCA stages were properly represented in the dashboard. However, a placeholder was left for final SAST JSON integration. Overall, the system can visualize vulnerability data effectively and interactively</w:t>
      </w:r>
    </w:p>
    <w:p w14:paraId="68D50DBB" w14:textId="77777777" w:rsidR="00B42F08" w:rsidRDefault="00B42F08">
      <w:pPr>
        <w:jc w:val="both"/>
        <w:rPr>
          <w:rFonts w:ascii="Arial" w:eastAsia="SimSun" w:hAnsi="Arial" w:cs="Arial"/>
        </w:rPr>
      </w:pPr>
    </w:p>
    <w:p w14:paraId="507C9C38" w14:textId="77777777" w:rsidR="00B42F08" w:rsidRDefault="0042471A">
      <w:pPr>
        <w:jc w:val="both"/>
        <w:rPr>
          <w:rFonts w:ascii="Arial" w:eastAsia="SimSun" w:hAnsi="Arial" w:cs="Arial"/>
        </w:rPr>
      </w:pPr>
      <w:r>
        <w:rPr>
          <w:rFonts w:ascii="Arial" w:eastAsia="SimSun" w:hAnsi="Arial" w:cs="Arial"/>
        </w:rPr>
        <w:t>-The project meets all core test objectives with a high level of integration, functionality, and security coverage. With minor polishing in user experience and documentation, it’s ready for final delivery.</w:t>
      </w:r>
    </w:p>
    <w:p w14:paraId="5781EFA7" w14:textId="77777777" w:rsidR="00B42F08" w:rsidRDefault="0042471A">
      <w:pPr>
        <w:pStyle w:val="Heading2"/>
      </w:pPr>
      <w:bookmarkStart w:id="25" w:name="_Toc167263324"/>
      <w:r>
        <w:rPr>
          <w:lang w:val="en-US"/>
        </w:rPr>
        <w:t xml:space="preserve"> </w:t>
      </w:r>
      <w:r>
        <w:t>Error status</w:t>
      </w:r>
      <w:bookmarkEnd w:id="21"/>
      <w:r>
        <w:t xml:space="preserve"> after successful test </w:t>
      </w:r>
      <w:bookmarkEnd w:id="22"/>
      <w:bookmarkEnd w:id="25"/>
    </w:p>
    <w:p w14:paraId="2ED3B54F" w14:textId="77777777" w:rsidR="00B42F08" w:rsidRDefault="0042471A">
      <w:pPr>
        <w:pStyle w:val="Heading3"/>
      </w:pPr>
      <w:bookmarkStart w:id="26" w:name="_Toc167263325"/>
      <w:r>
        <w:lastRenderedPageBreak/>
        <w:t xml:space="preserve"> Pipeline ToDo List</w:t>
      </w:r>
      <w:bookmarkEnd w:id="26"/>
    </w:p>
    <w:tbl>
      <w:tblPr>
        <w:tblStyle w:val="TableGrid"/>
        <w:tblW w:w="5293" w:type="dxa"/>
        <w:tblLayout w:type="fixed"/>
        <w:tblLook w:val="04A0" w:firstRow="1" w:lastRow="0" w:firstColumn="1" w:lastColumn="0" w:noHBand="0" w:noVBand="1"/>
      </w:tblPr>
      <w:tblGrid>
        <w:gridCol w:w="2553"/>
        <w:gridCol w:w="1383"/>
        <w:gridCol w:w="1357"/>
      </w:tblGrid>
      <w:tr w:rsidR="00B42F08" w14:paraId="08B75AB1" w14:textId="77777777">
        <w:tc>
          <w:tcPr>
            <w:tcW w:w="2553" w:type="dxa"/>
            <w:shd w:val="clear" w:color="auto" w:fill="B3B3B3"/>
          </w:tcPr>
          <w:p w14:paraId="0ADF50CC" w14:textId="77777777" w:rsidR="00B42F08" w:rsidRDefault="00B42F08">
            <w:pPr>
              <w:rPr>
                <w:b/>
                <w:sz w:val="16"/>
                <w:szCs w:val="16"/>
              </w:rPr>
            </w:pPr>
          </w:p>
        </w:tc>
        <w:tc>
          <w:tcPr>
            <w:tcW w:w="1383" w:type="dxa"/>
            <w:shd w:val="clear" w:color="auto" w:fill="B3B3B3"/>
          </w:tcPr>
          <w:p w14:paraId="342B6552" w14:textId="77777777" w:rsidR="00B42F08" w:rsidRDefault="0042471A">
            <w:pPr>
              <w:rPr>
                <w:b/>
                <w:sz w:val="16"/>
                <w:szCs w:val="16"/>
              </w:rPr>
            </w:pPr>
            <w:r>
              <w:rPr>
                <w:b/>
                <w:sz w:val="16"/>
                <w:szCs w:val="16"/>
              </w:rPr>
              <w:t>Open</w:t>
            </w:r>
          </w:p>
        </w:tc>
        <w:tc>
          <w:tcPr>
            <w:tcW w:w="1357" w:type="dxa"/>
            <w:shd w:val="clear" w:color="auto" w:fill="B3B3B3"/>
          </w:tcPr>
          <w:p w14:paraId="7FDAD201" w14:textId="77777777" w:rsidR="00B42F08" w:rsidRDefault="0042471A">
            <w:pPr>
              <w:rPr>
                <w:b/>
                <w:sz w:val="16"/>
                <w:szCs w:val="16"/>
              </w:rPr>
            </w:pPr>
            <w:r>
              <w:rPr>
                <w:b/>
                <w:sz w:val="16"/>
                <w:szCs w:val="16"/>
              </w:rPr>
              <w:t>Closed</w:t>
            </w:r>
          </w:p>
        </w:tc>
      </w:tr>
      <w:tr w:rsidR="00B42F08" w14:paraId="72DDF445" w14:textId="77777777">
        <w:tc>
          <w:tcPr>
            <w:tcW w:w="2553" w:type="dxa"/>
          </w:tcPr>
          <w:p w14:paraId="7D1EE22F" w14:textId="77777777" w:rsidR="00B42F08" w:rsidRDefault="0042471A">
            <w:r>
              <w:t>Blocking</w:t>
            </w:r>
          </w:p>
        </w:tc>
        <w:tc>
          <w:tcPr>
            <w:tcW w:w="1383" w:type="dxa"/>
            <w:shd w:val="clear" w:color="auto" w:fill="auto"/>
          </w:tcPr>
          <w:p w14:paraId="24D81385" w14:textId="77777777" w:rsidR="00B42F08" w:rsidRDefault="0042471A">
            <w:pPr>
              <w:rPr>
                <w:b/>
              </w:rPr>
            </w:pPr>
            <w:r>
              <w:rPr>
                <w:b/>
              </w:rPr>
              <w:t>0</w:t>
            </w:r>
          </w:p>
        </w:tc>
        <w:tc>
          <w:tcPr>
            <w:tcW w:w="1357" w:type="dxa"/>
          </w:tcPr>
          <w:p w14:paraId="1071A545" w14:textId="77777777" w:rsidR="00B42F08" w:rsidRDefault="0042471A">
            <w:pPr>
              <w:rPr>
                <w:b/>
              </w:rPr>
            </w:pPr>
            <w:r>
              <w:rPr>
                <w:b/>
              </w:rPr>
              <w:t>0</w:t>
            </w:r>
          </w:p>
        </w:tc>
      </w:tr>
      <w:tr w:rsidR="00B42F08" w14:paraId="61F86746" w14:textId="77777777">
        <w:tc>
          <w:tcPr>
            <w:tcW w:w="2553" w:type="dxa"/>
          </w:tcPr>
          <w:p w14:paraId="47F101B6" w14:textId="77777777" w:rsidR="00B42F08" w:rsidRDefault="0042471A">
            <w:r>
              <w:t>High</w:t>
            </w:r>
          </w:p>
        </w:tc>
        <w:tc>
          <w:tcPr>
            <w:tcW w:w="1383" w:type="dxa"/>
            <w:shd w:val="clear" w:color="auto" w:fill="auto"/>
          </w:tcPr>
          <w:p w14:paraId="03DB8CB2" w14:textId="77777777" w:rsidR="00B42F08" w:rsidRDefault="0042471A">
            <w:pPr>
              <w:rPr>
                <w:b/>
              </w:rPr>
            </w:pPr>
            <w:r>
              <w:rPr>
                <w:b/>
              </w:rPr>
              <w:t>1</w:t>
            </w:r>
          </w:p>
        </w:tc>
        <w:tc>
          <w:tcPr>
            <w:tcW w:w="1357" w:type="dxa"/>
          </w:tcPr>
          <w:p w14:paraId="18B13985" w14:textId="77777777" w:rsidR="00B42F08" w:rsidRDefault="0042471A">
            <w:pPr>
              <w:rPr>
                <w:b/>
              </w:rPr>
            </w:pPr>
            <w:r>
              <w:rPr>
                <w:b/>
              </w:rPr>
              <w:t>3</w:t>
            </w:r>
          </w:p>
        </w:tc>
      </w:tr>
      <w:tr w:rsidR="00B42F08" w14:paraId="0017EC9D" w14:textId="77777777">
        <w:tc>
          <w:tcPr>
            <w:tcW w:w="2553" w:type="dxa"/>
          </w:tcPr>
          <w:p w14:paraId="119EDEF8" w14:textId="77777777" w:rsidR="00B42F08" w:rsidRDefault="0042471A">
            <w:r>
              <w:t>Normal</w:t>
            </w:r>
          </w:p>
        </w:tc>
        <w:tc>
          <w:tcPr>
            <w:tcW w:w="1383" w:type="dxa"/>
            <w:shd w:val="clear" w:color="auto" w:fill="auto"/>
          </w:tcPr>
          <w:p w14:paraId="16DC9136" w14:textId="77777777" w:rsidR="00B42F08" w:rsidRDefault="0042471A">
            <w:pPr>
              <w:rPr>
                <w:b/>
              </w:rPr>
            </w:pPr>
            <w:r>
              <w:rPr>
                <w:b/>
              </w:rPr>
              <w:t>2</w:t>
            </w:r>
          </w:p>
        </w:tc>
        <w:tc>
          <w:tcPr>
            <w:tcW w:w="1357" w:type="dxa"/>
          </w:tcPr>
          <w:p w14:paraId="26BB722D" w14:textId="77777777" w:rsidR="00B42F08" w:rsidRDefault="0042471A">
            <w:pPr>
              <w:rPr>
                <w:b/>
              </w:rPr>
            </w:pPr>
            <w:r>
              <w:rPr>
                <w:b/>
              </w:rPr>
              <w:t>4</w:t>
            </w:r>
          </w:p>
        </w:tc>
      </w:tr>
      <w:tr w:rsidR="00B42F08" w14:paraId="47E84614" w14:textId="77777777">
        <w:tc>
          <w:tcPr>
            <w:tcW w:w="2553" w:type="dxa"/>
          </w:tcPr>
          <w:p w14:paraId="30DCE25B" w14:textId="77777777" w:rsidR="00B42F08" w:rsidRDefault="0042471A">
            <w:r>
              <w:t>Low</w:t>
            </w:r>
          </w:p>
        </w:tc>
        <w:tc>
          <w:tcPr>
            <w:tcW w:w="1383" w:type="dxa"/>
            <w:shd w:val="clear" w:color="auto" w:fill="auto"/>
          </w:tcPr>
          <w:p w14:paraId="24E4940E" w14:textId="77777777" w:rsidR="00B42F08" w:rsidRDefault="0042471A">
            <w:pPr>
              <w:rPr>
                <w:b/>
              </w:rPr>
            </w:pPr>
            <w:r>
              <w:rPr>
                <w:b/>
              </w:rPr>
              <w:t>0</w:t>
            </w:r>
          </w:p>
        </w:tc>
        <w:tc>
          <w:tcPr>
            <w:tcW w:w="1357" w:type="dxa"/>
          </w:tcPr>
          <w:p w14:paraId="701099C6" w14:textId="77777777" w:rsidR="00B42F08" w:rsidRDefault="0042471A">
            <w:pPr>
              <w:rPr>
                <w:b/>
              </w:rPr>
            </w:pPr>
            <w:r>
              <w:rPr>
                <w:b/>
              </w:rPr>
              <w:t>3</w:t>
            </w:r>
          </w:p>
        </w:tc>
      </w:tr>
      <w:tr w:rsidR="00B42F08" w14:paraId="652A0016" w14:textId="77777777">
        <w:trPr>
          <w:trHeight w:val="210"/>
        </w:trPr>
        <w:tc>
          <w:tcPr>
            <w:tcW w:w="2553" w:type="dxa"/>
          </w:tcPr>
          <w:p w14:paraId="34D53E90" w14:textId="77777777" w:rsidR="00B42F08" w:rsidRDefault="0042471A">
            <w:pPr>
              <w:jc w:val="right"/>
            </w:pPr>
            <w:r>
              <w:t>Total</w:t>
            </w:r>
          </w:p>
        </w:tc>
        <w:tc>
          <w:tcPr>
            <w:tcW w:w="1383" w:type="dxa"/>
            <w:shd w:val="clear" w:color="auto" w:fill="auto"/>
          </w:tcPr>
          <w:p w14:paraId="73CDF739" w14:textId="77777777" w:rsidR="00B42F08" w:rsidRDefault="0042471A">
            <w:r>
              <w:t>3</w:t>
            </w:r>
          </w:p>
        </w:tc>
        <w:tc>
          <w:tcPr>
            <w:tcW w:w="1357" w:type="dxa"/>
          </w:tcPr>
          <w:p w14:paraId="3F92288A" w14:textId="77777777" w:rsidR="00B42F08" w:rsidRDefault="0042471A">
            <w:r>
              <w:t>10</w:t>
            </w:r>
          </w:p>
        </w:tc>
      </w:tr>
    </w:tbl>
    <w:p w14:paraId="1752308C" w14:textId="77777777" w:rsidR="00B42F08" w:rsidRDefault="00B42F08"/>
    <w:p w14:paraId="471D3B8F" w14:textId="77777777" w:rsidR="00B42F08" w:rsidRDefault="0042471A">
      <w:pPr>
        <w:pStyle w:val="Heading3"/>
      </w:pPr>
      <w:bookmarkStart w:id="27" w:name="_Toc167263326"/>
      <w:r>
        <w:t xml:space="preserve"> Pipeline Juice Shop</w:t>
      </w:r>
      <w:bookmarkEnd w:id="27"/>
    </w:p>
    <w:tbl>
      <w:tblPr>
        <w:tblStyle w:val="TableGrid"/>
        <w:tblW w:w="5293" w:type="dxa"/>
        <w:tblLayout w:type="fixed"/>
        <w:tblLook w:val="04A0" w:firstRow="1" w:lastRow="0" w:firstColumn="1" w:lastColumn="0" w:noHBand="0" w:noVBand="1"/>
      </w:tblPr>
      <w:tblGrid>
        <w:gridCol w:w="2553"/>
        <w:gridCol w:w="1383"/>
        <w:gridCol w:w="1357"/>
      </w:tblGrid>
      <w:tr w:rsidR="00B42F08" w14:paraId="0516C6F9" w14:textId="77777777">
        <w:tc>
          <w:tcPr>
            <w:tcW w:w="2553" w:type="dxa"/>
            <w:shd w:val="clear" w:color="auto" w:fill="B3B3B3"/>
          </w:tcPr>
          <w:p w14:paraId="4782A87A" w14:textId="77777777" w:rsidR="00B42F08" w:rsidRDefault="00B42F08">
            <w:pPr>
              <w:rPr>
                <w:b/>
                <w:sz w:val="16"/>
                <w:szCs w:val="16"/>
              </w:rPr>
            </w:pPr>
          </w:p>
        </w:tc>
        <w:tc>
          <w:tcPr>
            <w:tcW w:w="1383" w:type="dxa"/>
            <w:shd w:val="clear" w:color="auto" w:fill="B3B3B3"/>
          </w:tcPr>
          <w:p w14:paraId="7A862DC1" w14:textId="77777777" w:rsidR="00B42F08" w:rsidRDefault="0042471A">
            <w:pPr>
              <w:rPr>
                <w:b/>
                <w:sz w:val="16"/>
                <w:szCs w:val="16"/>
              </w:rPr>
            </w:pPr>
            <w:r>
              <w:rPr>
                <w:b/>
                <w:sz w:val="16"/>
                <w:szCs w:val="16"/>
              </w:rPr>
              <w:t>Open</w:t>
            </w:r>
          </w:p>
        </w:tc>
        <w:tc>
          <w:tcPr>
            <w:tcW w:w="1357" w:type="dxa"/>
            <w:shd w:val="clear" w:color="auto" w:fill="B3B3B3"/>
          </w:tcPr>
          <w:p w14:paraId="0896325D" w14:textId="77777777" w:rsidR="00B42F08" w:rsidRDefault="0042471A">
            <w:pPr>
              <w:rPr>
                <w:b/>
                <w:sz w:val="16"/>
                <w:szCs w:val="16"/>
              </w:rPr>
            </w:pPr>
            <w:r>
              <w:rPr>
                <w:b/>
                <w:sz w:val="16"/>
                <w:szCs w:val="16"/>
              </w:rPr>
              <w:t>Closed</w:t>
            </w:r>
          </w:p>
        </w:tc>
      </w:tr>
      <w:tr w:rsidR="00B42F08" w14:paraId="59A12C66" w14:textId="77777777">
        <w:tc>
          <w:tcPr>
            <w:tcW w:w="2553" w:type="dxa"/>
          </w:tcPr>
          <w:p w14:paraId="55DBDFE0" w14:textId="77777777" w:rsidR="00B42F08" w:rsidRDefault="0042471A">
            <w:r>
              <w:t>Blocking</w:t>
            </w:r>
          </w:p>
        </w:tc>
        <w:tc>
          <w:tcPr>
            <w:tcW w:w="1383" w:type="dxa"/>
            <w:shd w:val="clear" w:color="auto" w:fill="auto"/>
          </w:tcPr>
          <w:p w14:paraId="6F286EA9" w14:textId="77777777" w:rsidR="00B42F08" w:rsidRDefault="0042471A">
            <w:pPr>
              <w:rPr>
                <w:b/>
              </w:rPr>
            </w:pPr>
            <w:r>
              <w:rPr>
                <w:b/>
              </w:rPr>
              <w:t>0</w:t>
            </w:r>
          </w:p>
        </w:tc>
        <w:tc>
          <w:tcPr>
            <w:tcW w:w="1357" w:type="dxa"/>
          </w:tcPr>
          <w:p w14:paraId="7D2A44DF" w14:textId="77777777" w:rsidR="00B42F08" w:rsidRDefault="0042471A">
            <w:pPr>
              <w:rPr>
                <w:b/>
              </w:rPr>
            </w:pPr>
            <w:r>
              <w:rPr>
                <w:b/>
              </w:rPr>
              <w:t>0</w:t>
            </w:r>
          </w:p>
        </w:tc>
      </w:tr>
      <w:tr w:rsidR="00B42F08" w14:paraId="5CAE4CBF" w14:textId="77777777">
        <w:tc>
          <w:tcPr>
            <w:tcW w:w="2553" w:type="dxa"/>
          </w:tcPr>
          <w:p w14:paraId="17313BF8" w14:textId="77777777" w:rsidR="00B42F08" w:rsidRDefault="0042471A">
            <w:r>
              <w:t>High</w:t>
            </w:r>
          </w:p>
        </w:tc>
        <w:tc>
          <w:tcPr>
            <w:tcW w:w="1383" w:type="dxa"/>
            <w:shd w:val="clear" w:color="auto" w:fill="auto"/>
          </w:tcPr>
          <w:p w14:paraId="56D656AF" w14:textId="77777777" w:rsidR="00B42F08" w:rsidRDefault="0042471A">
            <w:pPr>
              <w:rPr>
                <w:b/>
              </w:rPr>
            </w:pPr>
            <w:r>
              <w:rPr>
                <w:b/>
              </w:rPr>
              <w:t>2</w:t>
            </w:r>
          </w:p>
        </w:tc>
        <w:tc>
          <w:tcPr>
            <w:tcW w:w="1357" w:type="dxa"/>
          </w:tcPr>
          <w:p w14:paraId="77C85D40" w14:textId="77777777" w:rsidR="00B42F08" w:rsidRDefault="0042471A">
            <w:pPr>
              <w:rPr>
                <w:b/>
              </w:rPr>
            </w:pPr>
            <w:r>
              <w:rPr>
                <w:b/>
              </w:rPr>
              <w:t>5</w:t>
            </w:r>
          </w:p>
        </w:tc>
      </w:tr>
      <w:tr w:rsidR="00B42F08" w14:paraId="4CC2775B" w14:textId="77777777">
        <w:tc>
          <w:tcPr>
            <w:tcW w:w="2553" w:type="dxa"/>
          </w:tcPr>
          <w:p w14:paraId="25C315D4" w14:textId="77777777" w:rsidR="00B42F08" w:rsidRDefault="0042471A">
            <w:r>
              <w:t>Normal</w:t>
            </w:r>
          </w:p>
        </w:tc>
        <w:tc>
          <w:tcPr>
            <w:tcW w:w="1383" w:type="dxa"/>
            <w:shd w:val="clear" w:color="auto" w:fill="auto"/>
          </w:tcPr>
          <w:p w14:paraId="482922B5" w14:textId="77777777" w:rsidR="00B42F08" w:rsidRDefault="0042471A">
            <w:pPr>
              <w:rPr>
                <w:b/>
              </w:rPr>
            </w:pPr>
            <w:r>
              <w:rPr>
                <w:b/>
              </w:rPr>
              <w:t>2</w:t>
            </w:r>
          </w:p>
        </w:tc>
        <w:tc>
          <w:tcPr>
            <w:tcW w:w="1357" w:type="dxa"/>
          </w:tcPr>
          <w:p w14:paraId="6D255889" w14:textId="77777777" w:rsidR="00B42F08" w:rsidRDefault="0042471A">
            <w:pPr>
              <w:rPr>
                <w:b/>
              </w:rPr>
            </w:pPr>
            <w:r>
              <w:rPr>
                <w:b/>
              </w:rPr>
              <w:t>41</w:t>
            </w:r>
          </w:p>
        </w:tc>
      </w:tr>
      <w:tr w:rsidR="00B42F08" w14:paraId="65FB388C" w14:textId="77777777">
        <w:tc>
          <w:tcPr>
            <w:tcW w:w="2553" w:type="dxa"/>
          </w:tcPr>
          <w:p w14:paraId="5B69B400" w14:textId="77777777" w:rsidR="00B42F08" w:rsidRDefault="0042471A">
            <w:r>
              <w:t>Low</w:t>
            </w:r>
          </w:p>
        </w:tc>
        <w:tc>
          <w:tcPr>
            <w:tcW w:w="1383" w:type="dxa"/>
            <w:shd w:val="clear" w:color="auto" w:fill="auto"/>
          </w:tcPr>
          <w:p w14:paraId="012B4AF5" w14:textId="77777777" w:rsidR="00B42F08" w:rsidRDefault="0042471A">
            <w:pPr>
              <w:rPr>
                <w:b/>
              </w:rPr>
            </w:pPr>
            <w:r>
              <w:rPr>
                <w:b/>
              </w:rPr>
              <w:t>1</w:t>
            </w:r>
          </w:p>
        </w:tc>
        <w:tc>
          <w:tcPr>
            <w:tcW w:w="1357" w:type="dxa"/>
          </w:tcPr>
          <w:p w14:paraId="74E73C24" w14:textId="77777777" w:rsidR="00B42F08" w:rsidRDefault="0042471A">
            <w:pPr>
              <w:rPr>
                <w:b/>
              </w:rPr>
            </w:pPr>
            <w:r>
              <w:rPr>
                <w:b/>
              </w:rPr>
              <w:t>2</w:t>
            </w:r>
          </w:p>
        </w:tc>
      </w:tr>
      <w:tr w:rsidR="00B42F08" w14:paraId="7F155C7F" w14:textId="77777777">
        <w:trPr>
          <w:trHeight w:val="234"/>
        </w:trPr>
        <w:tc>
          <w:tcPr>
            <w:tcW w:w="2553" w:type="dxa"/>
          </w:tcPr>
          <w:p w14:paraId="71B547D2" w14:textId="77777777" w:rsidR="00B42F08" w:rsidRDefault="0042471A">
            <w:pPr>
              <w:jc w:val="right"/>
            </w:pPr>
            <w:r>
              <w:t>Total</w:t>
            </w:r>
          </w:p>
        </w:tc>
        <w:tc>
          <w:tcPr>
            <w:tcW w:w="1383" w:type="dxa"/>
            <w:shd w:val="clear" w:color="auto" w:fill="auto"/>
          </w:tcPr>
          <w:p w14:paraId="529131E2" w14:textId="77777777" w:rsidR="00B42F08" w:rsidRDefault="0042471A">
            <w:r>
              <w:t>5</w:t>
            </w:r>
          </w:p>
        </w:tc>
        <w:tc>
          <w:tcPr>
            <w:tcW w:w="1357" w:type="dxa"/>
          </w:tcPr>
          <w:p w14:paraId="273388D7" w14:textId="77777777" w:rsidR="00B42F08" w:rsidRDefault="0042471A">
            <w:r>
              <w:t>11</w:t>
            </w:r>
          </w:p>
        </w:tc>
      </w:tr>
    </w:tbl>
    <w:p w14:paraId="718A5D69" w14:textId="77777777" w:rsidR="00B42F08" w:rsidRDefault="0042471A">
      <w:pPr>
        <w:pStyle w:val="Heading1"/>
      </w:pPr>
      <w:bookmarkStart w:id="28" w:name="_Toc167263327"/>
      <w:r>
        <w:t>Acceptance documentation</w:t>
      </w:r>
      <w:bookmarkEnd w:id="28"/>
    </w:p>
    <w:p w14:paraId="642E66ED" w14:textId="77777777" w:rsidR="00B42F08" w:rsidRDefault="0042471A">
      <w:pPr>
        <w:pStyle w:val="Text-1Absatz"/>
        <w:rPr>
          <w:lang w:val="en-US"/>
        </w:rPr>
      </w:pPr>
      <w:r>
        <w:rPr>
          <w:lang w:val="en-US"/>
        </w:rPr>
        <w:t>The following templates are to be used in the acceptance procedure:</w:t>
      </w:r>
    </w:p>
    <w:p w14:paraId="632F6D95" w14:textId="77777777" w:rsidR="00B42F08" w:rsidRDefault="0042471A">
      <w:pPr>
        <w:pStyle w:val="Text-laufAbstze"/>
        <w:rPr>
          <w:lang w:val="en-US"/>
        </w:rPr>
      </w:pPr>
      <w:r>
        <w:rPr>
          <w:lang w:val="en-US"/>
        </w:rPr>
        <w:t>BZA - Provision for acceptance</w:t>
      </w:r>
    </w:p>
    <w:p w14:paraId="2D8BE504" w14:textId="77777777" w:rsidR="00B42F08" w:rsidRDefault="0042471A">
      <w:pPr>
        <w:pStyle w:val="Text-laufAbstze"/>
        <w:rPr>
          <w:lang w:val="en-US"/>
        </w:rPr>
      </w:pPr>
      <w:r>
        <w:rPr>
          <w:lang w:val="en-US"/>
        </w:rPr>
        <w:t xml:space="preserve">Acceptance protocol </w:t>
      </w:r>
    </w:p>
    <w:p w14:paraId="6ADD95E7" w14:textId="77777777" w:rsidR="00B42F08" w:rsidRDefault="00B42F08">
      <w:pPr>
        <w:pStyle w:val="Text-laufAbstze"/>
        <w:rPr>
          <w:lang w:val="en-US"/>
        </w:rPr>
      </w:pPr>
    </w:p>
    <w:p w14:paraId="51CCBBBF" w14:textId="77777777" w:rsidR="00B42F08" w:rsidRDefault="0042471A">
      <w:pPr>
        <w:pStyle w:val="Heading1"/>
        <w:spacing w:after="0"/>
      </w:pPr>
      <w:bookmarkStart w:id="29" w:name="_Toc167263328"/>
      <w:r>
        <w:t>User documentation (optional)</w:t>
      </w:r>
      <w:bookmarkEnd w:id="29"/>
    </w:p>
    <w:p w14:paraId="364B7FE7" w14:textId="59EA02C2" w:rsidR="00B42F08" w:rsidRDefault="0042471A">
      <w:pPr>
        <w:pStyle w:val="Heading1"/>
        <w:numPr>
          <w:ilvl w:val="0"/>
          <w:numId w:val="0"/>
        </w:numPr>
        <w:spacing w:before="0" w:after="0"/>
        <w:rPr>
          <w:rFonts w:ascii="Arial" w:hAnsi="Arial" w:cs="Arial"/>
          <w:sz w:val="20"/>
        </w:rPr>
      </w:pPr>
      <w:r>
        <w:rPr>
          <w:rStyle w:val="Strong"/>
          <w:rFonts w:ascii="Arial" w:hAnsi="Arial" w:cs="Arial"/>
          <w:sz w:val="20"/>
        </w:rPr>
        <w:t>1.</w:t>
      </w:r>
      <w:r w:rsidR="00135DC7">
        <w:rPr>
          <w:rStyle w:val="Strong"/>
          <w:rFonts w:ascii="Arial" w:hAnsi="Arial" w:cs="Arial"/>
          <w:sz w:val="20"/>
        </w:rPr>
        <w:t xml:space="preserve"> </w:t>
      </w:r>
      <w:r>
        <w:rPr>
          <w:rStyle w:val="Strong"/>
          <w:rFonts w:ascii="Arial" w:hAnsi="Arial" w:cs="Arial"/>
          <w:sz w:val="20"/>
        </w:rPr>
        <w:t xml:space="preserve">Open the </w:t>
      </w:r>
      <w:r>
        <w:rPr>
          <w:rStyle w:val="HTMLCode"/>
          <w:rFonts w:ascii="Arial" w:hAnsi="Arial" w:cs="Arial"/>
        </w:rPr>
        <w:t>index.html</w:t>
      </w:r>
      <w:r>
        <w:rPr>
          <w:rFonts w:ascii="Arial" w:hAnsi="Arial" w:cs="Arial"/>
          <w:sz w:val="20"/>
        </w:rPr>
        <w:t xml:space="preserve"> from the </w:t>
      </w:r>
      <w:r>
        <w:rPr>
          <w:rStyle w:val="HTMLCode"/>
          <w:rFonts w:ascii="Arial" w:hAnsi="Arial" w:cs="Arial"/>
        </w:rPr>
        <w:t>vulnerability-dashboard</w:t>
      </w:r>
      <w:r>
        <w:rPr>
          <w:rFonts w:ascii="Arial" w:hAnsi="Arial" w:cs="Arial"/>
          <w:sz w:val="20"/>
        </w:rPr>
        <w:t xml:space="preserve"> folder in your browser.</w:t>
      </w:r>
      <w:r w:rsidR="00BB282B">
        <w:rPr>
          <w:rFonts w:ascii="Arial" w:hAnsi="Arial" w:cs="Arial"/>
          <w:sz w:val="20"/>
        </w:rPr>
        <w:t xml:space="preserve"> Make sure your EduVPN is on (crucial)</w:t>
      </w:r>
    </w:p>
    <w:p w14:paraId="0976A1E1" w14:textId="77777777" w:rsidR="00B42F08" w:rsidRDefault="0042471A">
      <w:pPr>
        <w:pStyle w:val="Heading1"/>
        <w:numPr>
          <w:ilvl w:val="0"/>
          <w:numId w:val="0"/>
        </w:numPr>
        <w:spacing w:before="0" w:after="0"/>
        <w:rPr>
          <w:rFonts w:ascii="Arial" w:hAnsi="Arial" w:cs="Arial"/>
          <w:sz w:val="20"/>
        </w:rPr>
      </w:pPr>
      <w:r>
        <w:rPr>
          <w:rStyle w:val="Strong"/>
          <w:rFonts w:ascii="Arial" w:hAnsi="Arial" w:cs="Arial"/>
          <w:sz w:val="20"/>
        </w:rPr>
        <w:t>2.</w:t>
      </w:r>
      <w:r w:rsidR="00135DC7">
        <w:rPr>
          <w:rStyle w:val="Strong"/>
          <w:rFonts w:ascii="Arial" w:hAnsi="Arial" w:cs="Arial"/>
          <w:sz w:val="20"/>
        </w:rPr>
        <w:t xml:space="preserve"> </w:t>
      </w:r>
      <w:r>
        <w:rPr>
          <w:rStyle w:val="Strong"/>
          <w:rFonts w:ascii="Arial" w:hAnsi="Arial" w:cs="Arial"/>
          <w:sz w:val="20"/>
        </w:rPr>
        <w:t>Configure GitLab Connection</w:t>
      </w:r>
      <w:r>
        <w:rPr>
          <w:rFonts w:ascii="Arial" w:hAnsi="Arial" w:cs="Arial"/>
          <w:sz w:val="20"/>
        </w:rPr>
        <w:t>:</w:t>
      </w:r>
    </w:p>
    <w:p w14:paraId="272CE9DD" w14:textId="77777777" w:rsidR="00B42F08" w:rsidRDefault="0042471A">
      <w:pPr>
        <w:pStyle w:val="NormalWeb"/>
        <w:spacing w:afterAutospacing="1"/>
        <w:rPr>
          <w:rFonts w:ascii="Arial" w:hAnsi="Arial" w:cs="Arial"/>
          <w:sz w:val="20"/>
          <w:szCs w:val="20"/>
        </w:rPr>
      </w:pPr>
      <w:r>
        <w:rPr>
          <w:rFonts w:ascii="Arial" w:hAnsi="Arial" w:cs="Arial"/>
          <w:sz w:val="20"/>
          <w:szCs w:val="20"/>
        </w:rPr>
        <w:t>-Click on "Settings".</w:t>
      </w:r>
    </w:p>
    <w:p w14:paraId="011494D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-Enter the following:</w:t>
      </w:r>
    </w:p>
    <w:p w14:paraId="0D9D94A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-GitLab Personal Access Token</w:t>
      </w:r>
    </w:p>
    <w:p w14:paraId="715CA122"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-Project ID (ToDo app or Juice Shop)</w:t>
      </w:r>
    </w:p>
    <w:p w14:paraId="099E9239"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 xml:space="preserve">-GitLab Host (e.g., </w:t>
      </w:r>
      <w:r>
        <w:rPr>
          <w:rStyle w:val="HTMLCode"/>
          <w:rFonts w:ascii="Arial" w:hAnsi="Arial" w:cs="Arial"/>
        </w:rPr>
        <w:t>https://lv-gitlab.intern.th-ab.de</w:t>
      </w:r>
      <w:r>
        <w:rPr>
          <w:rFonts w:ascii="Arial" w:hAnsi="Arial" w:cs="Arial"/>
          <w:sz w:val="20"/>
          <w:szCs w:val="20"/>
        </w:rPr>
        <w:t>)</w:t>
      </w:r>
    </w:p>
    <w:p w14:paraId="235C5021"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sz w:val="20"/>
          <w:szCs w:val="20"/>
        </w:rPr>
        <w:t>3.</w:t>
      </w:r>
      <w:r w:rsidR="00135DC7">
        <w:rPr>
          <w:rStyle w:val="Strong"/>
          <w:rFonts w:ascii="Arial" w:hAnsi="Arial" w:cs="Arial"/>
          <w:sz w:val="20"/>
          <w:szCs w:val="20"/>
        </w:rPr>
        <w:t xml:space="preserve"> </w:t>
      </w:r>
      <w:r>
        <w:rPr>
          <w:rStyle w:val="Strong"/>
          <w:rFonts w:ascii="Arial" w:hAnsi="Arial" w:cs="Arial"/>
          <w:sz w:val="20"/>
          <w:szCs w:val="20"/>
        </w:rPr>
        <w:t>Viewing Vulnerabilities</w:t>
      </w:r>
      <w:r>
        <w:rPr>
          <w:rFonts w:ascii="Arial" w:hAnsi="Arial" w:cs="Arial"/>
          <w:sz w:val="20"/>
          <w:szCs w:val="20"/>
        </w:rPr>
        <w:t>:</w:t>
      </w:r>
    </w:p>
    <w:p w14:paraId="277AB70A"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lastRenderedPageBreak/>
        <w:t>-Select a tool (e.g., SAST, DAST, SCA) from the dashboard.</w:t>
      </w:r>
    </w:p>
    <w:p w14:paraId="29CCC53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-The dashboard fetches the latest available report and displays it.</w:t>
      </w:r>
    </w:p>
    <w:p w14:paraId="2FB59203"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-Use filters (if present) to group by severity or category.</w:t>
      </w:r>
    </w:p>
    <w:p w14:paraId="63AF532E"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sz w:val="20"/>
          <w:szCs w:val="20"/>
        </w:rPr>
        <w:t>4.</w:t>
      </w:r>
      <w:r w:rsidR="00135DC7">
        <w:rPr>
          <w:rStyle w:val="Strong"/>
          <w:rFonts w:ascii="Arial" w:hAnsi="Arial" w:cs="Arial"/>
          <w:sz w:val="20"/>
          <w:szCs w:val="20"/>
        </w:rPr>
        <w:t xml:space="preserve"> </w:t>
      </w:r>
      <w:r>
        <w:rPr>
          <w:rStyle w:val="Strong"/>
          <w:rFonts w:ascii="Arial" w:hAnsi="Arial" w:cs="Arial"/>
          <w:sz w:val="20"/>
          <w:szCs w:val="20"/>
        </w:rPr>
        <w:t>Error Handling</w:t>
      </w:r>
      <w:r>
        <w:rPr>
          <w:rFonts w:ascii="Arial" w:hAnsi="Arial" w:cs="Arial"/>
          <w:sz w:val="20"/>
          <w:szCs w:val="20"/>
        </w:rPr>
        <w:t>:</w:t>
      </w:r>
    </w:p>
    <w:p w14:paraId="58170099"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-If the tool report is missing, you will see a warning.</w:t>
      </w:r>
    </w:p>
    <w:p w14:paraId="057ED536"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-Ensure pipeline for that tool completed successfully and artifacts are available.</w:t>
      </w:r>
    </w:p>
    <w:p w14:paraId="6DC6341C" w14:textId="77777777" w:rsidR="00B42F08" w:rsidRDefault="00B42F08">
      <w:pPr>
        <w:spacing w:beforeAutospacing="1" w:afterAutospacing="1"/>
        <w:ind w:left="2522"/>
        <w:rPr>
          <w:rFonts w:ascii="Arial" w:hAnsi="Arial" w:cs="Arial"/>
        </w:rPr>
      </w:pPr>
    </w:p>
    <w:p w14:paraId="67C9F88D" w14:textId="77777777" w:rsidR="00B42F08" w:rsidRDefault="00B42F08">
      <w:pPr>
        <w:pStyle w:val="Text-1Absatz"/>
      </w:pPr>
    </w:p>
    <w:p w14:paraId="4A512618" w14:textId="77777777" w:rsidR="00B42F08" w:rsidRDefault="0042471A">
      <w:pPr>
        <w:pStyle w:val="Heading1"/>
        <w:spacing w:after="0"/>
        <w:rPr>
          <w:rFonts w:ascii="Arial" w:hAnsi="Arial" w:cs="Arial"/>
          <w:sz w:val="20"/>
        </w:rPr>
      </w:pPr>
      <w:bookmarkStart w:id="30" w:name="_Toc167263329"/>
      <w:r>
        <w:rPr>
          <w:rFonts w:ascii="Arial" w:hAnsi="Arial" w:cs="Arial"/>
          <w:sz w:val="20"/>
        </w:rPr>
        <w:t>Summary</w:t>
      </w:r>
      <w:bookmarkEnd w:id="30"/>
    </w:p>
    <w:p w14:paraId="262F3DA3" w14:textId="77777777" w:rsidR="00135DC7" w:rsidRDefault="00135DC7">
      <w:pPr>
        <w:pStyle w:val="NormalWeb"/>
        <w:spacing w:afterAutospacing="1"/>
        <w:rPr>
          <w:rFonts w:ascii="Arial" w:hAnsi="Arial" w:cs="Arial"/>
          <w:sz w:val="20"/>
          <w:szCs w:val="20"/>
        </w:rPr>
      </w:pPr>
    </w:p>
    <w:p w14:paraId="7D5C64A9" w14:textId="77777777" w:rsidR="00B42F08" w:rsidRDefault="0042471A">
      <w:pPr>
        <w:pStyle w:val="NormalWeb"/>
        <w:spacing w:afterAutospacing="1"/>
        <w:rPr>
          <w:rFonts w:ascii="Arial" w:hAnsi="Arial" w:cs="Arial"/>
          <w:sz w:val="20"/>
          <w:szCs w:val="20"/>
        </w:rPr>
      </w:pPr>
      <w:r>
        <w:rPr>
          <w:rFonts w:ascii="Arial" w:hAnsi="Arial" w:cs="Arial"/>
          <w:sz w:val="20"/>
          <w:szCs w:val="20"/>
        </w:rPr>
        <w:t>This project implemented two complete CI/CD pipelines for:</w:t>
      </w:r>
    </w:p>
    <w:p w14:paraId="5C8EAE6A" w14:textId="77777777" w:rsidR="00135DC7" w:rsidRPr="00135DC7" w:rsidRDefault="0042471A" w:rsidP="00135DC7">
      <w:pPr>
        <w:pStyle w:val="NormalWeb"/>
        <w:numPr>
          <w:ilvl w:val="0"/>
          <w:numId w:val="21"/>
        </w:numPr>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ToDo App (Java Spring Boot + Maven)</w:t>
      </w:r>
      <w:r w:rsidR="00135DC7">
        <w:rPr>
          <w:rFonts w:ascii="Arial" w:hAnsi="Arial" w:cs="Arial"/>
          <w:sz w:val="20"/>
          <w:szCs w:val="20"/>
        </w:rPr>
        <w:br/>
      </w:r>
    </w:p>
    <w:p w14:paraId="68C5FEA2" w14:textId="77777777" w:rsidR="00B42F08" w:rsidRDefault="0042471A" w:rsidP="00135DC7">
      <w:pPr>
        <w:pStyle w:val="NormalWeb"/>
        <w:numPr>
          <w:ilvl w:val="0"/>
          <w:numId w:val="21"/>
        </w:numPr>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OWASP Juice Shop (Node.js + npm)</w:t>
      </w:r>
    </w:p>
    <w:p w14:paraId="0EC67CCC" w14:textId="77777777" w:rsidR="00135DC7" w:rsidRDefault="00135DC7">
      <w:pPr>
        <w:pStyle w:val="NormalWeb"/>
        <w:spacing w:beforeAutospacing="1" w:afterAutospacing="1"/>
        <w:rPr>
          <w:rStyle w:val="Strong"/>
          <w:rFonts w:ascii="Arial" w:hAnsi="Arial" w:cs="Arial"/>
          <w:b w:val="0"/>
          <w:bCs w:val="0"/>
          <w:sz w:val="20"/>
          <w:szCs w:val="20"/>
        </w:rPr>
      </w:pPr>
    </w:p>
    <w:p w14:paraId="6FAE5FD2" w14:textId="77777777" w:rsidR="00B42F08" w:rsidRDefault="0042471A">
      <w:pPr>
        <w:pStyle w:val="NormalWeb"/>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Security Coverage:</w:t>
      </w:r>
    </w:p>
    <w:p w14:paraId="0F9EE098"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Secret Detection: Gitleaks</w:t>
      </w:r>
      <w:r w:rsidR="00135DC7">
        <w:rPr>
          <w:rFonts w:ascii="Arial" w:hAnsi="Arial" w:cs="Arial"/>
          <w:sz w:val="20"/>
          <w:szCs w:val="20"/>
        </w:rPr>
        <w:br/>
      </w:r>
    </w:p>
    <w:p w14:paraId="5D1AF0DF" w14:textId="2EA221F9"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SAST: Semgrep, SonarQube</w:t>
      </w:r>
      <w:r w:rsidR="00BB282B">
        <w:rPr>
          <w:rFonts w:ascii="Arial" w:hAnsi="Arial" w:cs="Arial"/>
          <w:sz w:val="20"/>
          <w:szCs w:val="20"/>
        </w:rPr>
        <w:t xml:space="preserve"> todolist only)</w:t>
      </w:r>
      <w:r w:rsidR="00135DC7">
        <w:rPr>
          <w:rFonts w:ascii="Arial" w:hAnsi="Arial" w:cs="Arial"/>
          <w:sz w:val="20"/>
          <w:szCs w:val="20"/>
        </w:rPr>
        <w:br/>
      </w:r>
    </w:p>
    <w:p w14:paraId="6D978A0E"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SCA: OWASP Dependency-Check, npm audit, retire.js</w:t>
      </w:r>
      <w:r w:rsidR="00135DC7">
        <w:rPr>
          <w:rFonts w:ascii="Arial" w:hAnsi="Arial" w:cs="Arial"/>
          <w:sz w:val="20"/>
          <w:szCs w:val="20"/>
        </w:rPr>
        <w:br/>
      </w:r>
    </w:p>
    <w:p w14:paraId="69981C44"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Container Scanning: Trivy</w:t>
      </w:r>
      <w:r w:rsidR="00135DC7">
        <w:rPr>
          <w:rFonts w:ascii="Arial" w:hAnsi="Arial" w:cs="Arial"/>
          <w:sz w:val="20"/>
          <w:szCs w:val="20"/>
        </w:rPr>
        <w:br/>
      </w:r>
    </w:p>
    <w:p w14:paraId="0B814D2D" w14:textId="3647EA33" w:rsidR="00135DC7" w:rsidRPr="00135DC7"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DAST: OWASP ZAP</w:t>
      </w:r>
      <w:r w:rsidR="00BB282B">
        <w:rPr>
          <w:rFonts w:ascii="Arial" w:hAnsi="Arial" w:cs="Arial"/>
          <w:sz w:val="20"/>
          <w:szCs w:val="20"/>
        </w:rPr>
        <w:t xml:space="preserve"> (both pipelines)</w:t>
      </w:r>
      <w:r w:rsidR="00135DC7">
        <w:rPr>
          <w:rFonts w:ascii="Arial" w:hAnsi="Arial" w:cs="Arial"/>
          <w:sz w:val="20"/>
          <w:szCs w:val="20"/>
        </w:rPr>
        <w:br/>
      </w:r>
    </w:p>
    <w:p w14:paraId="7A7A5D1C" w14:textId="77777777" w:rsidR="00B42F08" w:rsidRDefault="0042471A" w:rsidP="00135DC7">
      <w:pPr>
        <w:pStyle w:val="NormalWeb"/>
        <w:numPr>
          <w:ilvl w:val="0"/>
          <w:numId w:val="18"/>
        </w:numPr>
        <w:spacing w:beforeAutospacing="1" w:afterAutospacing="1"/>
        <w:rPr>
          <w:rFonts w:ascii="Arial" w:hAnsi="Arial" w:cs="Arial"/>
          <w:sz w:val="20"/>
          <w:szCs w:val="20"/>
        </w:rPr>
      </w:pPr>
      <w:r>
        <w:rPr>
          <w:rFonts w:ascii="Arial" w:hAnsi="Arial" w:cs="Arial"/>
          <w:sz w:val="20"/>
          <w:szCs w:val="20"/>
        </w:rPr>
        <w:t>Fuzzing: jsfuzz (Juice Shop), JavaFuzz (ToDo)</w:t>
      </w:r>
    </w:p>
    <w:p w14:paraId="4352E9FE" w14:textId="77777777" w:rsidR="00135DC7" w:rsidRDefault="00135DC7" w:rsidP="00135DC7">
      <w:pPr>
        <w:pStyle w:val="NormalWeb"/>
        <w:spacing w:beforeAutospacing="1" w:afterAutospacing="1"/>
        <w:ind w:left="360"/>
        <w:rPr>
          <w:rFonts w:ascii="Arial" w:hAnsi="Arial" w:cs="Arial"/>
          <w:sz w:val="20"/>
          <w:szCs w:val="20"/>
        </w:rPr>
      </w:pPr>
    </w:p>
    <w:p w14:paraId="5EE781A0"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Vulnerability Dashboard:</w:t>
      </w:r>
    </w:p>
    <w:p w14:paraId="7264B47C"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lastRenderedPageBreak/>
        <w:t>Fetches and processes JSON reports from GitLab API</w:t>
      </w:r>
      <w:r w:rsidR="00135DC7">
        <w:rPr>
          <w:rFonts w:ascii="Arial" w:hAnsi="Arial" w:cs="Arial"/>
          <w:sz w:val="20"/>
          <w:szCs w:val="20"/>
        </w:rPr>
        <w:br/>
      </w:r>
    </w:p>
    <w:p w14:paraId="1C6CDF54"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Displays categorized vulnerability info per tool</w:t>
      </w:r>
      <w:r w:rsidR="00135DC7">
        <w:rPr>
          <w:rFonts w:ascii="Arial" w:hAnsi="Arial" w:cs="Arial"/>
          <w:sz w:val="20"/>
          <w:szCs w:val="20"/>
        </w:rPr>
        <w:br/>
      </w:r>
    </w:p>
    <w:p w14:paraId="17C04ABF" w14:textId="77777777" w:rsidR="00B42F08"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Supports user configuration and error feedback</w:t>
      </w:r>
      <w:r w:rsidR="00135DC7">
        <w:rPr>
          <w:rFonts w:ascii="Arial" w:hAnsi="Arial" w:cs="Arial"/>
          <w:sz w:val="20"/>
          <w:szCs w:val="20"/>
        </w:rPr>
        <w:br/>
      </w:r>
    </w:p>
    <w:p w14:paraId="470041D3" w14:textId="77777777" w:rsidR="00135DC7" w:rsidRDefault="0042471A" w:rsidP="00135DC7">
      <w:pPr>
        <w:pStyle w:val="NormalWeb"/>
        <w:numPr>
          <w:ilvl w:val="0"/>
          <w:numId w:val="22"/>
        </w:numPr>
        <w:spacing w:beforeAutospacing="1" w:afterAutospacing="1"/>
        <w:rPr>
          <w:rFonts w:ascii="Arial" w:hAnsi="Arial" w:cs="Arial"/>
          <w:sz w:val="20"/>
          <w:szCs w:val="20"/>
        </w:rPr>
      </w:pPr>
      <w:r>
        <w:rPr>
          <w:rFonts w:ascii="Arial" w:hAnsi="Arial" w:cs="Arial"/>
          <w:sz w:val="20"/>
          <w:szCs w:val="20"/>
        </w:rPr>
        <w:t>Built for use by Developers, Security Champions, and Technical Writers</w:t>
      </w:r>
    </w:p>
    <w:p w14:paraId="6FEA1D95" w14:textId="77777777" w:rsidR="00135DC7" w:rsidRPr="00135DC7" w:rsidRDefault="00135DC7" w:rsidP="00135DC7">
      <w:pPr>
        <w:pStyle w:val="NormalWeb"/>
        <w:spacing w:beforeAutospacing="1" w:afterAutospacing="1"/>
        <w:rPr>
          <w:rFonts w:ascii="Arial" w:hAnsi="Arial" w:cs="Arial"/>
          <w:sz w:val="20"/>
          <w:szCs w:val="20"/>
        </w:rPr>
      </w:pPr>
    </w:p>
    <w:p w14:paraId="037DC67B" w14:textId="77777777" w:rsidR="00B42F08" w:rsidRDefault="0042471A">
      <w:pPr>
        <w:pStyle w:val="NormalWeb"/>
        <w:spacing w:beforeAutospacing="1" w:afterAutospacing="1"/>
        <w:rPr>
          <w:rFonts w:ascii="Arial" w:hAnsi="Arial" w:cs="Arial"/>
          <w:sz w:val="20"/>
          <w:szCs w:val="20"/>
        </w:rPr>
      </w:pPr>
      <w:r>
        <w:rPr>
          <w:rStyle w:val="Strong"/>
          <w:rFonts w:ascii="Arial" w:hAnsi="Arial" w:cs="Arial"/>
          <w:b w:val="0"/>
          <w:bCs w:val="0"/>
          <w:sz w:val="20"/>
          <w:szCs w:val="20"/>
        </w:rPr>
        <w:t>Agile &amp; Teamwork:</w:t>
      </w:r>
    </w:p>
    <w:p w14:paraId="0B341F26"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Roles included Scrum Master, Product Owner, Security Champion</w:t>
      </w:r>
      <w:r w:rsidR="00135DC7">
        <w:rPr>
          <w:rFonts w:ascii="Arial" w:hAnsi="Arial" w:cs="Arial"/>
          <w:sz w:val="20"/>
          <w:szCs w:val="20"/>
        </w:rPr>
        <w:br/>
      </w:r>
    </w:p>
    <w:p w14:paraId="699BACB3"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Work organized in epics, user stories, and sprints</w:t>
      </w:r>
      <w:r w:rsidR="00135DC7">
        <w:rPr>
          <w:rFonts w:ascii="Arial" w:hAnsi="Arial" w:cs="Arial"/>
          <w:sz w:val="20"/>
          <w:szCs w:val="20"/>
        </w:rPr>
        <w:br/>
      </w:r>
    </w:p>
    <w:p w14:paraId="143D3C33" w14:textId="77777777" w:rsidR="00B42F08" w:rsidRDefault="0042471A" w:rsidP="00135DC7">
      <w:pPr>
        <w:pStyle w:val="NormalWeb"/>
        <w:numPr>
          <w:ilvl w:val="0"/>
          <w:numId w:val="24"/>
        </w:numPr>
        <w:spacing w:beforeAutospacing="1" w:afterAutospacing="1"/>
        <w:rPr>
          <w:rFonts w:ascii="Arial" w:hAnsi="Arial" w:cs="Arial"/>
          <w:sz w:val="20"/>
          <w:szCs w:val="20"/>
        </w:rPr>
      </w:pPr>
      <w:r>
        <w:rPr>
          <w:rFonts w:ascii="Arial" w:hAnsi="Arial" w:cs="Arial"/>
          <w:sz w:val="20"/>
          <w:szCs w:val="20"/>
        </w:rPr>
        <w:t>Peer collaboration, code reviews, sprint reviews</w:t>
      </w:r>
    </w:p>
    <w:p w14:paraId="0C3B3CF5" w14:textId="77777777" w:rsidR="00135DC7" w:rsidRDefault="00135DC7" w:rsidP="00135DC7">
      <w:pPr>
        <w:pStyle w:val="NormalWeb"/>
        <w:spacing w:beforeAutospacing="1" w:afterAutospacing="1"/>
        <w:ind w:left="360"/>
        <w:rPr>
          <w:rFonts w:ascii="Arial" w:hAnsi="Arial" w:cs="Arial"/>
          <w:sz w:val="20"/>
          <w:szCs w:val="20"/>
        </w:rPr>
      </w:pPr>
    </w:p>
    <w:p w14:paraId="579E40F8" w14:textId="77777777" w:rsidR="00B42F08" w:rsidRDefault="0042471A">
      <w:pPr>
        <w:pStyle w:val="NormalWeb"/>
        <w:spacing w:beforeAutospacing="1" w:afterAutospacing="1"/>
        <w:rPr>
          <w:rStyle w:val="Strong"/>
          <w:rFonts w:ascii="Arial" w:hAnsi="Arial" w:cs="Arial"/>
          <w:b w:val="0"/>
          <w:bCs w:val="0"/>
          <w:sz w:val="20"/>
          <w:szCs w:val="20"/>
        </w:rPr>
      </w:pPr>
      <w:r>
        <w:rPr>
          <w:rStyle w:val="Strong"/>
          <w:rFonts w:ascii="Arial" w:hAnsi="Arial" w:cs="Arial"/>
          <w:b w:val="0"/>
          <w:bCs w:val="0"/>
          <w:sz w:val="20"/>
          <w:szCs w:val="20"/>
        </w:rPr>
        <w:t>Impact:</w:t>
      </w:r>
    </w:p>
    <w:p w14:paraId="6D2F4C3F" w14:textId="77777777" w:rsidR="00B42F08" w:rsidRDefault="0042471A" w:rsidP="00135DC7">
      <w:pPr>
        <w:pStyle w:val="NormalWeb"/>
        <w:numPr>
          <w:ilvl w:val="0"/>
          <w:numId w:val="23"/>
        </w:numPr>
        <w:spacing w:beforeAutospacing="1"/>
        <w:rPr>
          <w:rFonts w:ascii="Arial" w:hAnsi="Arial" w:cs="Arial"/>
          <w:sz w:val="20"/>
          <w:szCs w:val="20"/>
        </w:rPr>
      </w:pPr>
      <w:r>
        <w:rPr>
          <w:rFonts w:ascii="Arial" w:hAnsi="Arial" w:cs="Arial"/>
          <w:sz w:val="20"/>
          <w:szCs w:val="20"/>
        </w:rPr>
        <w:t>Demonstrated secure software development lifecycle (SSDLC)</w:t>
      </w:r>
    </w:p>
    <w:p w14:paraId="4A8D0B24" w14:textId="77777777" w:rsidR="00B42F08" w:rsidRDefault="00B42F08">
      <w:pPr>
        <w:ind w:left="1080"/>
        <w:rPr>
          <w:rFonts w:ascii="Arial" w:hAnsi="Arial" w:cs="Arial"/>
        </w:rPr>
      </w:pPr>
    </w:p>
    <w:p w14:paraId="1FF14078" w14:textId="77777777" w:rsidR="00B42F08" w:rsidRDefault="0042471A" w:rsidP="00135DC7">
      <w:pPr>
        <w:pStyle w:val="NormalWeb"/>
        <w:numPr>
          <w:ilvl w:val="0"/>
          <w:numId w:val="23"/>
        </w:numPr>
        <w:spacing w:afterAutospacing="1"/>
        <w:rPr>
          <w:rFonts w:ascii="Arial" w:hAnsi="Arial" w:cs="Arial"/>
          <w:sz w:val="20"/>
          <w:szCs w:val="20"/>
        </w:rPr>
      </w:pPr>
      <w:r>
        <w:rPr>
          <w:rFonts w:ascii="Arial" w:hAnsi="Arial" w:cs="Arial"/>
          <w:sz w:val="20"/>
          <w:szCs w:val="20"/>
        </w:rPr>
        <w:t>Encouraged shift-left security via early detection</w:t>
      </w:r>
      <w:r w:rsidR="00135DC7">
        <w:rPr>
          <w:rFonts w:ascii="Arial" w:hAnsi="Arial" w:cs="Arial"/>
          <w:sz w:val="20"/>
          <w:szCs w:val="20"/>
        </w:rPr>
        <w:br/>
      </w:r>
    </w:p>
    <w:p w14:paraId="0542EDA6" w14:textId="77777777" w:rsidR="00B42F08" w:rsidRDefault="0042471A" w:rsidP="00135DC7">
      <w:pPr>
        <w:pStyle w:val="NormalWeb"/>
        <w:numPr>
          <w:ilvl w:val="0"/>
          <w:numId w:val="23"/>
        </w:numPr>
        <w:spacing w:beforeAutospacing="1" w:afterAutospacing="1"/>
        <w:rPr>
          <w:rFonts w:ascii="Arial" w:hAnsi="Arial" w:cs="Arial"/>
          <w:sz w:val="20"/>
          <w:szCs w:val="20"/>
        </w:rPr>
      </w:pPr>
      <w:r>
        <w:rPr>
          <w:rFonts w:ascii="Arial" w:hAnsi="Arial" w:cs="Arial"/>
          <w:sz w:val="20"/>
          <w:szCs w:val="20"/>
        </w:rPr>
        <w:t>Unified visibility of vulnerabilities for faster triaging</w:t>
      </w:r>
    </w:p>
    <w:p w14:paraId="73A3B9AA" w14:textId="77777777" w:rsidR="00B42F08" w:rsidRDefault="00B42F08">
      <w:pPr>
        <w:spacing w:beforeAutospacing="1" w:afterAutospacing="1"/>
        <w:rPr>
          <w:rFonts w:ascii="Arial" w:hAnsi="Arial" w:cs="Arial"/>
        </w:rPr>
      </w:pPr>
    </w:p>
    <w:p w14:paraId="6B16B015" w14:textId="77777777" w:rsidR="00B42F08" w:rsidRDefault="00B42F08">
      <w:pPr>
        <w:pStyle w:val="Text-1Absatz"/>
      </w:pPr>
    </w:p>
    <w:p w14:paraId="606E033F" w14:textId="77777777" w:rsidR="00B42F08" w:rsidRDefault="00B42F08">
      <w:pPr>
        <w:pStyle w:val="Heading1"/>
        <w:numPr>
          <w:ilvl w:val="0"/>
          <w:numId w:val="0"/>
        </w:numPr>
      </w:pPr>
      <w:bookmarkStart w:id="31" w:name="_Toc167263330"/>
    </w:p>
    <w:p w14:paraId="777F7E32" w14:textId="77777777" w:rsidR="00B42F08" w:rsidRDefault="0042471A">
      <w:pPr>
        <w:pStyle w:val="Heading1"/>
        <w:spacing w:after="0"/>
      </w:pPr>
      <w:r>
        <w:t xml:space="preserve">Appendix </w:t>
      </w:r>
      <w:bookmarkEnd w:id="31"/>
    </w:p>
    <w:p w14:paraId="71193D18" w14:textId="77777777" w:rsidR="00B42F08" w:rsidRDefault="0042471A">
      <w:pPr>
        <w:pStyle w:val="Heading1"/>
        <w:numPr>
          <w:ilvl w:val="0"/>
          <w:numId w:val="0"/>
        </w:numPr>
        <w:spacing w:before="0" w:after="0"/>
        <w:rPr>
          <w:rFonts w:ascii="Arial" w:hAnsi="Arial" w:cs="Arial"/>
          <w:sz w:val="20"/>
        </w:rPr>
      </w:pPr>
      <w:r>
        <w:rPr>
          <w:rFonts w:ascii="Arial" w:hAnsi="Arial" w:cs="Arial"/>
          <w:sz w:val="20"/>
        </w:rPr>
        <w:t>OWASP.org — Tool Documentation</w:t>
      </w:r>
    </w:p>
    <w:p w14:paraId="7049C883" w14:textId="77777777" w:rsidR="00135DC7" w:rsidRPr="00135DC7" w:rsidRDefault="00135DC7" w:rsidP="00135DC7">
      <w:pPr>
        <w:pStyle w:val="Text-1Absatz"/>
      </w:pPr>
    </w:p>
    <w:p w14:paraId="599E4119" w14:textId="77777777" w:rsidR="00B42F08" w:rsidRDefault="0042471A">
      <w:pPr>
        <w:pStyle w:val="NormalWeb"/>
        <w:spacing w:afterAutospacing="1"/>
        <w:rPr>
          <w:rFonts w:ascii="Arial" w:hAnsi="Arial" w:cs="Arial"/>
          <w:sz w:val="20"/>
          <w:szCs w:val="20"/>
        </w:rPr>
      </w:pPr>
      <w:r>
        <w:rPr>
          <w:rFonts w:ascii="Arial" w:hAnsi="Arial" w:cs="Arial"/>
          <w:sz w:val="20"/>
          <w:szCs w:val="20"/>
        </w:rPr>
        <w:t>GitLab CI/CD Documentation</w:t>
      </w:r>
    </w:p>
    <w:p w14:paraId="2734517F"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Semgrep Registry</w:t>
      </w:r>
    </w:p>
    <w:p w14:paraId="1D2740D1"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lastRenderedPageBreak/>
        <w:t>npm Audit and Retire.js docs</w:t>
      </w:r>
    </w:p>
    <w:p w14:paraId="05EE56F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SonarQube Documentation</w:t>
      </w:r>
    </w:p>
    <w:p w14:paraId="2389F3D4"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Docker &amp; Trivy Scanner Guide</w:t>
      </w:r>
    </w:p>
    <w:p w14:paraId="7E5BE028"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JavaFuzz (</w:t>
      </w:r>
      <w:hyperlink r:id="rId12" w:tgtFrame="_new" w:history="1">
        <w:r>
          <w:rPr>
            <w:rStyle w:val="Hyperlink"/>
            <w:rFonts w:ascii="Arial" w:hAnsi="Arial" w:cs="Arial"/>
            <w:szCs w:val="20"/>
          </w:rPr>
          <w:t>https://github.com/fuzzitdev/javafuzz</w:t>
        </w:r>
      </w:hyperlink>
      <w:r>
        <w:rPr>
          <w:rFonts w:ascii="Arial" w:hAnsi="Arial" w:cs="Arial"/>
          <w:sz w:val="20"/>
          <w:szCs w:val="20"/>
        </w:rPr>
        <w:t>)</w:t>
      </w:r>
    </w:p>
    <w:p w14:paraId="25B35E10" w14:textId="77777777" w:rsidR="00B42F08" w:rsidRDefault="0042471A">
      <w:pPr>
        <w:pStyle w:val="NormalWeb"/>
        <w:spacing w:beforeAutospacing="1" w:afterAutospacing="1"/>
        <w:rPr>
          <w:rFonts w:ascii="Arial" w:hAnsi="Arial" w:cs="Arial"/>
          <w:sz w:val="20"/>
          <w:szCs w:val="20"/>
        </w:rPr>
      </w:pPr>
      <w:r>
        <w:rPr>
          <w:rFonts w:ascii="Arial" w:hAnsi="Arial" w:cs="Arial"/>
          <w:sz w:val="20"/>
          <w:szCs w:val="20"/>
        </w:rPr>
        <w:t>OWASP Juice Shop Documentation</w:t>
      </w:r>
    </w:p>
    <w:p w14:paraId="6D2C4548" w14:textId="77777777" w:rsidR="00B42F08" w:rsidRDefault="00B42F08">
      <w:pPr>
        <w:spacing w:beforeAutospacing="1" w:afterAutospacing="1"/>
        <w:ind w:left="1080"/>
      </w:pPr>
    </w:p>
    <w:p w14:paraId="566AC135" w14:textId="77777777" w:rsidR="00B42F08" w:rsidRDefault="00B42F08">
      <w:pPr>
        <w:pStyle w:val="Text-1Absatz"/>
      </w:pPr>
    </w:p>
    <w:p w14:paraId="5882F761" w14:textId="77777777" w:rsidR="00B42F08" w:rsidRDefault="0042471A">
      <w:pPr>
        <w:pStyle w:val="Heading1"/>
        <w:numPr>
          <w:ilvl w:val="0"/>
          <w:numId w:val="0"/>
        </w:numPr>
        <w:rPr>
          <w:rFonts w:ascii="Roboto" w:hAnsi="Roboto"/>
        </w:rPr>
      </w:pPr>
      <w:bookmarkStart w:id="32" w:name="_Toc167263331"/>
      <w:r>
        <w:t>Bibliog</w:t>
      </w:r>
      <w:bookmarkEnd w:id="32"/>
    </w:p>
    <w:p w14:paraId="33591802" w14:textId="77777777" w:rsidR="00B42F08" w:rsidRDefault="0042471A">
      <w:pPr>
        <w:pStyle w:val="Heading1"/>
        <w:numPr>
          <w:ilvl w:val="0"/>
          <w:numId w:val="0"/>
        </w:numPr>
      </w:pPr>
      <w:bookmarkStart w:id="33" w:name="_Toc167263332"/>
      <w:bookmarkEnd w:id="4"/>
      <w:bookmarkEnd w:id="5"/>
      <w:r>
        <w:t>List of illustrations (optional)</w:t>
      </w:r>
      <w:bookmarkEnd w:id="33"/>
    </w:p>
    <w:p w14:paraId="7BFAE169" w14:textId="77777777" w:rsidR="00B42F08" w:rsidRDefault="00B42F08">
      <w:pPr>
        <w:pStyle w:val="Text-1Absatz"/>
        <w:rPr>
          <w:rFonts w:ascii="Roboto" w:hAnsi="Roboto"/>
        </w:rPr>
      </w:pPr>
    </w:p>
    <w:p w14:paraId="62A66D6E" w14:textId="77777777" w:rsidR="00B42F08" w:rsidRDefault="00B42F08">
      <w:pPr>
        <w:pStyle w:val="Text-1Absatz"/>
        <w:rPr>
          <w:rFonts w:ascii="Roboto" w:hAnsi="Roboto"/>
        </w:rPr>
      </w:pPr>
    </w:p>
    <w:p w14:paraId="25C11192" w14:textId="77777777" w:rsidR="00B42F08" w:rsidRDefault="00B42F08">
      <w:pPr>
        <w:pStyle w:val="Text-1Absatz"/>
        <w:rPr>
          <w:rFonts w:ascii="Roboto" w:hAnsi="Roboto"/>
        </w:rPr>
      </w:pPr>
    </w:p>
    <w:sectPr w:rsidR="00B42F08">
      <w:headerReference w:type="default" r:id="rId13"/>
      <w:pgSz w:w="11907" w:h="16840"/>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9DA4F6" w14:textId="77777777" w:rsidR="00DF5F85" w:rsidRDefault="00DF5F85">
      <w:r>
        <w:separator/>
      </w:r>
    </w:p>
  </w:endnote>
  <w:endnote w:type="continuationSeparator" w:id="0">
    <w:p w14:paraId="1F663A19" w14:textId="77777777" w:rsidR="00DF5F85" w:rsidRDefault="00DF5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Wide Latin"/>
    <w:charset w:val="00"/>
    <w:family w:val="auto"/>
    <w:pitch w:val="variable"/>
    <w:sig w:usb0="E0000AFF" w:usb1="5000217F" w:usb2="00000021" w:usb3="00000000" w:csb0="0000019F" w:csb1="00000000"/>
  </w:font>
  <w:font w:name="Roboto Medium">
    <w:altName w:val="Times New Roman"/>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Segoe Prin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1755E" w14:textId="77777777" w:rsidR="00DF5F85" w:rsidRDefault="00DF5F85">
      <w:r>
        <w:separator/>
      </w:r>
    </w:p>
  </w:footnote>
  <w:footnote w:type="continuationSeparator" w:id="0">
    <w:p w14:paraId="45FA8DC8" w14:textId="77777777" w:rsidR="00DF5F85" w:rsidRDefault="00DF5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0C7AE" w14:textId="6FC75A00" w:rsidR="0042471A" w:rsidRDefault="0042471A">
    <w:pPr>
      <w:pStyle w:val="Header"/>
    </w:pPr>
    <w:r>
      <w:fldChar w:fldCharType="begin"/>
    </w:r>
    <w:r>
      <w:instrText xml:space="preserve"> STYLEREF "Überschrift 1" \n</w:instrText>
    </w:r>
    <w:r>
      <w:fldChar w:fldCharType="separate"/>
    </w:r>
    <w:r w:rsidR="00BB282B">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BB282B">
      <w:rPr>
        <w:b/>
        <w:bCs/>
        <w:noProof/>
        <w:lang w:val="en-US"/>
      </w:rPr>
      <w:t>Error! Use the Home tab to apply Überschrift 1 to the text that you want to appear here.</w:t>
    </w:r>
    <w:r>
      <w:fldChar w:fldCharType="end"/>
    </w:r>
    <w:r>
      <w:t xml:space="preserve">- Page </w:t>
    </w:r>
    <w:r>
      <w:rPr>
        <w:rStyle w:val="PageNumber"/>
      </w:rPr>
      <w:fldChar w:fldCharType="begin"/>
    </w:r>
    <w:r>
      <w:rPr>
        <w:rStyle w:val="PageNumber"/>
      </w:rPr>
      <w:instrText xml:space="preserve"> PAGE </w:instrText>
    </w:r>
    <w:r>
      <w:rPr>
        <w:rStyle w:val="PageNumber"/>
      </w:rPr>
      <w:fldChar w:fldCharType="separate"/>
    </w:r>
    <w:r w:rsidR="00E55169">
      <w:rPr>
        <w:rStyle w:val="PageNumber"/>
        <w:noProof/>
      </w:rPr>
      <w:t>IV</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C881C" w14:textId="48206010" w:rsidR="0042471A" w:rsidRDefault="0042471A">
    <w:pPr>
      <w:pStyle w:val="Header"/>
    </w:pPr>
    <w:r>
      <w:fldChar w:fldCharType="begin"/>
    </w:r>
    <w:r>
      <w:instrText xml:space="preserve"> STYLEREF "Überschrift 1" \n</w:instrText>
    </w:r>
    <w:r>
      <w:fldChar w:fldCharType="separate"/>
    </w:r>
    <w:r w:rsidR="00BB282B">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BB282B">
      <w:rPr>
        <w:b/>
        <w:bCs/>
        <w:noProof/>
        <w:lang w:val="en-US"/>
      </w:rPr>
      <w:t>Error! Use the Home tab to apply Überschrift 1 to the text that you want to appear here.</w:t>
    </w:r>
    <w:r>
      <w:fldChar w:fldCharType="end"/>
    </w:r>
    <w:r>
      <w:t xml:space="preserve">- </w:t>
    </w:r>
    <w:r>
      <w:t xml:space="preserve">Page </w:t>
    </w:r>
    <w:r>
      <w:rPr>
        <w:rStyle w:val="PageNumber"/>
      </w:rPr>
      <w:fldChar w:fldCharType="begin"/>
    </w:r>
    <w:r>
      <w:rPr>
        <w:rStyle w:val="PageNumber"/>
      </w:rPr>
      <w:instrText xml:space="preserve"> PAGE </w:instrText>
    </w:r>
    <w:r>
      <w:rPr>
        <w:rStyle w:val="PageNumber"/>
      </w:rPr>
      <w:fldChar w:fldCharType="separate"/>
    </w:r>
    <w:r w:rsidR="00E55169">
      <w:rPr>
        <w:rStyle w:val="PageNumber"/>
        <w:noProof/>
      </w:rPr>
      <w:t>1</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4A9752" w14:textId="70D34361" w:rsidR="0042471A" w:rsidRDefault="0042471A">
    <w:pPr>
      <w:pStyle w:val="Header"/>
    </w:pPr>
    <w:r>
      <w:fldChar w:fldCharType="begin"/>
    </w:r>
    <w:r>
      <w:instrText xml:space="preserve"> STYLEREF "Überschrift 1" \n</w:instrText>
    </w:r>
    <w:r>
      <w:fldChar w:fldCharType="separate"/>
    </w:r>
    <w:r w:rsidR="00BB282B">
      <w:rPr>
        <w:b/>
        <w:bCs/>
        <w:noProof/>
        <w:lang w:val="en-US"/>
      </w:rPr>
      <w:t>Error! Use the Home tab to apply Überschrift 1 to the text that you want to appear here.</w:t>
    </w:r>
    <w:r>
      <w:fldChar w:fldCharType="end"/>
    </w:r>
    <w:r>
      <w:fldChar w:fldCharType="begin"/>
    </w:r>
    <w:r>
      <w:instrText xml:space="preserve"> STYLEREF "Überschrift 1" \* MERGEFORMAT </w:instrText>
    </w:r>
    <w:r>
      <w:fldChar w:fldCharType="separate"/>
    </w:r>
    <w:r w:rsidR="00BB282B">
      <w:rPr>
        <w:b/>
        <w:bCs/>
        <w:noProof/>
        <w:lang w:val="en-US"/>
      </w:rPr>
      <w:t>Error! Use the Home tab to apply Überschrift 1 to the text that you want to appear here.</w:t>
    </w:r>
    <w:r>
      <w:fldChar w:fldCharType="end"/>
    </w:r>
    <w:r>
      <w:t xml:space="preserve">  - </w:t>
    </w:r>
    <w:r>
      <w:t xml:space="preserve">Page </w:t>
    </w:r>
    <w:r>
      <w:rPr>
        <w:rStyle w:val="PageNumber"/>
      </w:rPr>
      <w:fldChar w:fldCharType="begin"/>
    </w:r>
    <w:r>
      <w:rPr>
        <w:rStyle w:val="PageNumber"/>
      </w:rPr>
      <w:instrText xml:space="preserve"> PAGE </w:instrText>
    </w:r>
    <w:r>
      <w:rPr>
        <w:rStyle w:val="PageNumber"/>
      </w:rPr>
      <w:fldChar w:fldCharType="separate"/>
    </w:r>
    <w:r w:rsidR="00E55169">
      <w:rPr>
        <w:rStyle w:val="PageNumber"/>
        <w:noProof/>
      </w:rPr>
      <w:t>2</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00EAA" w14:textId="77777777" w:rsidR="0042471A" w:rsidRDefault="0042471A">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4D5E"/>
    <w:multiLevelType w:val="hybridMultilevel"/>
    <w:tmpl w:val="AD10F52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2446877"/>
    <w:multiLevelType w:val="multilevel"/>
    <w:tmpl w:val="1244687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4E4224F"/>
    <w:multiLevelType w:val="multilevel"/>
    <w:tmpl w:val="14E4224F"/>
    <w:lvl w:ilvl="0">
      <w:start w:val="1"/>
      <w:numFmt w:val="bullet"/>
      <w:pStyle w:val="AufzhlKleindruckSpiegelstrich"/>
      <w:lvlText w:val="-"/>
      <w:lvlJc w:val="left"/>
      <w:pPr>
        <w:tabs>
          <w:tab w:val="left" w:pos="360"/>
        </w:tabs>
        <w:ind w:left="360" w:hanging="360"/>
      </w:pPr>
      <w:rPr>
        <w:rFont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527335D"/>
    <w:multiLevelType w:val="multilevel"/>
    <w:tmpl w:val="1527335D"/>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4" w15:restartNumberingAfterBreak="0">
    <w:nsid w:val="1B7A5A0E"/>
    <w:multiLevelType w:val="multilevel"/>
    <w:tmpl w:val="1B7A5A0E"/>
    <w:lvl w:ilvl="0">
      <w:start w:val="1"/>
      <w:numFmt w:val="bullet"/>
      <w:lvlText w:val="•"/>
      <w:lvlJc w:val="left"/>
      <w:pPr>
        <w:tabs>
          <w:tab w:val="left" w:pos="720"/>
        </w:tabs>
        <w:ind w:left="720" w:hanging="360"/>
      </w:pPr>
      <w:rPr>
        <w:rFonts w:ascii="Arial" w:hAnsi="Arial" w:hint="default"/>
      </w:rPr>
    </w:lvl>
    <w:lvl w:ilv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5" w15:restartNumberingAfterBreak="0">
    <w:nsid w:val="213F34F3"/>
    <w:multiLevelType w:val="multilevel"/>
    <w:tmpl w:val="213F34F3"/>
    <w:lvl w:ilvl="0">
      <w:numFmt w:val="bullet"/>
      <w:pStyle w:val="AufzhlSpiegelstrich"/>
      <w:lvlText w:val="–"/>
      <w:lvlJc w:val="left"/>
      <w:pPr>
        <w:tabs>
          <w:tab w:val="left" w:pos="360"/>
        </w:tabs>
        <w:ind w:left="227" w:hanging="227"/>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2C1270F0"/>
    <w:multiLevelType w:val="multilevel"/>
    <w:tmpl w:val="2C1270F0"/>
    <w:lvl w:ilvl="0">
      <w:start w:val="1"/>
      <w:numFmt w:val="decimal"/>
      <w:pStyle w:val="AufzhlZahl"/>
      <w:lvlText w:val="%1."/>
      <w:lvlJc w:val="left"/>
      <w:pPr>
        <w:tabs>
          <w:tab w:val="left" w:pos="360"/>
        </w:tabs>
        <w:ind w:left="340" w:hanging="340"/>
      </w:pPr>
      <w:rPr>
        <w:rFonts w:ascii="Arial" w:hAnsi="Arial" w:hint="default"/>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2F1A3946"/>
    <w:multiLevelType w:val="multilevel"/>
    <w:tmpl w:val="2F1A3946"/>
    <w:lvl w:ilvl="0">
      <w:start w:val="1"/>
      <w:numFmt w:val="bullet"/>
      <w:pStyle w:val="AufzhlKleindruckBulletsRund"/>
      <w:lvlText w:val=""/>
      <w:lvlJc w:val="left"/>
      <w:pPr>
        <w:tabs>
          <w:tab w:val="left" w:pos="227"/>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30975B2A"/>
    <w:multiLevelType w:val="multilevel"/>
    <w:tmpl w:val="30975B2A"/>
    <w:lvl w:ilvl="0">
      <w:start w:val="1"/>
      <w:numFmt w:val="bullet"/>
      <w:pStyle w:val="AufzhlBulletsRund"/>
      <w:lvlText w:val=""/>
      <w:lvlJc w:val="left"/>
      <w:pPr>
        <w:tabs>
          <w:tab w:val="left" w:pos="360"/>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333A71A2"/>
    <w:multiLevelType w:val="hybridMultilevel"/>
    <w:tmpl w:val="54ACB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9B6BC5"/>
    <w:multiLevelType w:val="hybridMultilevel"/>
    <w:tmpl w:val="6B44A59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5631946"/>
    <w:multiLevelType w:val="multilevel"/>
    <w:tmpl w:val="45631946"/>
    <w:lvl w:ilvl="0">
      <w:start w:val="1"/>
      <w:numFmt w:val="bullet"/>
      <w:pStyle w:val="AufzhlKleindruckBulletsEckig"/>
      <w:lvlText w:val=""/>
      <w:lvlJc w:val="left"/>
      <w:pPr>
        <w:tabs>
          <w:tab w:val="left" w:pos="227"/>
        </w:tabs>
        <w:ind w:left="227" w:hanging="227"/>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4CAF18C2"/>
    <w:multiLevelType w:val="hybridMultilevel"/>
    <w:tmpl w:val="E88CD4E6"/>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CC73332"/>
    <w:multiLevelType w:val="hybridMultilevel"/>
    <w:tmpl w:val="F62ED1E4"/>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2A671CA"/>
    <w:multiLevelType w:val="multilevel"/>
    <w:tmpl w:val="52A671CA"/>
    <w:lvl w:ilvl="0">
      <w:start w:val="1"/>
      <w:numFmt w:val="bullet"/>
      <w:pStyle w:val="AufzhlBulletsEckig"/>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532632D9"/>
    <w:multiLevelType w:val="multilevel"/>
    <w:tmpl w:val="532632D9"/>
    <w:lvl w:ilvl="0">
      <w:start w:val="1"/>
      <w:numFmt w:val="bullet"/>
      <w:lvlText w:val=""/>
      <w:lvlJc w:val="left"/>
      <w:pPr>
        <w:ind w:left="947" w:hanging="360"/>
      </w:pPr>
      <w:rPr>
        <w:rFonts w:ascii="Symbol" w:hAnsi="Symbol" w:hint="default"/>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hint="default"/>
      </w:rPr>
    </w:lvl>
    <w:lvl w:ilvl="3">
      <w:start w:val="1"/>
      <w:numFmt w:val="bullet"/>
      <w:lvlText w:val=""/>
      <w:lvlJc w:val="left"/>
      <w:pPr>
        <w:ind w:left="3107" w:hanging="360"/>
      </w:pPr>
      <w:rPr>
        <w:rFonts w:ascii="Symbol" w:hAnsi="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hint="default"/>
      </w:rPr>
    </w:lvl>
    <w:lvl w:ilvl="6">
      <w:start w:val="1"/>
      <w:numFmt w:val="bullet"/>
      <w:lvlText w:val=""/>
      <w:lvlJc w:val="left"/>
      <w:pPr>
        <w:ind w:left="5267" w:hanging="360"/>
      </w:pPr>
      <w:rPr>
        <w:rFonts w:ascii="Symbol" w:hAnsi="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hint="default"/>
      </w:rPr>
    </w:lvl>
  </w:abstractNum>
  <w:abstractNum w:abstractNumId="16" w15:restartNumberingAfterBreak="0">
    <w:nsid w:val="584C2B40"/>
    <w:multiLevelType w:val="hybridMultilevel"/>
    <w:tmpl w:val="FBE2B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CA316E6"/>
    <w:multiLevelType w:val="hybridMultilevel"/>
    <w:tmpl w:val="E5D6CF4E"/>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37D0C8E"/>
    <w:multiLevelType w:val="hybridMultilevel"/>
    <w:tmpl w:val="9EFEF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AE4706E"/>
    <w:multiLevelType w:val="hybridMultilevel"/>
    <w:tmpl w:val="FE44FB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D8E23FF"/>
    <w:multiLevelType w:val="hybridMultilevel"/>
    <w:tmpl w:val="5D5C0F1E"/>
    <w:lvl w:ilvl="0" w:tplc="B394B8C4">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E021664"/>
    <w:multiLevelType w:val="singleLevel"/>
    <w:tmpl w:val="6E021664"/>
    <w:lvl w:ilvl="0">
      <w:start w:val="1"/>
      <w:numFmt w:val="bullet"/>
      <w:pStyle w:val="TabelleAufzhlung"/>
      <w:lvlText w:val=""/>
      <w:lvlJc w:val="left"/>
      <w:pPr>
        <w:tabs>
          <w:tab w:val="left" w:pos="360"/>
        </w:tabs>
        <w:ind w:left="360" w:hanging="360"/>
      </w:pPr>
      <w:rPr>
        <w:rFonts w:ascii="Wingdings" w:hAnsi="Wingdings" w:hint="default"/>
      </w:rPr>
    </w:lvl>
  </w:abstractNum>
  <w:abstractNum w:abstractNumId="22" w15:restartNumberingAfterBreak="0">
    <w:nsid w:val="73F66D97"/>
    <w:multiLevelType w:val="hybridMultilevel"/>
    <w:tmpl w:val="4C06D930"/>
    <w:lvl w:ilvl="0" w:tplc="3DD8F2DA">
      <w:start w:val="1"/>
      <w:numFmt w:val="bullet"/>
      <w:lvlText w:val="-"/>
      <w:lvlJc w:val="left"/>
      <w:pPr>
        <w:ind w:left="1068" w:hanging="360"/>
      </w:pPr>
      <w:rPr>
        <w:rFonts w:ascii="Arial" w:eastAsia="Times New Roman" w:hAnsi="Arial" w:cs="Aria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15:restartNumberingAfterBreak="0">
    <w:nsid w:val="74EF3472"/>
    <w:multiLevelType w:val="hybridMultilevel"/>
    <w:tmpl w:val="745C7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CBA42DA"/>
    <w:multiLevelType w:val="multilevel"/>
    <w:tmpl w:val="D494CFD4"/>
    <w:lvl w:ilvl="0">
      <w:start w:val="1"/>
      <w:numFmt w:val="decimal"/>
      <w:pStyle w:val="Heading1"/>
      <w:suff w:val="space"/>
      <w:lvlText w:val="%1"/>
      <w:lvlJc w:val="left"/>
      <w:pPr>
        <w:ind w:left="0" w:firstLine="0"/>
      </w:pPr>
      <w:rPr>
        <w:rFonts w:ascii="Arial" w:hAnsi="Arial" w:hint="default"/>
        <w:b/>
        <w:i w:val="0"/>
        <w:sz w:val="28"/>
      </w:rPr>
    </w:lvl>
    <w:lvl w:ilvl="1">
      <w:start w:val="1"/>
      <w:numFmt w:val="decimal"/>
      <w:pStyle w:val="Heading2"/>
      <w:suff w:val="nothing"/>
      <w:lvlText w:val="%1.%2"/>
      <w:lvlJc w:val="left"/>
      <w:pPr>
        <w:ind w:left="0" w:firstLine="0"/>
      </w:pPr>
      <w:rPr>
        <w:rFonts w:ascii="Arial" w:hAnsi="Arial" w:hint="default"/>
        <w:b w:val="0"/>
        <w:i w:val="0"/>
        <w:sz w:val="24"/>
      </w:rPr>
    </w:lvl>
    <w:lvl w:ilvl="2">
      <w:start w:val="1"/>
      <w:numFmt w:val="decimal"/>
      <w:pStyle w:val="Heading3"/>
      <w:suff w:val="nothing"/>
      <w:lvlText w:val="%1.%2.%3"/>
      <w:lvlJc w:val="left"/>
      <w:pPr>
        <w:ind w:left="0" w:firstLine="0"/>
      </w:pPr>
      <w:rPr>
        <w:rFonts w:ascii="Arial" w:hAnsi="Arial" w:hint="default"/>
        <w:b w:val="0"/>
        <w:i w:val="0"/>
        <w:sz w:val="20"/>
      </w:rPr>
    </w:lvl>
    <w:lvl w:ilvl="3">
      <w:start w:val="1"/>
      <w:numFmt w:val="decimal"/>
      <w:pStyle w:val="Heading4"/>
      <w:suff w:val="nothing"/>
      <w:lvlText w:val="%1.%2.%3.%4"/>
      <w:lvlJc w:val="left"/>
      <w:pPr>
        <w:ind w:left="0" w:firstLine="0"/>
      </w:pPr>
      <w:rPr>
        <w:rFonts w:ascii="Arial" w:hAnsi="Arial" w:hint="default"/>
        <w:b/>
        <w:i w:val="0"/>
        <w:sz w:val="20"/>
      </w:rPr>
    </w:lvl>
    <w:lvl w:ilvl="4">
      <w:start w:val="1"/>
      <w:numFmt w:val="decimal"/>
      <w:pStyle w:val="Heading5"/>
      <w:suff w:val="space"/>
      <w:lvlText w:val="%1.%2.%3.%4.%5"/>
      <w:lvlJc w:val="left"/>
      <w:pPr>
        <w:ind w:left="0" w:firstLine="0"/>
      </w:pPr>
      <w:rPr>
        <w:rFonts w:ascii="Arial" w:hAnsi="Arial" w:hint="default"/>
        <w:b/>
        <w:i/>
        <w:sz w:val="20"/>
        <w:szCs w:val="2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16cid:durableId="1868563468">
    <w:abstractNumId w:val="24"/>
  </w:num>
  <w:num w:numId="2" w16cid:durableId="1299653064">
    <w:abstractNumId w:val="14"/>
  </w:num>
  <w:num w:numId="3" w16cid:durableId="1737239104">
    <w:abstractNumId w:val="8"/>
  </w:num>
  <w:num w:numId="4" w16cid:durableId="700590606">
    <w:abstractNumId w:val="5"/>
  </w:num>
  <w:num w:numId="5" w16cid:durableId="1818036400">
    <w:abstractNumId w:val="6"/>
  </w:num>
  <w:num w:numId="6" w16cid:durableId="1146581755">
    <w:abstractNumId w:val="21"/>
  </w:num>
  <w:num w:numId="7" w16cid:durableId="284704705">
    <w:abstractNumId w:val="11"/>
  </w:num>
  <w:num w:numId="8" w16cid:durableId="1066418111">
    <w:abstractNumId w:val="7"/>
  </w:num>
  <w:num w:numId="9" w16cid:durableId="561213587">
    <w:abstractNumId w:val="2"/>
  </w:num>
  <w:num w:numId="10" w16cid:durableId="273951349">
    <w:abstractNumId w:val="15"/>
  </w:num>
  <w:num w:numId="11" w16cid:durableId="1575160456">
    <w:abstractNumId w:val="3"/>
  </w:num>
  <w:num w:numId="12" w16cid:durableId="1405955372">
    <w:abstractNumId w:val="1"/>
  </w:num>
  <w:num w:numId="13" w16cid:durableId="1967538304">
    <w:abstractNumId w:val="4"/>
  </w:num>
  <w:num w:numId="14" w16cid:durableId="1865096791">
    <w:abstractNumId w:val="17"/>
  </w:num>
  <w:num w:numId="15" w16cid:durableId="785853475">
    <w:abstractNumId w:val="12"/>
  </w:num>
  <w:num w:numId="16" w16cid:durableId="529612286">
    <w:abstractNumId w:val="0"/>
  </w:num>
  <w:num w:numId="17" w16cid:durableId="1112045213">
    <w:abstractNumId w:val="20"/>
  </w:num>
  <w:num w:numId="18" w16cid:durableId="1650205388">
    <w:abstractNumId w:val="23"/>
  </w:num>
  <w:num w:numId="19" w16cid:durableId="426656302">
    <w:abstractNumId w:val="10"/>
  </w:num>
  <w:num w:numId="20" w16cid:durableId="1457528003">
    <w:abstractNumId w:val="13"/>
  </w:num>
  <w:num w:numId="21" w16cid:durableId="173887232">
    <w:abstractNumId w:val="18"/>
  </w:num>
  <w:num w:numId="22" w16cid:durableId="171990872">
    <w:abstractNumId w:val="16"/>
  </w:num>
  <w:num w:numId="23" w16cid:durableId="1881243058">
    <w:abstractNumId w:val="19"/>
  </w:num>
  <w:num w:numId="24" w16cid:durableId="60950927">
    <w:abstractNumId w:val="9"/>
  </w:num>
  <w:num w:numId="25" w16cid:durableId="10064034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defaultTabStop w:val="708"/>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731"/>
    <w:rsid w:val="00040CEE"/>
    <w:rsid w:val="000518AA"/>
    <w:rsid w:val="000871F7"/>
    <w:rsid w:val="000A52FE"/>
    <w:rsid w:val="000B55C4"/>
    <w:rsid w:val="000C41F2"/>
    <w:rsid w:val="000F4BAD"/>
    <w:rsid w:val="001320C7"/>
    <w:rsid w:val="00135DC7"/>
    <w:rsid w:val="00163D3E"/>
    <w:rsid w:val="00165F63"/>
    <w:rsid w:val="00170703"/>
    <w:rsid w:val="00171319"/>
    <w:rsid w:val="001A581E"/>
    <w:rsid w:val="001D4EBB"/>
    <w:rsid w:val="002010A1"/>
    <w:rsid w:val="002164A0"/>
    <w:rsid w:val="00227FC0"/>
    <w:rsid w:val="00230D1C"/>
    <w:rsid w:val="00242DEA"/>
    <w:rsid w:val="00287982"/>
    <w:rsid w:val="00314403"/>
    <w:rsid w:val="00321E63"/>
    <w:rsid w:val="00342750"/>
    <w:rsid w:val="00346A74"/>
    <w:rsid w:val="0035358E"/>
    <w:rsid w:val="003538BE"/>
    <w:rsid w:val="003614E2"/>
    <w:rsid w:val="00393D61"/>
    <w:rsid w:val="003A1CA5"/>
    <w:rsid w:val="003A66C7"/>
    <w:rsid w:val="003A6B3A"/>
    <w:rsid w:val="003D0EAE"/>
    <w:rsid w:val="003D4277"/>
    <w:rsid w:val="00422743"/>
    <w:rsid w:val="0042471A"/>
    <w:rsid w:val="00434908"/>
    <w:rsid w:val="004411C5"/>
    <w:rsid w:val="0045148F"/>
    <w:rsid w:val="00451955"/>
    <w:rsid w:val="00456EC2"/>
    <w:rsid w:val="00476340"/>
    <w:rsid w:val="00477053"/>
    <w:rsid w:val="004849CA"/>
    <w:rsid w:val="004850B5"/>
    <w:rsid w:val="00490E62"/>
    <w:rsid w:val="0049795C"/>
    <w:rsid w:val="004B025D"/>
    <w:rsid w:val="004C21CE"/>
    <w:rsid w:val="004C3AC0"/>
    <w:rsid w:val="004D28E4"/>
    <w:rsid w:val="004E11C1"/>
    <w:rsid w:val="004E2F8E"/>
    <w:rsid w:val="004F1B52"/>
    <w:rsid w:val="005026AE"/>
    <w:rsid w:val="00504AFA"/>
    <w:rsid w:val="00522CD2"/>
    <w:rsid w:val="00532885"/>
    <w:rsid w:val="0054556D"/>
    <w:rsid w:val="005549CA"/>
    <w:rsid w:val="005617FF"/>
    <w:rsid w:val="005B3DD8"/>
    <w:rsid w:val="005B6F64"/>
    <w:rsid w:val="005C713F"/>
    <w:rsid w:val="005D2043"/>
    <w:rsid w:val="005E4CCD"/>
    <w:rsid w:val="0063021D"/>
    <w:rsid w:val="00660A89"/>
    <w:rsid w:val="00672693"/>
    <w:rsid w:val="0068046B"/>
    <w:rsid w:val="006811FB"/>
    <w:rsid w:val="006822A3"/>
    <w:rsid w:val="006B04E3"/>
    <w:rsid w:val="006E0674"/>
    <w:rsid w:val="006F46C0"/>
    <w:rsid w:val="00702A30"/>
    <w:rsid w:val="00725774"/>
    <w:rsid w:val="007262CD"/>
    <w:rsid w:val="00752664"/>
    <w:rsid w:val="00763CFB"/>
    <w:rsid w:val="007A24AA"/>
    <w:rsid w:val="007A3445"/>
    <w:rsid w:val="007D50C8"/>
    <w:rsid w:val="007F1FA9"/>
    <w:rsid w:val="007F7238"/>
    <w:rsid w:val="007F747F"/>
    <w:rsid w:val="008078B2"/>
    <w:rsid w:val="0082413B"/>
    <w:rsid w:val="008279CB"/>
    <w:rsid w:val="00855A8D"/>
    <w:rsid w:val="008E7852"/>
    <w:rsid w:val="00906350"/>
    <w:rsid w:val="00913591"/>
    <w:rsid w:val="00962EFA"/>
    <w:rsid w:val="009657F5"/>
    <w:rsid w:val="009729C6"/>
    <w:rsid w:val="00987C40"/>
    <w:rsid w:val="009967D7"/>
    <w:rsid w:val="009A0308"/>
    <w:rsid w:val="009A7B96"/>
    <w:rsid w:val="009B5917"/>
    <w:rsid w:val="009C0E74"/>
    <w:rsid w:val="009C1BAB"/>
    <w:rsid w:val="009C2E72"/>
    <w:rsid w:val="009F4133"/>
    <w:rsid w:val="00A042A1"/>
    <w:rsid w:val="00A0529F"/>
    <w:rsid w:val="00A255D0"/>
    <w:rsid w:val="00A42378"/>
    <w:rsid w:val="00A8552F"/>
    <w:rsid w:val="00AC7C74"/>
    <w:rsid w:val="00AD301B"/>
    <w:rsid w:val="00AE7580"/>
    <w:rsid w:val="00B13EA1"/>
    <w:rsid w:val="00B26AF4"/>
    <w:rsid w:val="00B32E04"/>
    <w:rsid w:val="00B34DC3"/>
    <w:rsid w:val="00B34DF8"/>
    <w:rsid w:val="00B3702D"/>
    <w:rsid w:val="00B42F08"/>
    <w:rsid w:val="00B746AC"/>
    <w:rsid w:val="00B97914"/>
    <w:rsid w:val="00BB282B"/>
    <w:rsid w:val="00BB5D7E"/>
    <w:rsid w:val="00BD4255"/>
    <w:rsid w:val="00BF2D8D"/>
    <w:rsid w:val="00C00341"/>
    <w:rsid w:val="00C0670B"/>
    <w:rsid w:val="00C114B2"/>
    <w:rsid w:val="00C31B0B"/>
    <w:rsid w:val="00C352FC"/>
    <w:rsid w:val="00C5463C"/>
    <w:rsid w:val="00C564BE"/>
    <w:rsid w:val="00C650CB"/>
    <w:rsid w:val="00C74740"/>
    <w:rsid w:val="00C747B3"/>
    <w:rsid w:val="00C926AC"/>
    <w:rsid w:val="00C955DF"/>
    <w:rsid w:val="00C960F8"/>
    <w:rsid w:val="00CE1BE5"/>
    <w:rsid w:val="00CF10E2"/>
    <w:rsid w:val="00CF59A5"/>
    <w:rsid w:val="00D01E09"/>
    <w:rsid w:val="00D14B56"/>
    <w:rsid w:val="00D15FC7"/>
    <w:rsid w:val="00D166E4"/>
    <w:rsid w:val="00D7092D"/>
    <w:rsid w:val="00D83DA1"/>
    <w:rsid w:val="00DB2DF4"/>
    <w:rsid w:val="00DB7FE7"/>
    <w:rsid w:val="00DC7ACE"/>
    <w:rsid w:val="00DE3A48"/>
    <w:rsid w:val="00DE5485"/>
    <w:rsid w:val="00DF1104"/>
    <w:rsid w:val="00DF5F85"/>
    <w:rsid w:val="00DF6297"/>
    <w:rsid w:val="00E00B7B"/>
    <w:rsid w:val="00E0218C"/>
    <w:rsid w:val="00E2093D"/>
    <w:rsid w:val="00E54E8F"/>
    <w:rsid w:val="00E55169"/>
    <w:rsid w:val="00E55820"/>
    <w:rsid w:val="00E656F3"/>
    <w:rsid w:val="00E7018B"/>
    <w:rsid w:val="00E91731"/>
    <w:rsid w:val="00E95C76"/>
    <w:rsid w:val="00F3187B"/>
    <w:rsid w:val="00F3673D"/>
    <w:rsid w:val="00F707BF"/>
    <w:rsid w:val="00F7387A"/>
    <w:rsid w:val="00F9788C"/>
    <w:rsid w:val="00FA073A"/>
    <w:rsid w:val="00FB13D0"/>
    <w:rsid w:val="00FE5871"/>
    <w:rsid w:val="00FF5FB8"/>
    <w:rsid w:val="1AAB4319"/>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52B17255"/>
  <w14:defaultImageDpi w14:val="300"/>
  <w15:docId w15:val="{27383987-5D90-4B91-B306-576850313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lsdException w:name="index 2" w:semiHidden="1" w:uiPriority="0" w:qFormat="1"/>
    <w:lsdException w:name="index 3" w:semiHidden="1" w:uiPriority="0"/>
    <w:lsdException w:name="index 4" w:semiHidden="1" w:uiPriority="0" w:qFormat="1"/>
    <w:lsdException w:name="index 5" w:semiHidden="1" w:uiPriority="0"/>
    <w:lsdException w:name="index 6" w:semiHidden="1" w:uiPriority="0"/>
    <w:lsdException w:name="index 7" w:semiHidden="1" w:uiPriority="0"/>
    <w:lsdException w:name="index 8" w:semiHidden="1" w:uiPriority="0" w:qFormat="1"/>
    <w:lsdException w:name="index 9" w:semiHidden="1" w:uiPriority="0" w:qFormat="1"/>
    <w:lsdException w:name="toc 1" w:uiPriority="39"/>
    <w:lsdException w:name="toc 2" w:uiPriority="39" w:qFormat="1"/>
    <w:lsdException w:name="toc 3" w:uiPriority="39"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iPriority="0" w:qFormat="1"/>
    <w:lsdException w:name="annotation text" w:semiHidden="1" w:uiPriority="0" w:qFormat="1"/>
    <w:lsdException w:name="header" w:uiPriority="0" w:qFormat="1"/>
    <w:lsdException w:name="footer" w:qFormat="1"/>
    <w:lsdException w:name="index heading" w:semiHidden="1" w:uiPriority="0" w:qFormat="1"/>
    <w:lsdException w:name="caption" w:semiHidden="1" w:uiPriority="35" w:unhideWhenUsed="1" w:qFormat="1"/>
    <w:lsdException w:name="table of figures" w:qFormat="1"/>
    <w:lsdException w:name="envelope address" w:semiHidden="1" w:unhideWhenUsed="1"/>
    <w:lsdException w:name="envelope return" w:semiHidden="1" w:unhideWhenUsed="1"/>
    <w:lsdException w:name="footnote reference" w:semiHidden="1" w:uiPriority="0"/>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Times New Roman" w:hAnsi="Roboto"/>
      <w:lang w:val="de-DE" w:eastAsia="de-DE"/>
    </w:rPr>
  </w:style>
  <w:style w:type="paragraph" w:styleId="Heading1">
    <w:name w:val="heading 1"/>
    <w:basedOn w:val="Normal"/>
    <w:next w:val="Text-1Absatz"/>
    <w:qFormat/>
    <w:pPr>
      <w:keepLines/>
      <w:numPr>
        <w:numId w:val="1"/>
      </w:numPr>
      <w:tabs>
        <w:tab w:val="left" w:pos="284"/>
      </w:tabs>
      <w:suppressAutoHyphens/>
      <w:spacing w:before="120" w:after="600" w:line="480" w:lineRule="exact"/>
      <w:jc w:val="both"/>
      <w:outlineLvl w:val="0"/>
    </w:pPr>
    <w:rPr>
      <w:rFonts w:ascii="Roboto Medium" w:hAnsi="Roboto Medium"/>
      <w:kern w:val="28"/>
      <w:sz w:val="28"/>
    </w:rPr>
  </w:style>
  <w:style w:type="paragraph" w:styleId="Heading2">
    <w:name w:val="heading 2"/>
    <w:basedOn w:val="Heading1"/>
    <w:next w:val="Text-1Absatz"/>
    <w:qFormat/>
    <w:pPr>
      <w:numPr>
        <w:ilvl w:val="1"/>
      </w:numPr>
      <w:spacing w:before="240" w:after="120" w:line="360" w:lineRule="exact"/>
      <w:outlineLvl w:val="1"/>
    </w:pPr>
    <w:rPr>
      <w:rFonts w:ascii="Roboto" w:hAnsi="Roboto"/>
      <w:sz w:val="24"/>
    </w:rPr>
  </w:style>
  <w:style w:type="paragraph" w:styleId="Heading3">
    <w:name w:val="heading 3"/>
    <w:basedOn w:val="Heading2"/>
    <w:next w:val="Text-1Absatz"/>
    <w:qFormat/>
    <w:pPr>
      <w:numPr>
        <w:ilvl w:val="2"/>
      </w:numPr>
      <w:spacing w:before="120" w:line="300" w:lineRule="exact"/>
      <w:outlineLvl w:val="2"/>
    </w:pPr>
    <w:rPr>
      <w:sz w:val="20"/>
    </w:rPr>
  </w:style>
  <w:style w:type="paragraph" w:styleId="Heading4">
    <w:name w:val="heading 4"/>
    <w:basedOn w:val="Heading3"/>
    <w:next w:val="Text-1Absatz"/>
    <w:qFormat/>
    <w:pPr>
      <w:numPr>
        <w:ilvl w:val="3"/>
      </w:numPr>
      <w:outlineLvl w:val="3"/>
    </w:pPr>
    <w:rPr>
      <w:i/>
    </w:rPr>
  </w:style>
  <w:style w:type="paragraph" w:styleId="Heading5">
    <w:name w:val="heading 5"/>
    <w:basedOn w:val="Heading4"/>
    <w:next w:val="Text-1Absatz"/>
    <w:qFormat/>
    <w:pPr>
      <w:numPr>
        <w:ilvl w:val="4"/>
      </w:numPr>
      <w:spacing w:after="240" w:line="240" w:lineRule="exact"/>
      <w:outlineLvl w:val="4"/>
    </w:pPr>
  </w:style>
  <w:style w:type="paragraph" w:styleId="Heading6">
    <w:name w:val="heading 6"/>
    <w:basedOn w:val="Heading5"/>
    <w:next w:val="Text-1Absatz"/>
    <w:qFormat/>
    <w:pPr>
      <w:numPr>
        <w:ilvl w:val="5"/>
      </w:numPr>
      <w:outlineLvl w:val="5"/>
    </w:pPr>
  </w:style>
  <w:style w:type="paragraph" w:styleId="Heading7">
    <w:name w:val="heading 7"/>
    <w:basedOn w:val="Heading6"/>
    <w:next w:val="Text-1Absatz"/>
    <w:qFormat/>
    <w:pPr>
      <w:numPr>
        <w:ilvl w:val="6"/>
      </w:numPr>
      <w:outlineLvl w:val="6"/>
    </w:pPr>
  </w:style>
  <w:style w:type="paragraph" w:styleId="Heading8">
    <w:name w:val="heading 8"/>
    <w:basedOn w:val="Heading7"/>
    <w:next w:val="Text-1Absatz"/>
    <w:qFormat/>
    <w:pPr>
      <w:numPr>
        <w:ilvl w:val="7"/>
      </w:numPr>
      <w:outlineLvl w:val="7"/>
    </w:pPr>
  </w:style>
  <w:style w:type="paragraph" w:styleId="Heading9">
    <w:name w:val="heading 9"/>
    <w:basedOn w:val="Heading8"/>
    <w:next w:val="Text-1Absatz"/>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Absatz">
    <w:name w:val="Text-1.Absatz"/>
    <w:basedOn w:val="Normal"/>
    <w:next w:val="Text-laufAbstze"/>
    <w:qFormat/>
    <w:pPr>
      <w:spacing w:line="240" w:lineRule="exact"/>
      <w:jc w:val="both"/>
    </w:pPr>
    <w:rPr>
      <w:rFonts w:ascii="Arial" w:hAnsi="Arial"/>
    </w:rPr>
  </w:style>
  <w:style w:type="paragraph" w:customStyle="1" w:styleId="Text-laufAbstze">
    <w:name w:val="Text-lauf.Absätze"/>
    <w:basedOn w:val="Text-1Absatz"/>
    <w:qFormat/>
    <w:pPr>
      <w:ind w:firstLine="227"/>
    </w:p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Absatz-Standardschriftart1"/>
    <w:semiHidden/>
    <w:qFormat/>
    <w:rPr>
      <w:rFonts w:ascii="Arial" w:hAnsi="Arial"/>
      <w:sz w:val="16"/>
    </w:rPr>
  </w:style>
  <w:style w:type="character" w:customStyle="1" w:styleId="Absatz-Standardschriftart1">
    <w:name w:val="Absatz-Standardschriftart1"/>
    <w:semiHidden/>
    <w:qFormat/>
  </w:style>
  <w:style w:type="paragraph" w:styleId="CommentText">
    <w:name w:val="annotation text"/>
    <w:basedOn w:val="Normal"/>
    <w:autoRedefine/>
    <w:semiHidden/>
    <w:qFormat/>
    <w:pPr>
      <w:jc w:val="both"/>
    </w:pPr>
    <w:rPr>
      <w:rFonts w:ascii="Arial" w:hAnsi="Arial"/>
      <w:sz w:val="16"/>
    </w:rPr>
  </w:style>
  <w:style w:type="paragraph" w:styleId="DocumentMap">
    <w:name w:val="Document Map"/>
    <w:basedOn w:val="Normal"/>
    <w:semiHidden/>
    <w:qFormat/>
    <w:pPr>
      <w:shd w:val="clear" w:color="auto" w:fill="000080"/>
    </w:pPr>
    <w:rPr>
      <w:rFonts w:ascii="Tahoma" w:hAnsi="Tahoma" w:cs="Tahoma"/>
    </w:rPr>
  </w:style>
  <w:style w:type="paragraph" w:styleId="Footer">
    <w:name w:val="footer"/>
    <w:basedOn w:val="Normal"/>
    <w:link w:val="FooterChar"/>
    <w:uiPriority w:val="99"/>
    <w:qFormat/>
    <w:pPr>
      <w:tabs>
        <w:tab w:val="center" w:pos="4536"/>
        <w:tab w:val="right" w:pos="9072"/>
      </w:tabs>
    </w:pPr>
  </w:style>
  <w:style w:type="character" w:styleId="FootnoteReference">
    <w:name w:val="footnote reference"/>
    <w:basedOn w:val="Absatz-Standardschriftart1"/>
    <w:semiHidden/>
    <w:rPr>
      <w:rFonts w:ascii="Arial" w:hAnsi="Arial"/>
      <w:color w:val="auto"/>
      <w:sz w:val="20"/>
      <w:vertAlign w:val="superscript"/>
    </w:rPr>
  </w:style>
  <w:style w:type="paragraph" w:styleId="FootnoteText">
    <w:name w:val="footnote text"/>
    <w:basedOn w:val="Text-1Absatz"/>
    <w:semiHidden/>
    <w:qFormat/>
    <w:pPr>
      <w:tabs>
        <w:tab w:val="left" w:pos="510"/>
      </w:tabs>
      <w:ind w:left="454" w:hanging="284"/>
    </w:pPr>
    <w:rPr>
      <w:sz w:val="17"/>
    </w:rPr>
  </w:style>
  <w:style w:type="paragraph" w:styleId="Header">
    <w:name w:val="header"/>
    <w:basedOn w:val="Normal"/>
    <w:qFormat/>
    <w:pPr>
      <w:keepLines/>
      <w:pBdr>
        <w:bottom w:val="single" w:sz="6" w:space="1" w:color="auto"/>
      </w:pBdr>
      <w:tabs>
        <w:tab w:val="center" w:pos="4536"/>
        <w:tab w:val="right" w:pos="9072"/>
      </w:tabs>
      <w:spacing w:after="480"/>
      <w:jc w:val="center"/>
    </w:pPr>
    <w:rPr>
      <w:rFonts w:ascii="Arial" w:hAnsi="Arial"/>
      <w:sz w:val="17"/>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Webadressen"/>
    <w:rPr>
      <w:rFonts w:ascii="Roboto" w:hAnsi="Roboto"/>
      <w:color w:val="auto"/>
      <w:sz w:val="20"/>
      <w:u w:val="none"/>
    </w:rPr>
  </w:style>
  <w:style w:type="character" w:customStyle="1" w:styleId="Webadressen">
    <w:name w:val="Webadressen"/>
    <w:basedOn w:val="Absatz-Standardschriftart1"/>
    <w:qFormat/>
    <w:rPr>
      <w:rFonts w:ascii="Courier New" w:hAnsi="Courier New"/>
    </w:rPr>
  </w:style>
  <w:style w:type="paragraph" w:styleId="Index1">
    <w:name w:val="index 1"/>
    <w:next w:val="Index2"/>
    <w:semiHidden/>
    <w:pPr>
      <w:tabs>
        <w:tab w:val="left" w:pos="1701"/>
      </w:tabs>
    </w:pPr>
    <w:rPr>
      <w:rFonts w:ascii="Arial" w:eastAsia="Times New Roman" w:hAnsi="Arial"/>
      <w:lang w:val="de-DE" w:eastAsia="de-DE"/>
    </w:rPr>
  </w:style>
  <w:style w:type="paragraph" w:styleId="Index2">
    <w:name w:val="index 2"/>
    <w:basedOn w:val="Index1"/>
    <w:next w:val="Index3"/>
    <w:semiHidden/>
    <w:qFormat/>
    <w:pPr>
      <w:ind w:left="480"/>
    </w:pPr>
  </w:style>
  <w:style w:type="paragraph" w:styleId="Index3">
    <w:name w:val="index 3"/>
    <w:basedOn w:val="Index2"/>
    <w:next w:val="Index4"/>
    <w:semiHidden/>
    <w:pPr>
      <w:ind w:left="720"/>
    </w:pPr>
  </w:style>
  <w:style w:type="paragraph" w:styleId="Index4">
    <w:name w:val="index 4"/>
    <w:basedOn w:val="Index3"/>
    <w:next w:val="Index5"/>
    <w:semiHidden/>
    <w:qFormat/>
    <w:pPr>
      <w:ind w:left="960"/>
    </w:pPr>
  </w:style>
  <w:style w:type="paragraph" w:styleId="Index5">
    <w:name w:val="index 5"/>
    <w:basedOn w:val="Index4"/>
    <w:next w:val="Index6"/>
    <w:semiHidden/>
    <w:pPr>
      <w:ind w:left="1200"/>
    </w:pPr>
  </w:style>
  <w:style w:type="paragraph" w:styleId="Index6">
    <w:name w:val="index 6"/>
    <w:basedOn w:val="Index5"/>
    <w:next w:val="Index7"/>
    <w:semiHidden/>
    <w:pPr>
      <w:ind w:left="1440"/>
    </w:pPr>
  </w:style>
  <w:style w:type="paragraph" w:styleId="Index7">
    <w:name w:val="index 7"/>
    <w:basedOn w:val="Index6"/>
    <w:next w:val="Index8"/>
    <w:semiHidden/>
    <w:pPr>
      <w:ind w:left="1680"/>
    </w:pPr>
  </w:style>
  <w:style w:type="paragraph" w:styleId="Index8">
    <w:name w:val="index 8"/>
    <w:basedOn w:val="Index7"/>
    <w:next w:val="Index9"/>
    <w:semiHidden/>
    <w:qFormat/>
    <w:pPr>
      <w:ind w:left="1920"/>
    </w:pPr>
  </w:style>
  <w:style w:type="paragraph" w:styleId="Index9">
    <w:name w:val="index 9"/>
    <w:basedOn w:val="Index8"/>
    <w:next w:val="Index8"/>
    <w:semiHidden/>
    <w:qFormat/>
    <w:pPr>
      <w:ind w:left="2160"/>
    </w:pPr>
  </w:style>
  <w:style w:type="paragraph" w:styleId="IndexHeading">
    <w:name w:val="index heading"/>
    <w:basedOn w:val="Index1"/>
    <w:semiHidden/>
    <w:qFormat/>
  </w:style>
  <w:style w:type="paragraph" w:styleId="NormalWeb">
    <w:name w:val="Normal (Web)"/>
    <w:basedOn w:val="Normal"/>
    <w:uiPriority w:val="99"/>
    <w:semiHidden/>
    <w:unhideWhenUsed/>
    <w:qFormat/>
    <w:rPr>
      <w:rFonts w:ascii="Times New Roman" w:hAnsi="Times New Roman"/>
      <w:sz w:val="24"/>
      <w:szCs w:val="24"/>
    </w:rPr>
  </w:style>
  <w:style w:type="character" w:styleId="PageNumber">
    <w:name w:val="page number"/>
    <w:basedOn w:val="Absatz-Standardschriftart1"/>
    <w:qFormat/>
    <w:rPr>
      <w:rFonts w:ascii="Arial" w:hAnsi="Arial"/>
      <w:sz w:val="17"/>
    </w:rPr>
  </w:style>
  <w:style w:type="character" w:styleId="Strong">
    <w:name w:val="Strong"/>
    <w:basedOn w:val="DefaultParagraphFont"/>
    <w:uiPriority w:val="22"/>
    <w:qFormat/>
    <w:rPr>
      <w:b/>
      <w:bCs/>
    </w:rPr>
  </w:style>
  <w:style w:type="table" w:styleId="TableGrid">
    <w:name w:val="Table Grid"/>
    <w:basedOn w:val="TableNormal"/>
    <w:qFormat/>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Titelaufnahme"/>
    <w:next w:val="Titelaufnahme"/>
    <w:uiPriority w:val="99"/>
    <w:qFormat/>
    <w:pPr>
      <w:keepLines w:val="0"/>
      <w:ind w:left="567" w:right="284" w:hanging="567"/>
      <w:jc w:val="left"/>
    </w:pPr>
    <w:rPr>
      <w:rFonts w:ascii="Roboto" w:hAnsi="Roboto"/>
    </w:rPr>
  </w:style>
  <w:style w:type="paragraph" w:customStyle="1" w:styleId="Titelaufnahme">
    <w:name w:val="Titelaufnahme"/>
    <w:basedOn w:val="Normal"/>
    <w:qFormat/>
    <w:pPr>
      <w:keepLines/>
      <w:spacing w:after="60"/>
      <w:ind w:left="284" w:hanging="284"/>
      <w:jc w:val="both"/>
    </w:pPr>
    <w:rPr>
      <w:rFonts w:ascii="Arial" w:hAnsi="Arial"/>
      <w:sz w:val="17"/>
    </w:rPr>
  </w:style>
  <w:style w:type="paragraph" w:styleId="TOC1">
    <w:name w:val="toc 1"/>
    <w:basedOn w:val="Text-laufAbstze"/>
    <w:next w:val="TOC2"/>
    <w:uiPriority w:val="39"/>
    <w:pPr>
      <w:tabs>
        <w:tab w:val="right" w:pos="6633"/>
      </w:tabs>
      <w:spacing w:before="400"/>
      <w:ind w:left="170" w:right="284" w:hanging="170"/>
      <w:jc w:val="left"/>
    </w:pPr>
    <w:rPr>
      <w:rFonts w:ascii="Roboto Medium" w:hAnsi="Roboto Medium"/>
      <w:caps/>
    </w:rPr>
  </w:style>
  <w:style w:type="paragraph" w:styleId="TOC2">
    <w:name w:val="toc 2"/>
    <w:basedOn w:val="TOC1"/>
    <w:next w:val="TOC3"/>
    <w:uiPriority w:val="39"/>
    <w:qFormat/>
    <w:pPr>
      <w:spacing w:before="240"/>
      <w:ind w:left="340" w:hanging="340"/>
    </w:pPr>
    <w:rPr>
      <w:caps w:val="0"/>
    </w:rPr>
  </w:style>
  <w:style w:type="paragraph" w:styleId="TOC3">
    <w:name w:val="toc 3"/>
    <w:basedOn w:val="TOC2"/>
    <w:next w:val="TOC4"/>
    <w:uiPriority w:val="39"/>
    <w:qFormat/>
    <w:pPr>
      <w:ind w:left="510" w:hanging="510"/>
    </w:pPr>
  </w:style>
  <w:style w:type="paragraph" w:styleId="TOC4">
    <w:name w:val="toc 4"/>
    <w:basedOn w:val="TOC3"/>
    <w:next w:val="TOC5"/>
    <w:semiHidden/>
    <w:pPr>
      <w:ind w:left="1701" w:right="227" w:hanging="680"/>
    </w:pPr>
  </w:style>
  <w:style w:type="paragraph" w:styleId="TOC5">
    <w:name w:val="toc 5"/>
    <w:basedOn w:val="TOC3"/>
    <w:next w:val="TOC6"/>
    <w:semiHidden/>
    <w:qFormat/>
    <w:pPr>
      <w:ind w:left="2098" w:hanging="851"/>
    </w:pPr>
  </w:style>
  <w:style w:type="paragraph" w:styleId="TOC6">
    <w:name w:val="toc 6"/>
    <w:basedOn w:val="TOC5"/>
    <w:next w:val="TOC7"/>
    <w:autoRedefine/>
    <w:semiHidden/>
    <w:qFormat/>
    <w:pPr>
      <w:ind w:left="1202"/>
    </w:pPr>
  </w:style>
  <w:style w:type="paragraph" w:styleId="TOC7">
    <w:name w:val="toc 7"/>
    <w:basedOn w:val="TOC6"/>
    <w:next w:val="TOC8"/>
    <w:autoRedefine/>
    <w:semiHidden/>
    <w:qFormat/>
    <w:pPr>
      <w:ind w:left="1440"/>
    </w:pPr>
  </w:style>
  <w:style w:type="paragraph" w:styleId="TOC8">
    <w:name w:val="toc 8"/>
    <w:basedOn w:val="TOC7"/>
    <w:next w:val="TOC9"/>
    <w:autoRedefine/>
    <w:semiHidden/>
    <w:qFormat/>
    <w:pPr>
      <w:ind w:left="1680"/>
    </w:pPr>
  </w:style>
  <w:style w:type="paragraph" w:styleId="TOC9">
    <w:name w:val="toc 9"/>
    <w:basedOn w:val="TOC8"/>
    <w:next w:val="Text-1Absatz"/>
    <w:autoRedefine/>
    <w:semiHidden/>
    <w:qFormat/>
    <w:pPr>
      <w:ind w:left="1920"/>
    </w:pPr>
  </w:style>
  <w:style w:type="character" w:customStyle="1" w:styleId="GesichteterHyperlink">
    <w:name w:val="GesichteterHyperlink"/>
    <w:basedOn w:val="Absatz-Standardschriftart1"/>
    <w:qFormat/>
    <w:rPr>
      <w:rFonts w:ascii="Arial" w:hAnsi="Arial"/>
      <w:color w:val="800080"/>
      <w:sz w:val="20"/>
      <w:u w:val="single"/>
    </w:rPr>
  </w:style>
  <w:style w:type="paragraph" w:customStyle="1" w:styleId="AufzhlBulletsEckig">
    <w:name w:val="Aufzähl.BulletsEckig"/>
    <w:basedOn w:val="AufzhlBulletsRund"/>
    <w:qFormat/>
    <w:pPr>
      <w:numPr>
        <w:numId w:val="2"/>
      </w:numPr>
      <w:tabs>
        <w:tab w:val="clear" w:pos="720"/>
      </w:tabs>
      <w:ind w:left="227" w:hanging="227"/>
    </w:pPr>
    <w:rPr>
      <w:rFonts w:ascii="Roboto" w:hAnsi="Roboto"/>
    </w:rPr>
  </w:style>
  <w:style w:type="paragraph" w:customStyle="1" w:styleId="AufzhlBulletsRund">
    <w:name w:val="Aufzähl.BulletsRund"/>
    <w:basedOn w:val="Normal"/>
    <w:qFormat/>
    <w:pPr>
      <w:keepLines/>
      <w:numPr>
        <w:numId w:val="3"/>
      </w:numPr>
      <w:tabs>
        <w:tab w:val="left" w:pos="227"/>
      </w:tabs>
      <w:spacing w:line="240" w:lineRule="exact"/>
      <w:jc w:val="both"/>
    </w:pPr>
    <w:rPr>
      <w:rFonts w:ascii="Arial" w:hAnsi="Arial"/>
    </w:rPr>
  </w:style>
  <w:style w:type="paragraph" w:customStyle="1" w:styleId="AufzhlSpiegelstrich">
    <w:name w:val="Aufzähl.Spiegelstrich"/>
    <w:basedOn w:val="Text-laufAbstze"/>
    <w:qFormat/>
    <w:pPr>
      <w:numPr>
        <w:numId w:val="4"/>
      </w:numPr>
      <w:tabs>
        <w:tab w:val="left" w:pos="227"/>
      </w:tabs>
    </w:pPr>
  </w:style>
  <w:style w:type="paragraph" w:customStyle="1" w:styleId="AufzhlZahl">
    <w:name w:val="Aufzähl.Zahl"/>
    <w:basedOn w:val="AufzhlSpiegelstrich"/>
    <w:qFormat/>
    <w:pPr>
      <w:numPr>
        <w:numId w:val="5"/>
      </w:numPr>
      <w:tabs>
        <w:tab w:val="clear" w:pos="227"/>
        <w:tab w:val="clear" w:pos="360"/>
        <w:tab w:val="left" w:pos="340"/>
      </w:tabs>
    </w:pPr>
  </w:style>
  <w:style w:type="paragraph" w:customStyle="1" w:styleId="AutorPrfer">
    <w:name w:val="AutorPrüfer"/>
    <w:basedOn w:val="Normal"/>
    <w:qFormat/>
    <w:pPr>
      <w:jc w:val="both"/>
    </w:pPr>
    <w:rPr>
      <w:rFonts w:ascii="Arial" w:hAnsi="Arial"/>
    </w:rPr>
  </w:style>
  <w:style w:type="paragraph" w:customStyle="1" w:styleId="Satzspiegelrahmen">
    <w:name w:val="Satzspiegelrahmen"/>
    <w:basedOn w:val="Normal"/>
    <w:next w:val="Normal"/>
    <w:qFormat/>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qFormat/>
    <w:pPr>
      <w:spacing w:before="120" w:after="480"/>
    </w:pPr>
    <w:rPr>
      <w:rFonts w:ascii="Roboto Light" w:hAnsi="Roboto Light"/>
      <w:sz w:val="17"/>
    </w:rPr>
  </w:style>
  <w:style w:type="paragraph" w:customStyle="1" w:styleId="Bspberschrift1">
    <w:name w:val="BspÜberschrift1"/>
    <w:basedOn w:val="Text-1Absatz"/>
    <w:next w:val="Text-1Absatz"/>
    <w:qFormat/>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pPr>
      <w:spacing w:before="240" w:after="120" w:line="360" w:lineRule="exact"/>
    </w:pPr>
    <w:rPr>
      <w:sz w:val="24"/>
    </w:rPr>
  </w:style>
  <w:style w:type="paragraph" w:customStyle="1" w:styleId="Bspberschrift3">
    <w:name w:val="BspÜberschrift3"/>
    <w:basedOn w:val="Bspberschrift2"/>
    <w:next w:val="Text-1Absatz"/>
    <w:qFormat/>
    <w:pPr>
      <w:spacing w:before="120" w:line="300" w:lineRule="exact"/>
    </w:pPr>
    <w:rPr>
      <w:sz w:val="20"/>
    </w:rPr>
  </w:style>
  <w:style w:type="paragraph" w:customStyle="1" w:styleId="Bspberschrift4">
    <w:name w:val="BspÜberschrift4"/>
    <w:basedOn w:val="Bspberschrift3"/>
    <w:next w:val="Text-1Absatz"/>
    <w:qFormat/>
    <w:pPr>
      <w:spacing w:line="360" w:lineRule="auto"/>
    </w:pPr>
    <w:rPr>
      <w:i/>
    </w:rPr>
  </w:style>
  <w:style w:type="paragraph" w:customStyle="1" w:styleId="EidesStatt-Erklrung">
    <w:name w:val="EidesStatt-Erklärung"/>
    <w:basedOn w:val="Text-1Absatz"/>
    <w:next w:val="Normal"/>
    <w:qFormat/>
    <w:pPr>
      <w:spacing w:before="9240"/>
      <w:ind w:right="-1021"/>
    </w:pPr>
    <w:rPr>
      <w:i/>
    </w:rPr>
  </w:style>
  <w:style w:type="paragraph" w:customStyle="1" w:styleId="EidesStatt-Ort">
    <w:name w:val="EidesStatt-Ort"/>
    <w:basedOn w:val="EidesStatt-Erklrung"/>
    <w:next w:val="Text-1Absatz"/>
    <w:qFormat/>
    <w:pPr>
      <w:spacing w:before="720"/>
      <w:jc w:val="left"/>
    </w:pPr>
  </w:style>
  <w:style w:type="paragraph" w:customStyle="1" w:styleId="Hauptthema-titel">
    <w:name w:val="Hauptthema /-titel"/>
    <w:basedOn w:val="Text-laufAbstze"/>
    <w:next w:val="Normal"/>
    <w:qFormat/>
    <w:pPr>
      <w:keepNext/>
      <w:keepLines/>
      <w:suppressAutoHyphens/>
      <w:spacing w:before="1086" w:line="240" w:lineRule="atLeast"/>
      <w:ind w:firstLine="0"/>
      <w:jc w:val="center"/>
    </w:pPr>
    <w:rPr>
      <w:rFonts w:ascii="Roboto" w:hAnsi="Roboto"/>
      <w:b/>
      <w:sz w:val="52"/>
    </w:rPr>
  </w:style>
  <w:style w:type="paragraph" w:customStyle="1" w:styleId="Inhaltsverzeichnis">
    <w:name w:val="Inhaltsverzeichnis"/>
    <w:basedOn w:val="Text-1Absatz"/>
    <w:next w:val="TOC1"/>
    <w:autoRedefine/>
    <w:qFormat/>
    <w:pPr>
      <w:spacing w:after="240"/>
      <w:jc w:val="left"/>
    </w:pPr>
    <w:rPr>
      <w:rFonts w:ascii="Roboto Medium" w:hAnsi="Roboto Medium"/>
      <w:sz w:val="28"/>
    </w:rPr>
  </w:style>
  <w:style w:type="paragraph" w:customStyle="1" w:styleId="KleindruckEingerckt-1Absatz">
    <w:name w:val="KleindruckEingerückt-1.Absatz"/>
    <w:basedOn w:val="Text-1Absatz"/>
    <w:qFormat/>
    <w:pPr>
      <w:spacing w:line="200" w:lineRule="exact"/>
      <w:ind w:left="567"/>
    </w:pPr>
    <w:rPr>
      <w:sz w:val="17"/>
    </w:rPr>
  </w:style>
  <w:style w:type="paragraph" w:customStyle="1" w:styleId="Kleindruck-1Absatz">
    <w:name w:val="Kleindruck-1.Absatz"/>
    <w:basedOn w:val="KleindruckEingerckt-1Absatz"/>
    <w:pPr>
      <w:ind w:left="0"/>
    </w:pPr>
    <w:rPr>
      <w:rFonts w:ascii="Roboto" w:hAnsi="Roboto"/>
    </w:rPr>
  </w:style>
  <w:style w:type="paragraph" w:customStyle="1" w:styleId="KleindruckEingerckt-laufAbstze">
    <w:name w:val="KleindruckEingerückt-lauf.Absätze"/>
    <w:basedOn w:val="KleindruckEingerckt-1Absatz"/>
    <w:qFormat/>
    <w:pPr>
      <w:ind w:firstLine="227"/>
    </w:pPr>
  </w:style>
  <w:style w:type="paragraph" w:customStyle="1" w:styleId="Kleindruck-laufAbstze">
    <w:name w:val="Kleindruck-lauf.Absätze"/>
    <w:basedOn w:val="KleindruckEingerckt-laufAbstze"/>
    <w:qFormat/>
    <w:pPr>
      <w:ind w:left="0" w:firstLine="284"/>
    </w:pPr>
    <w:rPr>
      <w:rFonts w:ascii="Roboto" w:hAnsi="Roboto"/>
    </w:rPr>
  </w:style>
  <w:style w:type="paragraph" w:customStyle="1" w:styleId="Schmutztitel">
    <w:name w:val="Schmutztitel"/>
    <w:basedOn w:val="Normal"/>
    <w:next w:val="Text-laufAbstze"/>
    <w:qFormat/>
    <w:pPr>
      <w:jc w:val="center"/>
    </w:pPr>
    <w:rPr>
      <w:rFonts w:ascii="Arial" w:hAnsi="Arial"/>
      <w:u w:val="single"/>
    </w:rPr>
  </w:style>
  <w:style w:type="paragraph" w:customStyle="1" w:styleId="Tabelle">
    <w:name w:val="Tabelle"/>
    <w:basedOn w:val="Normal"/>
    <w:pPr>
      <w:jc w:val="both"/>
    </w:pPr>
    <w:rPr>
      <w:rFonts w:ascii="Arial" w:hAnsi="Arial"/>
      <w:sz w:val="17"/>
    </w:rPr>
  </w:style>
  <w:style w:type="paragraph" w:customStyle="1" w:styleId="TabelleAufzhlung">
    <w:name w:val="TabelleAufzählung"/>
    <w:basedOn w:val="Tabelle"/>
    <w:qFormat/>
    <w:pPr>
      <w:numPr>
        <w:numId w:val="6"/>
      </w:numPr>
      <w:tabs>
        <w:tab w:val="clear" w:pos="360"/>
      </w:tabs>
      <w:ind w:left="142" w:hanging="142"/>
      <w:jc w:val="left"/>
    </w:pPr>
  </w:style>
  <w:style w:type="paragraph" w:customStyle="1" w:styleId="TabelleUnterschrift">
    <w:name w:val="TabelleUnterschrift"/>
    <w:basedOn w:val="Text-1Absatz"/>
    <w:next w:val="Text-1Absatz"/>
    <w:qFormat/>
    <w:pPr>
      <w:spacing w:before="120" w:after="480"/>
    </w:pPr>
    <w:rPr>
      <w:sz w:val="18"/>
    </w:rPr>
  </w:style>
  <w:style w:type="paragraph" w:customStyle="1" w:styleId="Titel-Name">
    <w:name w:val="Titel-Name"/>
    <w:basedOn w:val="Text-1Absatz"/>
    <w:next w:val="Normal"/>
    <w:qFormat/>
    <w:pPr>
      <w:keepNext/>
      <w:keepLines/>
      <w:suppressAutoHyphens/>
      <w:spacing w:before="1920" w:line="240" w:lineRule="atLeast"/>
      <w:jc w:val="center"/>
    </w:pPr>
    <w:rPr>
      <w:sz w:val="32"/>
    </w:rPr>
  </w:style>
  <w:style w:type="paragraph" w:customStyle="1" w:styleId="Titel-Datum">
    <w:name w:val="Titel-Datum"/>
    <w:basedOn w:val="Titel-Name"/>
    <w:next w:val="Text-1Absatz"/>
    <w:pPr>
      <w:spacing w:before="2040"/>
    </w:pPr>
  </w:style>
  <w:style w:type="paragraph" w:customStyle="1" w:styleId="Unterthema-titel">
    <w:name w:val="Unterthema/-titel"/>
    <w:basedOn w:val="Hauptthema-titel"/>
    <w:next w:val="Titel-Name"/>
    <w:autoRedefine/>
    <w:qFormat/>
    <w:pPr>
      <w:spacing w:before="480"/>
    </w:pPr>
    <w:rPr>
      <w:b w:val="0"/>
      <w:sz w:val="40"/>
    </w:rPr>
  </w:style>
  <w:style w:type="paragraph" w:customStyle="1" w:styleId="Impressum">
    <w:name w:val="Impressum"/>
    <w:basedOn w:val="Bspberschrift2"/>
    <w:qFormat/>
    <w:pPr>
      <w:spacing w:before="0" w:after="0" w:line="240" w:lineRule="auto"/>
    </w:pPr>
    <w:rPr>
      <w:b/>
    </w:rPr>
  </w:style>
  <w:style w:type="paragraph" w:customStyle="1" w:styleId="Formel">
    <w:name w:val="Formel"/>
    <w:basedOn w:val="Normal"/>
    <w:next w:val="Text-1Absatz"/>
    <w:qFormat/>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character" w:customStyle="1" w:styleId="Abkrzung">
    <w:name w:val="Abkürzung"/>
    <w:basedOn w:val="Absatz-Standardschriftart1"/>
    <w:qFormat/>
    <w:rPr>
      <w:rFonts w:ascii="Roboto" w:hAnsi="Roboto"/>
      <w:sz w:val="20"/>
    </w:rPr>
  </w:style>
  <w:style w:type="paragraph" w:customStyle="1" w:styleId="AufzhlKleindruckBulletsEckig">
    <w:name w:val="Aufzähl.Kleindruck.BulletsEckig"/>
    <w:basedOn w:val="AufzhlBulletsEckig"/>
    <w:qFormat/>
    <w:pPr>
      <w:numPr>
        <w:numId w:val="7"/>
      </w:numPr>
      <w:tabs>
        <w:tab w:val="clear" w:pos="720"/>
      </w:tabs>
    </w:pPr>
    <w:rPr>
      <w:sz w:val="17"/>
      <w:szCs w:val="17"/>
    </w:rPr>
  </w:style>
  <w:style w:type="paragraph" w:customStyle="1" w:styleId="AufzhlKleindruckBulletsRund">
    <w:name w:val="Aufzähl.Kleindruck.BulletsRund"/>
    <w:basedOn w:val="AufzhlKleindruckBulletsEckig"/>
    <w:qFormat/>
    <w:pPr>
      <w:numPr>
        <w:numId w:val="8"/>
      </w:numPr>
    </w:pPr>
  </w:style>
  <w:style w:type="paragraph" w:customStyle="1" w:styleId="AufzhlKleindruckSpiegelstrich">
    <w:name w:val="Aufzähl.Kleindruck.Spiegelstrich"/>
    <w:basedOn w:val="AufzhlBulletsEckig"/>
    <w:qFormat/>
    <w:pPr>
      <w:numPr>
        <w:numId w:val="9"/>
      </w:numPr>
      <w:tabs>
        <w:tab w:val="clear" w:pos="720"/>
      </w:tabs>
    </w:pPr>
    <w:rPr>
      <w:sz w:val="17"/>
    </w:rPr>
  </w:style>
  <w:style w:type="character" w:customStyle="1" w:styleId="AutorPrferZchn">
    <w:name w:val="AutorPrüfer Zchn"/>
    <w:basedOn w:val="Absatz-Standardschriftart1"/>
    <w:qFormat/>
    <w:rPr>
      <w:rFonts w:ascii="Arial" w:hAnsi="Arial"/>
      <w:lang w:val="de-DE" w:eastAsia="de-DE" w:bidi="ar-SA"/>
    </w:rPr>
  </w:style>
  <w:style w:type="character" w:customStyle="1" w:styleId="FooterChar">
    <w:name w:val="Footer Char"/>
    <w:basedOn w:val="DefaultParagraphFont"/>
    <w:link w:val="Footer"/>
    <w:uiPriority w:val="99"/>
    <w:qFormat/>
    <w:rPr>
      <w:rFonts w:ascii="Roboto" w:hAnsi="Roboto"/>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uzzitdev/javafuz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EB47E-25AD-4B57-8444-041B3C773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Template>
  <TotalTime>161</TotalTime>
  <Pages>24</Pages>
  <Words>5030</Words>
  <Characters>28674</Characters>
  <Application>Microsoft Office Word</Application>
  <DocSecurity>0</DocSecurity>
  <Lines>238</Lines>
  <Paragraphs>67</Paragraphs>
  <ScaleCrop>false</ScaleCrop>
  <HeadingPairs>
    <vt:vector size="2" baseType="variant">
      <vt:variant>
        <vt:lpstr>Título</vt:lpstr>
      </vt:variant>
      <vt:variant>
        <vt:i4>1</vt:i4>
      </vt:variant>
    </vt:vector>
  </HeadingPairs>
  <TitlesOfParts>
    <vt:vector size="1" baseType="lpstr">
      <vt:lpstr/>
    </vt:vector>
  </TitlesOfParts>
  <Company>Technische Hochschule Aschaffenburg</Company>
  <LinksUpToDate>false</LinksUpToDate>
  <CharactersWithSpaces>33637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Vorlage zur Erstellung von Seminar-/Master- und Bachelorarbeiten an der TH Aschaffenburg</dc:subject>
  <dc:creator>Franz, Katharina</dc:creator>
  <cp:keywords>, docId:489F4EA90322BB4216B28913AD7F0046</cp:keywords>
  <cp:lastModifiedBy>M4800</cp:lastModifiedBy>
  <cp:revision>28</cp:revision>
  <cp:lastPrinted>2005-12-23T08:50:00Z</cp:lastPrinted>
  <dcterms:created xsi:type="dcterms:W3CDTF">2024-03-04T15:38:00Z</dcterms:created>
  <dcterms:modified xsi:type="dcterms:W3CDTF">2025-06-27T12:30:00Z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y fmtid="{D5CDD505-2E9C-101B-9397-08002B2CF9AE}" pid="3" name="KSOProductBuildVer">
    <vt:lpwstr>1033-12.2.0.21546</vt:lpwstr>
  </property>
  <property fmtid="{D5CDD505-2E9C-101B-9397-08002B2CF9AE}" pid="4" name="ICV">
    <vt:lpwstr>755CA8446A95447E8F68FAACC926C5D2_12</vt:lpwstr>
  </property>
</Properties>
</file>