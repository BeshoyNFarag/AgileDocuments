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5F5A7" w14:textId="77777777" w:rsidR="006E4E2D" w:rsidRDefault="006E4E2D"/>
    <w:p w14:paraId="25FDCB8E" w14:textId="77777777" w:rsidR="006E4E2D" w:rsidRDefault="006E4E2D"/>
    <w:p w14:paraId="1476CFCB" w14:textId="77777777" w:rsidR="006E4E2D" w:rsidRDefault="0048002C">
      <w:pPr>
        <w:pStyle w:val="Hauptthema-titel"/>
        <w:rPr>
          <w:bCs/>
          <w:lang w:val="en-US"/>
        </w:rPr>
      </w:pPr>
      <w:r>
        <w:rPr>
          <w:bCs/>
          <w:lang w:val="en-US"/>
        </w:rPr>
        <w:t>Word template</w:t>
      </w:r>
      <w:r>
        <w:rPr>
          <w:bCs/>
          <w:lang w:val="en-US"/>
        </w:rPr>
        <w:br/>
        <w:t>Project report</w:t>
      </w:r>
    </w:p>
    <w:p w14:paraId="2D0E63FB" w14:textId="77777777" w:rsidR="006E4E2D" w:rsidRDefault="0048002C">
      <w:pPr>
        <w:pStyle w:val="Hauptthema-titel"/>
        <w:spacing w:line="240" w:lineRule="auto"/>
        <w:rPr>
          <w:bCs/>
          <w:lang w:val="en-US"/>
        </w:rPr>
      </w:pPr>
      <w:r>
        <w:rPr>
          <w:bCs/>
          <w:lang w:val="en-US"/>
        </w:rPr>
        <w:t xml:space="preserve">Study program </w:t>
      </w:r>
    </w:p>
    <w:p w14:paraId="1C1E67BB" w14:textId="77777777" w:rsidR="006E4E2D" w:rsidRDefault="0048002C">
      <w:pPr>
        <w:pStyle w:val="Hauptthema-titel"/>
        <w:spacing w:line="240" w:lineRule="auto"/>
        <w:rPr>
          <w:bCs/>
          <w:lang w:val="en-US"/>
        </w:rPr>
      </w:pPr>
      <w:r>
        <w:rPr>
          <w:bCs/>
          <w:lang w:val="en-US"/>
        </w:rPr>
        <w:t xml:space="preserve">Software Design </w:t>
      </w:r>
    </w:p>
    <w:p w14:paraId="557E38B7" w14:textId="77777777" w:rsidR="006E4E2D" w:rsidRDefault="0048002C">
      <w:pPr>
        <w:pStyle w:val="Hauptthema-titel"/>
        <w:spacing w:line="240" w:lineRule="auto"/>
        <w:rPr>
          <w:bCs/>
          <w:lang w:val="en-US"/>
        </w:rPr>
      </w:pPr>
      <w:r>
        <w:rPr>
          <w:bCs/>
          <w:lang w:val="en-US"/>
        </w:rPr>
        <w:t>TH Aschaffenburg</w:t>
      </w:r>
    </w:p>
    <w:p w14:paraId="66529EC4" w14:textId="77777777" w:rsidR="006E4E2D" w:rsidRDefault="0048002C">
      <w:pPr>
        <w:pStyle w:val="Titel-Datum"/>
        <w:rPr>
          <w:rFonts w:ascii="Roboto" w:hAnsi="Roboto"/>
          <w:lang w:val="en-US"/>
        </w:rPr>
      </w:pPr>
      <w:r>
        <w:rPr>
          <w:rFonts w:ascii="Roboto" w:hAnsi="Roboto"/>
          <w:lang w:val="en-US"/>
        </w:rPr>
        <w:t>21.06.2025</w:t>
      </w:r>
    </w:p>
    <w:p w14:paraId="0AA1C0B0" w14:textId="77777777" w:rsidR="006E4E2D" w:rsidRDefault="0048002C">
      <w:pPr>
        <w:pStyle w:val="Text-1Absatz"/>
        <w:rPr>
          <w:rFonts w:ascii="Roboto" w:hAnsi="Roboto"/>
          <w:lang w:val="en-US"/>
        </w:rPr>
      </w:pPr>
      <w:r>
        <w:rPr>
          <w:lang w:val="en-US"/>
        </w:rPr>
        <w:br w:type="page"/>
      </w:r>
    </w:p>
    <w:p w14:paraId="7A69E099" w14:textId="77777777" w:rsidR="006E4E2D" w:rsidRDefault="006E4E2D">
      <w:pPr>
        <w:pStyle w:val="Text-1Absatz"/>
        <w:rPr>
          <w:rFonts w:ascii="Roboto" w:hAnsi="Roboto"/>
          <w:lang w:val="en-US"/>
        </w:rPr>
      </w:pPr>
    </w:p>
    <w:p w14:paraId="4ADA446B" w14:textId="77777777" w:rsidR="006E4E2D" w:rsidRDefault="006E4E2D">
      <w:pPr>
        <w:pStyle w:val="Text-1Absatz"/>
        <w:rPr>
          <w:rFonts w:ascii="Roboto" w:hAnsi="Roboto"/>
          <w:lang w:val="en-US"/>
        </w:rPr>
      </w:pPr>
    </w:p>
    <w:p w14:paraId="327F9A02" w14:textId="77777777" w:rsidR="006E4E2D" w:rsidRDefault="006E4E2D">
      <w:pPr>
        <w:pStyle w:val="Text-1Absatz"/>
        <w:rPr>
          <w:rFonts w:ascii="Roboto" w:hAnsi="Roboto"/>
          <w:lang w:val="en-US"/>
        </w:rPr>
      </w:pPr>
    </w:p>
    <w:p w14:paraId="64441019" w14:textId="77777777" w:rsidR="006E4E2D" w:rsidRDefault="006E4E2D">
      <w:pPr>
        <w:pStyle w:val="Text-1Absatz"/>
        <w:rPr>
          <w:rFonts w:ascii="Roboto" w:hAnsi="Roboto"/>
          <w:lang w:val="en-US"/>
        </w:rPr>
      </w:pPr>
    </w:p>
    <w:p w14:paraId="222A72F7" w14:textId="77777777" w:rsidR="006E4E2D" w:rsidRDefault="006E4E2D">
      <w:pPr>
        <w:pStyle w:val="Text-1Absatz"/>
        <w:rPr>
          <w:rFonts w:ascii="Roboto" w:hAnsi="Roboto"/>
          <w:lang w:val="en-US"/>
        </w:rPr>
      </w:pPr>
    </w:p>
    <w:p w14:paraId="51892613" w14:textId="77777777" w:rsidR="006E4E2D" w:rsidRDefault="0048002C">
      <w:pPr>
        <w:pStyle w:val="AutorPrfer"/>
        <w:rPr>
          <w:rFonts w:ascii="Roboto" w:hAnsi="Roboto"/>
          <w:u w:val="single"/>
          <w:lang w:val="en-US"/>
        </w:rPr>
      </w:pPr>
      <w:r>
        <w:rPr>
          <w:rFonts w:ascii="Roboto" w:hAnsi="Roboto"/>
          <w:u w:val="single"/>
          <w:lang w:val="en-US"/>
        </w:rPr>
        <w:t>Authors:</w:t>
      </w:r>
    </w:p>
    <w:p w14:paraId="15869786"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Aadit</w:t>
      </w:r>
    </w:p>
    <w:p w14:paraId="676FA361" w14:textId="77777777" w:rsidR="006E4E2D" w:rsidRDefault="0048002C">
      <w:pPr>
        <w:pStyle w:val="AutorPrfer"/>
        <w:rPr>
          <w:rFonts w:ascii="Roboto" w:hAnsi="Roboto"/>
        </w:rPr>
      </w:pPr>
      <w:r>
        <w:rPr>
          <w:rFonts w:ascii="Roboto" w:hAnsi="Roboto"/>
          <w:lang w:val="en-US"/>
        </w:rPr>
        <w:t xml:space="preserve"> Matriculation number: </w:t>
      </w:r>
      <w:r>
        <w:rPr>
          <w:rFonts w:ascii="Roboto" w:hAnsi="Roboto"/>
        </w:rPr>
        <w:t xml:space="preserve">22 76 878 </w:t>
      </w:r>
    </w:p>
    <w:p w14:paraId="40DBA6D1" w14:textId="77777777" w:rsidR="006E4E2D" w:rsidRDefault="006E4E2D">
      <w:pPr>
        <w:pStyle w:val="AutorPrfer"/>
        <w:rPr>
          <w:rFonts w:ascii="Roboto" w:hAnsi="Roboto"/>
          <w:lang w:val="en-US"/>
        </w:rPr>
      </w:pPr>
    </w:p>
    <w:p w14:paraId="459B6CF4"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Antonio</w:t>
      </w:r>
    </w:p>
    <w:p w14:paraId="76AF9BFD" w14:textId="77777777" w:rsidR="006E4E2D" w:rsidRDefault="0048002C">
      <w:pPr>
        <w:pStyle w:val="AutorPrfer"/>
        <w:rPr>
          <w:rFonts w:ascii="Roboto" w:hAnsi="Roboto"/>
          <w:lang w:val="en-US"/>
        </w:rPr>
      </w:pPr>
      <w:r>
        <w:rPr>
          <w:rFonts w:ascii="Roboto" w:hAnsi="Roboto"/>
          <w:lang w:val="en-US"/>
        </w:rPr>
        <w:t xml:space="preserve"> Matriculation number:  22 92 339</w:t>
      </w:r>
    </w:p>
    <w:p w14:paraId="4A002076" w14:textId="77777777" w:rsidR="006E4E2D" w:rsidRDefault="006E4E2D">
      <w:pPr>
        <w:pStyle w:val="AutorPrfer"/>
        <w:rPr>
          <w:rFonts w:ascii="Roboto" w:hAnsi="Roboto"/>
          <w:lang w:val="en-US"/>
        </w:rPr>
      </w:pPr>
    </w:p>
    <w:p w14:paraId="01EA29E9" w14:textId="77777777" w:rsidR="006E4E2D" w:rsidRDefault="0048002C">
      <w:pPr>
        <w:pStyle w:val="AutorPrfer"/>
        <w:rPr>
          <w:rFonts w:ascii="Roboto" w:hAnsi="Roboto"/>
          <w:lang w:val="en-US"/>
        </w:rPr>
      </w:pPr>
      <w:r>
        <w:rPr>
          <w:rFonts w:ascii="Roboto" w:hAnsi="Roboto"/>
          <w:lang w:val="en-US"/>
        </w:rPr>
        <w:t xml:space="preserve"> First name: </w:t>
      </w:r>
      <w:r>
        <w:rPr>
          <w:rFonts w:ascii="Roboto" w:hAnsi="Roboto"/>
        </w:rPr>
        <w:t>Beshoy</w:t>
      </w:r>
    </w:p>
    <w:p w14:paraId="0F56775C" w14:textId="77777777" w:rsidR="006E4E2D" w:rsidRDefault="0048002C">
      <w:pPr>
        <w:pStyle w:val="AutorPrfer"/>
        <w:rPr>
          <w:rFonts w:ascii="Roboto" w:hAnsi="Roboto"/>
          <w:lang w:val="en-US"/>
        </w:rPr>
      </w:pPr>
      <w:r>
        <w:rPr>
          <w:rFonts w:ascii="Roboto" w:hAnsi="Roboto"/>
          <w:lang w:val="en-US"/>
        </w:rPr>
        <w:t xml:space="preserve"> Matriculation number:  22 83 841</w:t>
      </w:r>
    </w:p>
    <w:p w14:paraId="032DC23E" w14:textId="77777777" w:rsidR="006E4E2D" w:rsidRDefault="006E4E2D">
      <w:pPr>
        <w:pStyle w:val="AutorPrfer"/>
        <w:rPr>
          <w:rFonts w:ascii="Roboto" w:hAnsi="Roboto"/>
          <w:lang w:val="en-US"/>
        </w:rPr>
      </w:pPr>
    </w:p>
    <w:p w14:paraId="0D818963" w14:textId="77777777" w:rsidR="006E4E2D" w:rsidRDefault="006E4E2D">
      <w:pPr>
        <w:pStyle w:val="AutorPrfer"/>
        <w:rPr>
          <w:rFonts w:ascii="Roboto" w:hAnsi="Roboto"/>
          <w:lang w:val="en-US"/>
        </w:rPr>
      </w:pPr>
    </w:p>
    <w:p w14:paraId="3D804BAC" w14:textId="77777777" w:rsidR="006E4E2D" w:rsidRDefault="006E4E2D">
      <w:pPr>
        <w:pStyle w:val="AutorPrfer"/>
        <w:rPr>
          <w:rFonts w:ascii="Roboto" w:hAnsi="Roboto"/>
          <w:lang w:val="en-US"/>
        </w:rPr>
      </w:pPr>
    </w:p>
    <w:p w14:paraId="7DE3D282" w14:textId="77777777" w:rsidR="006E4E2D" w:rsidRDefault="0048002C">
      <w:pPr>
        <w:pStyle w:val="AutorPrfer"/>
        <w:rPr>
          <w:rFonts w:ascii="Roboto" w:hAnsi="Roboto"/>
          <w:u w:val="single"/>
          <w:lang w:val="en-US"/>
        </w:rPr>
      </w:pPr>
      <w:r>
        <w:rPr>
          <w:rFonts w:ascii="Roboto" w:hAnsi="Roboto"/>
          <w:u w:val="single"/>
          <w:lang w:val="en-US"/>
        </w:rPr>
        <w:t>Team name: Team 14</w:t>
      </w:r>
    </w:p>
    <w:p w14:paraId="280FBAF1" w14:textId="77777777" w:rsidR="006E4E2D" w:rsidRDefault="006E4E2D">
      <w:pPr>
        <w:pStyle w:val="AutorPrfer"/>
        <w:rPr>
          <w:rFonts w:ascii="Roboto" w:hAnsi="Roboto"/>
          <w:lang w:val="en-US"/>
        </w:rPr>
      </w:pPr>
    </w:p>
    <w:p w14:paraId="7E8370CF" w14:textId="77777777" w:rsidR="006E4E2D" w:rsidRDefault="006E4E2D">
      <w:pPr>
        <w:pStyle w:val="AutorPrfer"/>
        <w:rPr>
          <w:rFonts w:ascii="Roboto" w:hAnsi="Roboto"/>
          <w:lang w:val="en-US"/>
        </w:rPr>
      </w:pPr>
    </w:p>
    <w:p w14:paraId="138BBD6C" w14:textId="77777777" w:rsidR="006E4E2D" w:rsidRDefault="006E4E2D">
      <w:pPr>
        <w:pStyle w:val="AutorPrfer"/>
        <w:rPr>
          <w:rFonts w:ascii="Roboto" w:hAnsi="Roboto"/>
          <w:lang w:val="en-US"/>
        </w:rPr>
      </w:pPr>
    </w:p>
    <w:p w14:paraId="72EE9466" w14:textId="77777777" w:rsidR="006E4E2D" w:rsidRDefault="006E4E2D">
      <w:pPr>
        <w:pStyle w:val="AutorPrfer"/>
        <w:rPr>
          <w:rFonts w:ascii="Roboto" w:hAnsi="Roboto"/>
          <w:lang w:val="en-US"/>
        </w:rPr>
      </w:pPr>
    </w:p>
    <w:p w14:paraId="45C007CA" w14:textId="77777777" w:rsidR="006E4E2D" w:rsidRDefault="006E4E2D">
      <w:pPr>
        <w:pStyle w:val="AutorPrfer"/>
        <w:rPr>
          <w:rFonts w:ascii="Roboto" w:hAnsi="Roboto"/>
          <w:lang w:val="en-US"/>
        </w:rPr>
      </w:pPr>
    </w:p>
    <w:p w14:paraId="72F7983C" w14:textId="77777777" w:rsidR="006E4E2D" w:rsidRDefault="006E4E2D">
      <w:pPr>
        <w:pStyle w:val="Text-1Absatz"/>
        <w:rPr>
          <w:rFonts w:ascii="Roboto" w:hAnsi="Roboto"/>
          <w:lang w:val="en-US"/>
        </w:rPr>
      </w:pPr>
    </w:p>
    <w:p w14:paraId="1F983D6B" w14:textId="77777777" w:rsidR="006E4E2D" w:rsidRDefault="006E4E2D">
      <w:pPr>
        <w:pStyle w:val="Text-1Absatz"/>
        <w:rPr>
          <w:rFonts w:ascii="Roboto" w:hAnsi="Roboto"/>
          <w:lang w:val="en-US"/>
        </w:rPr>
      </w:pPr>
    </w:p>
    <w:p w14:paraId="2E790305" w14:textId="77777777" w:rsidR="006E4E2D" w:rsidRDefault="0048002C">
      <w:pPr>
        <w:pStyle w:val="Impressum"/>
        <w:rPr>
          <w:rFonts w:ascii="Roboto" w:hAnsi="Roboto"/>
          <w:caps/>
          <w:sz w:val="22"/>
          <w:lang w:val="en-US"/>
        </w:rPr>
      </w:pPr>
      <w:r>
        <w:rPr>
          <w:rFonts w:ascii="Roboto" w:hAnsi="Roboto"/>
          <w:lang w:val="en-US"/>
        </w:rPr>
        <w:t>ASCHAFFENBURG UNIVERSITY OF TECHNOLOGY</w:t>
      </w:r>
      <w:r>
        <w:rPr>
          <w:rFonts w:ascii="Roboto" w:hAnsi="Roboto"/>
          <w:lang w:val="en-US"/>
        </w:rPr>
        <w:br/>
      </w:r>
      <w:r>
        <w:rPr>
          <w:rFonts w:ascii="Roboto" w:hAnsi="Roboto"/>
          <w:lang w:val="en-US"/>
        </w:rPr>
        <w:br/>
        <w:t>FACULTY OF ENGINEERING AND COMPUTER SCIENCE</w:t>
      </w:r>
      <w:r>
        <w:rPr>
          <w:rFonts w:ascii="Roboto" w:hAnsi="Roboto"/>
          <w:lang w:val="en-US"/>
        </w:rPr>
        <w:br/>
      </w:r>
      <w:r>
        <w:rPr>
          <w:lang w:val="en-US"/>
        </w:rPr>
        <w:br/>
      </w:r>
      <w:r>
        <w:rPr>
          <w:rFonts w:ascii="Roboto" w:hAnsi="Roboto"/>
          <w:caps/>
          <w:sz w:val="22"/>
          <w:lang w:val="en-US"/>
        </w:rPr>
        <w:t>Würzburger Strasse 45</w:t>
      </w:r>
    </w:p>
    <w:p w14:paraId="7375A5CA" w14:textId="77777777" w:rsidR="006E4E2D" w:rsidRDefault="0048002C">
      <w:pPr>
        <w:pStyle w:val="Impressum"/>
        <w:rPr>
          <w:rFonts w:ascii="Roboto" w:hAnsi="Roboto"/>
        </w:rPr>
        <w:sectPr w:rsidR="006E4E2D">
          <w:pgSz w:w="11907" w:h="16840"/>
          <w:pgMar w:top="2268" w:right="2665" w:bottom="2835" w:left="2665" w:header="1701" w:footer="720" w:gutter="0"/>
          <w:cols w:space="720"/>
          <w:titlePg/>
        </w:sectPr>
      </w:pPr>
      <w:r>
        <w:rPr>
          <w:rFonts w:ascii="Roboto" w:hAnsi="Roboto"/>
          <w:caps/>
          <w:sz w:val="22"/>
          <w:lang w:val="en-US"/>
        </w:rPr>
        <w:br/>
        <w:t>D-63743 Aschaffenbu</w:t>
      </w:r>
      <w:r>
        <w:rPr>
          <w:rFonts w:ascii="Roboto" w:hAnsi="Roboto"/>
          <w:caps/>
          <w:sz w:val="22"/>
        </w:rPr>
        <w:t>RG</w:t>
      </w:r>
    </w:p>
    <w:p w14:paraId="03662176" w14:textId="77777777" w:rsidR="006E4E2D" w:rsidRDefault="006E4E2D">
      <w:pPr>
        <w:rPr>
          <w:lang w:val="en-US"/>
        </w:rPr>
      </w:pPr>
    </w:p>
    <w:p w14:paraId="001E4EB7" w14:textId="77777777" w:rsidR="006E4E2D" w:rsidRDefault="0048002C">
      <w:pPr>
        <w:pStyle w:val="Bspberschrift1"/>
        <w:rPr>
          <w:rFonts w:ascii="Roboto" w:hAnsi="Roboto"/>
          <w:bCs/>
          <w:lang w:val="en-US"/>
        </w:rPr>
      </w:pPr>
      <w:bookmarkStart w:id="0" w:name="_Toc499450024"/>
      <w:bookmarkStart w:id="1" w:name="_Toc506790736"/>
      <w:bookmarkStart w:id="2" w:name="_Toc479489038"/>
      <w:r>
        <w:rPr>
          <w:rFonts w:ascii="Roboto" w:hAnsi="Roboto"/>
          <w:bCs/>
          <w:lang w:val="en-US"/>
        </w:rPr>
        <w:t>Table of content</w:t>
      </w:r>
      <w:bookmarkEnd w:id="0"/>
      <w:bookmarkEnd w:id="1"/>
      <w:bookmarkEnd w:id="2"/>
      <w:r>
        <w:rPr>
          <w:rFonts w:ascii="Roboto" w:hAnsi="Roboto"/>
          <w:bCs/>
          <w:lang w:val="en-US"/>
        </w:rPr>
        <w:t>s</w:t>
      </w:r>
    </w:p>
    <w:p w14:paraId="25BE615A" w14:textId="77777777" w:rsidR="006E4E2D" w:rsidRDefault="0048002C">
      <w:pPr>
        <w:pStyle w:val="TDC1"/>
        <w:rPr>
          <w:rFonts w:asciiTheme="minorHAnsi" w:eastAsiaTheme="minorEastAsia" w:hAnsiTheme="minorHAnsi" w:cstheme="minorBidi"/>
          <w:caps w:val="0"/>
          <w:sz w:val="22"/>
          <w:szCs w:val="22"/>
          <w:lang w:val="en-US"/>
        </w:rPr>
      </w:pPr>
      <w:r>
        <w:rPr>
          <w:rFonts w:ascii="Roboto" w:hAnsi="Roboto"/>
          <w:bCs/>
        </w:rPr>
        <w:fldChar w:fldCharType="begin"/>
      </w:r>
      <w:r>
        <w:rPr>
          <w:rFonts w:ascii="Roboto" w:hAnsi="Roboto"/>
          <w:bCs/>
          <w:lang w:val="en-US"/>
        </w:rPr>
        <w:instrText xml:space="preserve"> TOC  \O "1-6"</w:instrText>
      </w:r>
      <w:r>
        <w:rPr>
          <w:rFonts w:ascii="Roboto" w:hAnsi="Roboto"/>
          <w:bCs/>
        </w:rPr>
        <w:fldChar w:fldCharType="separate"/>
      </w:r>
      <w:r>
        <w:rPr>
          <w:rFonts w:ascii="Arial" w:hAnsi="Arial"/>
          <w:b/>
          <w:color w:val="0D0D0D" w:themeColor="text1" w:themeTint="F2"/>
          <w:lang w:val="en-US"/>
        </w:rPr>
        <w:t>1</w:t>
      </w:r>
      <w:r>
        <w:rPr>
          <w:color w:val="0D0D0D" w:themeColor="text1" w:themeTint="F2"/>
          <w:lang w:val="en-US"/>
        </w:rPr>
        <w:t xml:space="preserve"> Project approach</w:t>
      </w:r>
      <w:r>
        <w:rPr>
          <w:lang w:val="en-US"/>
        </w:rPr>
        <w:tab/>
      </w:r>
      <w:r>
        <w:fldChar w:fldCharType="begin"/>
      </w:r>
      <w:r>
        <w:rPr>
          <w:lang w:val="en-US"/>
        </w:rPr>
        <w:instrText xml:space="preserve"> PAGEREF _Toc199172753 \h </w:instrText>
      </w:r>
      <w:r>
        <w:fldChar w:fldCharType="separate"/>
      </w:r>
      <w:r>
        <w:rPr>
          <w:lang w:val="en-US"/>
        </w:rPr>
        <w:t>5</w:t>
      </w:r>
      <w:r>
        <w:fldChar w:fldCharType="end"/>
      </w:r>
    </w:p>
    <w:p w14:paraId="13A98D3F" w14:textId="77777777"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1.1</w:t>
      </w:r>
      <w:r>
        <w:rPr>
          <w:color w:val="0D0D0D" w:themeColor="text1" w:themeTint="F2"/>
          <w:lang w:val="en-US"/>
        </w:rPr>
        <w:t xml:space="preserve"> SCRUM flow</w:t>
      </w:r>
      <w:r>
        <w:rPr>
          <w:lang w:val="en-US"/>
        </w:rPr>
        <w:tab/>
      </w:r>
      <w:r>
        <w:fldChar w:fldCharType="begin"/>
      </w:r>
      <w:r>
        <w:rPr>
          <w:lang w:val="en-US"/>
        </w:rPr>
        <w:instrText xml:space="preserve"> PAGEREF _Toc199172754 \h </w:instrText>
      </w:r>
      <w:r>
        <w:fldChar w:fldCharType="separate"/>
      </w:r>
      <w:r>
        <w:rPr>
          <w:lang w:val="en-US"/>
        </w:rPr>
        <w:t>5</w:t>
      </w:r>
      <w:r>
        <w:fldChar w:fldCharType="end"/>
      </w:r>
    </w:p>
    <w:p w14:paraId="6A9C59B0" w14:textId="77777777"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1.2</w:t>
      </w:r>
      <w:r>
        <w:rPr>
          <w:color w:val="0D0D0D" w:themeColor="text1" w:themeTint="F2"/>
          <w:lang w:val="en-US"/>
        </w:rPr>
        <w:t xml:space="preserve"> Procedure for SCRUM events</w:t>
      </w:r>
      <w:r>
        <w:rPr>
          <w:lang w:val="en-US"/>
        </w:rPr>
        <w:tab/>
      </w:r>
      <w:r>
        <w:fldChar w:fldCharType="begin"/>
      </w:r>
      <w:r>
        <w:rPr>
          <w:lang w:val="en-US"/>
        </w:rPr>
        <w:instrText xml:space="preserve"> PAGEREF _Toc199172755 \h </w:instrText>
      </w:r>
      <w:r>
        <w:fldChar w:fldCharType="separate"/>
      </w:r>
      <w:r>
        <w:rPr>
          <w:lang w:val="en-US"/>
        </w:rPr>
        <w:t>5</w:t>
      </w:r>
      <w:r>
        <w:fldChar w:fldCharType="end"/>
      </w:r>
    </w:p>
    <w:p w14:paraId="0B29B0CC" w14:textId="77777777" w:rsidR="006E4E2D" w:rsidRDefault="0048002C">
      <w:pPr>
        <w:pStyle w:val="TDC3"/>
        <w:rPr>
          <w:rFonts w:asciiTheme="minorHAnsi" w:eastAsiaTheme="minorEastAsia" w:hAnsiTheme="minorHAnsi" w:cstheme="minorBidi"/>
          <w:sz w:val="22"/>
          <w:szCs w:val="22"/>
          <w:lang w:val="en-US"/>
        </w:rPr>
      </w:pPr>
      <w:r>
        <w:rPr>
          <w:rFonts w:ascii="Arial" w:hAnsi="Arial"/>
          <w:lang w:val="en-US"/>
        </w:rPr>
        <w:t>1.2.1</w:t>
      </w:r>
      <w:r>
        <w:rPr>
          <w:b/>
          <w:lang w:val="en-US"/>
        </w:rPr>
        <w:t xml:space="preserve"> Sprint</w:t>
      </w:r>
      <w:r>
        <w:rPr>
          <w:lang w:val="en-US"/>
        </w:rPr>
        <w:tab/>
      </w:r>
      <w:r>
        <w:fldChar w:fldCharType="begin"/>
      </w:r>
      <w:r>
        <w:rPr>
          <w:lang w:val="en-US"/>
        </w:rPr>
        <w:instrText xml:space="preserve"> PAGEREF _Toc199172756 \h </w:instrText>
      </w:r>
      <w:r>
        <w:fldChar w:fldCharType="separate"/>
      </w:r>
      <w:r>
        <w:rPr>
          <w:lang w:val="en-US"/>
        </w:rPr>
        <w:t>5</w:t>
      </w:r>
      <w:r>
        <w:fldChar w:fldCharType="end"/>
      </w:r>
    </w:p>
    <w:p w14:paraId="59703F40" w14:textId="77777777" w:rsidR="006E4E2D" w:rsidRDefault="0048002C">
      <w:pPr>
        <w:pStyle w:val="TDC3"/>
        <w:rPr>
          <w:rFonts w:asciiTheme="minorHAnsi" w:eastAsiaTheme="minorEastAsia" w:hAnsiTheme="minorHAnsi" w:cstheme="minorBidi"/>
          <w:sz w:val="22"/>
          <w:szCs w:val="22"/>
          <w:lang w:val="en-US"/>
        </w:rPr>
      </w:pPr>
      <w:r>
        <w:rPr>
          <w:rFonts w:ascii="Arial" w:hAnsi="Arial"/>
          <w:lang w:val="en-US"/>
        </w:rPr>
        <w:t>1.2.2</w:t>
      </w:r>
      <w:r>
        <w:rPr>
          <w:b/>
          <w:lang w:val="en-US"/>
        </w:rPr>
        <w:t xml:space="preserve"> Daily Scrum</w:t>
      </w:r>
      <w:r>
        <w:rPr>
          <w:lang w:val="en-US"/>
        </w:rPr>
        <w:tab/>
      </w:r>
      <w:r>
        <w:fldChar w:fldCharType="begin"/>
      </w:r>
      <w:r>
        <w:rPr>
          <w:lang w:val="en-US"/>
        </w:rPr>
        <w:instrText xml:space="preserve"> PAGEREF _Toc199172757 \h </w:instrText>
      </w:r>
      <w:r>
        <w:fldChar w:fldCharType="separate"/>
      </w:r>
      <w:r>
        <w:rPr>
          <w:lang w:val="en-US"/>
        </w:rPr>
        <w:t>5</w:t>
      </w:r>
      <w:r>
        <w:fldChar w:fldCharType="end"/>
      </w:r>
    </w:p>
    <w:p w14:paraId="42375C7B" w14:textId="77777777" w:rsidR="006E4E2D" w:rsidRDefault="0048002C">
      <w:pPr>
        <w:pStyle w:val="TDC3"/>
        <w:rPr>
          <w:rFonts w:asciiTheme="minorHAnsi" w:eastAsiaTheme="minorEastAsia" w:hAnsiTheme="minorHAnsi" w:cstheme="minorBidi"/>
          <w:sz w:val="22"/>
          <w:szCs w:val="22"/>
          <w:lang w:val="en-US"/>
        </w:rPr>
      </w:pPr>
      <w:r>
        <w:rPr>
          <w:rFonts w:ascii="Arial" w:hAnsi="Arial"/>
          <w:lang w:val="en-US"/>
        </w:rPr>
        <w:t>1.2.3</w:t>
      </w:r>
      <w:r>
        <w:rPr>
          <w:b/>
          <w:lang w:val="en-US"/>
        </w:rPr>
        <w:t xml:space="preserve"> Sprint Planning 1 and 2</w:t>
      </w:r>
      <w:r>
        <w:rPr>
          <w:lang w:val="en-US"/>
        </w:rPr>
        <w:tab/>
      </w:r>
      <w:r>
        <w:fldChar w:fldCharType="begin"/>
      </w:r>
      <w:r>
        <w:rPr>
          <w:lang w:val="en-US"/>
        </w:rPr>
        <w:instrText xml:space="preserve"> PAGEREF _Toc199172758 \h </w:instrText>
      </w:r>
      <w:r>
        <w:fldChar w:fldCharType="separate"/>
      </w:r>
      <w:r>
        <w:rPr>
          <w:lang w:val="en-US"/>
        </w:rPr>
        <w:t>5</w:t>
      </w:r>
      <w:r>
        <w:fldChar w:fldCharType="end"/>
      </w:r>
    </w:p>
    <w:p w14:paraId="60E3B98B" w14:textId="77777777" w:rsidR="006E4E2D" w:rsidRDefault="0048002C">
      <w:pPr>
        <w:pStyle w:val="TDC3"/>
        <w:rPr>
          <w:rFonts w:asciiTheme="minorHAnsi" w:eastAsiaTheme="minorEastAsia" w:hAnsiTheme="minorHAnsi" w:cstheme="minorBidi"/>
          <w:sz w:val="22"/>
          <w:szCs w:val="22"/>
          <w:lang w:val="en-US"/>
        </w:rPr>
      </w:pPr>
      <w:r>
        <w:rPr>
          <w:rFonts w:ascii="Arial" w:hAnsi="Arial"/>
          <w:lang w:val="en-US"/>
        </w:rPr>
        <w:t>1.2.4</w:t>
      </w:r>
      <w:r>
        <w:rPr>
          <w:b/>
          <w:lang w:val="en-US"/>
        </w:rPr>
        <w:t xml:space="preserve"> Review</w:t>
      </w:r>
      <w:r>
        <w:rPr>
          <w:lang w:val="en-US"/>
        </w:rPr>
        <w:tab/>
      </w:r>
      <w:r>
        <w:fldChar w:fldCharType="begin"/>
      </w:r>
      <w:r>
        <w:rPr>
          <w:lang w:val="en-US"/>
        </w:rPr>
        <w:instrText xml:space="preserve"> PAGEREF _Toc199172759 \h </w:instrText>
      </w:r>
      <w:r>
        <w:fldChar w:fldCharType="separate"/>
      </w:r>
      <w:r>
        <w:rPr>
          <w:lang w:val="en-US"/>
        </w:rPr>
        <w:t>6</w:t>
      </w:r>
      <w:r>
        <w:fldChar w:fldCharType="end"/>
      </w:r>
    </w:p>
    <w:p w14:paraId="1B51E1B0" w14:textId="77777777" w:rsidR="006E4E2D" w:rsidRDefault="0048002C">
      <w:pPr>
        <w:pStyle w:val="TDC3"/>
        <w:rPr>
          <w:rFonts w:asciiTheme="minorHAnsi" w:eastAsiaTheme="minorEastAsia" w:hAnsiTheme="minorHAnsi" w:cstheme="minorBidi"/>
          <w:sz w:val="22"/>
          <w:szCs w:val="22"/>
          <w:lang w:val="en-US"/>
        </w:rPr>
      </w:pPr>
      <w:r>
        <w:rPr>
          <w:rFonts w:ascii="Arial" w:hAnsi="Arial"/>
          <w:lang w:val="en-US"/>
        </w:rPr>
        <w:t>1.2.5</w:t>
      </w:r>
      <w:r>
        <w:rPr>
          <w:b/>
          <w:lang w:val="en-US"/>
        </w:rPr>
        <w:t xml:space="preserve"> Retrospective</w:t>
      </w:r>
      <w:r>
        <w:rPr>
          <w:lang w:val="en-US"/>
        </w:rPr>
        <w:tab/>
      </w:r>
      <w:r>
        <w:fldChar w:fldCharType="begin"/>
      </w:r>
      <w:r>
        <w:rPr>
          <w:lang w:val="en-US"/>
        </w:rPr>
        <w:instrText xml:space="preserve"> PAGEREF _Toc199172760 \h </w:instrText>
      </w:r>
      <w:r>
        <w:fldChar w:fldCharType="separate"/>
      </w:r>
      <w:r>
        <w:rPr>
          <w:lang w:val="en-US"/>
        </w:rPr>
        <w:t>6</w:t>
      </w:r>
      <w:r>
        <w:fldChar w:fldCharType="end"/>
      </w:r>
    </w:p>
    <w:p w14:paraId="2F4BEEC3" w14:textId="77777777"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1.3</w:t>
      </w:r>
      <w:r>
        <w:rPr>
          <w:color w:val="0D0D0D" w:themeColor="text1" w:themeTint="F2"/>
          <w:lang w:val="en-US"/>
        </w:rPr>
        <w:t xml:space="preserve"> SCRUM roles</w:t>
      </w:r>
      <w:r>
        <w:rPr>
          <w:lang w:val="en-US"/>
        </w:rPr>
        <w:tab/>
      </w:r>
      <w:r>
        <w:fldChar w:fldCharType="begin"/>
      </w:r>
      <w:r>
        <w:rPr>
          <w:lang w:val="en-US"/>
        </w:rPr>
        <w:instrText xml:space="preserve"> PAGEREF _Toc199172761 \h </w:instrText>
      </w:r>
      <w:r>
        <w:fldChar w:fldCharType="separate"/>
      </w:r>
      <w:r>
        <w:rPr>
          <w:lang w:val="en-US"/>
        </w:rPr>
        <w:t>6</w:t>
      </w:r>
      <w:r>
        <w:fldChar w:fldCharType="end"/>
      </w:r>
    </w:p>
    <w:p w14:paraId="0F136FCE" w14:textId="77777777"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1.4</w:t>
      </w:r>
      <w:r>
        <w:rPr>
          <w:color w:val="0D0D0D" w:themeColor="text1" w:themeTint="F2"/>
          <w:lang w:val="en-US"/>
        </w:rPr>
        <w:t xml:space="preserve"> DoD</w:t>
      </w:r>
      <w:r>
        <w:rPr>
          <w:lang w:val="en-US"/>
        </w:rPr>
        <w:tab/>
      </w:r>
      <w:r>
        <w:fldChar w:fldCharType="begin"/>
      </w:r>
      <w:r>
        <w:rPr>
          <w:lang w:val="en-US"/>
        </w:rPr>
        <w:instrText xml:space="preserve"> PAGEREF _Toc199172762 \h </w:instrText>
      </w:r>
      <w:r>
        <w:fldChar w:fldCharType="separate"/>
      </w:r>
      <w:r>
        <w:rPr>
          <w:lang w:val="en-US"/>
        </w:rPr>
        <w:t>6</w:t>
      </w:r>
      <w:r>
        <w:fldChar w:fldCharType="end"/>
      </w:r>
    </w:p>
    <w:p w14:paraId="77B4F7D1" w14:textId="77777777" w:rsidR="006E4E2D" w:rsidRDefault="0048002C">
      <w:pPr>
        <w:pStyle w:val="TDC2"/>
        <w:rPr>
          <w:rFonts w:asciiTheme="minorHAnsi" w:eastAsiaTheme="minorEastAsia" w:hAnsiTheme="minorHAnsi" w:cstheme="minorBidi"/>
          <w:sz w:val="22"/>
          <w:szCs w:val="22"/>
          <w:lang w:val="en-US"/>
        </w:rPr>
      </w:pPr>
      <w:r>
        <w:rPr>
          <w:rFonts w:ascii="Arial" w:hAnsi="Arial"/>
          <w:color w:val="0D0D0D" w:themeColor="text1" w:themeTint="F2"/>
          <w:lang w:val="en-US"/>
        </w:rPr>
        <w:t>1.5</w:t>
      </w:r>
      <w:r>
        <w:rPr>
          <w:color w:val="0D0D0D" w:themeColor="text1" w:themeTint="F2"/>
          <w:lang w:val="en-US"/>
        </w:rPr>
        <w:t xml:space="preserve"> Mapping for individual performance</w:t>
      </w:r>
      <w:r>
        <w:rPr>
          <w:lang w:val="en-US"/>
        </w:rPr>
        <w:tab/>
      </w:r>
      <w:r>
        <w:fldChar w:fldCharType="begin"/>
      </w:r>
      <w:r>
        <w:rPr>
          <w:lang w:val="en-US"/>
        </w:rPr>
        <w:instrText xml:space="preserve"> PAGEREF _Toc199172763 \h </w:instrText>
      </w:r>
      <w:r>
        <w:fldChar w:fldCharType="separate"/>
      </w:r>
      <w:r>
        <w:rPr>
          <w:lang w:val="en-US"/>
        </w:rPr>
        <w:t>6</w:t>
      </w:r>
      <w:r>
        <w:fldChar w:fldCharType="end"/>
      </w:r>
    </w:p>
    <w:p w14:paraId="7493FFCA" w14:textId="77777777"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t>2</w:t>
      </w:r>
      <w:r>
        <w:rPr>
          <w:lang w:val="en-US"/>
        </w:rPr>
        <w:t xml:space="preserve"> Team</w:t>
      </w:r>
      <w:r>
        <w:rPr>
          <w:lang w:val="en-US"/>
        </w:rPr>
        <w:tab/>
      </w:r>
      <w:r>
        <w:fldChar w:fldCharType="begin"/>
      </w:r>
      <w:r>
        <w:rPr>
          <w:lang w:val="en-US"/>
        </w:rPr>
        <w:instrText xml:space="preserve"> PAGEREF _Toc199172764 \h </w:instrText>
      </w:r>
      <w:r>
        <w:fldChar w:fldCharType="separate"/>
      </w:r>
      <w:r>
        <w:rPr>
          <w:lang w:val="en-US"/>
        </w:rPr>
        <w:t>6</w:t>
      </w:r>
      <w:r>
        <w:fldChar w:fldCharType="end"/>
      </w:r>
    </w:p>
    <w:p w14:paraId="6CC8D3C1" w14:textId="77777777" w:rsidR="006E4E2D" w:rsidRDefault="0048002C">
      <w:pPr>
        <w:pStyle w:val="TDC2"/>
        <w:rPr>
          <w:rFonts w:asciiTheme="minorHAnsi" w:eastAsiaTheme="minorEastAsia" w:hAnsiTheme="minorHAnsi" w:cstheme="minorBidi"/>
          <w:sz w:val="22"/>
          <w:szCs w:val="22"/>
          <w:lang w:val="en-US"/>
        </w:rPr>
      </w:pPr>
      <w:r>
        <w:rPr>
          <w:rFonts w:ascii="Arial" w:hAnsi="Arial"/>
          <w:lang w:val="en-US"/>
        </w:rPr>
        <w:t>2.1</w:t>
      </w:r>
      <w:r>
        <w:rPr>
          <w:lang w:val="en-US"/>
        </w:rPr>
        <w:t xml:space="preserve"> Team name and members</w:t>
      </w:r>
      <w:r>
        <w:rPr>
          <w:lang w:val="en-US"/>
        </w:rPr>
        <w:tab/>
      </w:r>
      <w:r>
        <w:fldChar w:fldCharType="begin"/>
      </w:r>
      <w:r>
        <w:rPr>
          <w:lang w:val="en-US"/>
        </w:rPr>
        <w:instrText xml:space="preserve"> PAGEREF _Toc199172765 \h </w:instrText>
      </w:r>
      <w:r>
        <w:fldChar w:fldCharType="separate"/>
      </w:r>
      <w:r>
        <w:rPr>
          <w:lang w:val="en-US"/>
        </w:rPr>
        <w:t>7</w:t>
      </w:r>
      <w:r>
        <w:fldChar w:fldCharType="end"/>
      </w:r>
    </w:p>
    <w:p w14:paraId="6F707830" w14:textId="77777777" w:rsidR="006E4E2D" w:rsidRDefault="0048002C">
      <w:pPr>
        <w:pStyle w:val="TDC2"/>
        <w:rPr>
          <w:rFonts w:asciiTheme="minorHAnsi" w:eastAsiaTheme="minorEastAsia" w:hAnsiTheme="minorHAnsi" w:cstheme="minorBidi"/>
          <w:sz w:val="22"/>
          <w:szCs w:val="22"/>
          <w:lang w:val="en-US"/>
        </w:rPr>
      </w:pPr>
      <w:r>
        <w:rPr>
          <w:rFonts w:ascii="Arial" w:hAnsi="Arial"/>
          <w:lang w:val="en-US"/>
        </w:rPr>
        <w:t>2.2</w:t>
      </w:r>
      <w:r>
        <w:rPr>
          <w:lang w:val="en-US"/>
        </w:rPr>
        <w:t xml:space="preserve"> Team Commitment</w:t>
      </w:r>
      <w:r>
        <w:rPr>
          <w:lang w:val="en-US"/>
        </w:rPr>
        <w:tab/>
      </w:r>
      <w:r>
        <w:fldChar w:fldCharType="begin"/>
      </w:r>
      <w:r>
        <w:rPr>
          <w:lang w:val="en-US"/>
        </w:rPr>
        <w:instrText xml:space="preserve"> PAGEREF _Toc199172766 \h </w:instrText>
      </w:r>
      <w:r>
        <w:fldChar w:fldCharType="separate"/>
      </w:r>
      <w:r>
        <w:rPr>
          <w:lang w:val="en-US"/>
        </w:rPr>
        <w:t>7</w:t>
      </w:r>
      <w:r>
        <w:fldChar w:fldCharType="end"/>
      </w:r>
    </w:p>
    <w:p w14:paraId="48BFCAFD" w14:textId="77777777" w:rsidR="006E4E2D" w:rsidRDefault="0048002C">
      <w:pPr>
        <w:pStyle w:val="TDC2"/>
        <w:rPr>
          <w:rFonts w:asciiTheme="minorHAnsi" w:eastAsiaTheme="minorEastAsia" w:hAnsiTheme="minorHAnsi" w:cstheme="minorBidi"/>
          <w:sz w:val="22"/>
          <w:szCs w:val="22"/>
          <w:lang w:val="en-US"/>
        </w:rPr>
      </w:pPr>
      <w:r>
        <w:rPr>
          <w:rFonts w:ascii="Arial" w:hAnsi="Arial"/>
          <w:lang w:val="en-US"/>
        </w:rPr>
        <w:t>2.3</w:t>
      </w:r>
      <w:r>
        <w:rPr>
          <w:lang w:val="en-US"/>
        </w:rPr>
        <w:t xml:space="preserve"> Team values</w:t>
      </w:r>
      <w:r>
        <w:rPr>
          <w:lang w:val="en-US"/>
        </w:rPr>
        <w:tab/>
      </w:r>
      <w:r>
        <w:fldChar w:fldCharType="begin"/>
      </w:r>
      <w:r>
        <w:rPr>
          <w:lang w:val="en-US"/>
        </w:rPr>
        <w:instrText xml:space="preserve"> PAGEREF _Toc199172767 \h </w:instrText>
      </w:r>
      <w:r>
        <w:fldChar w:fldCharType="separate"/>
      </w:r>
      <w:r>
        <w:rPr>
          <w:lang w:val="en-US"/>
        </w:rPr>
        <w:t>7</w:t>
      </w:r>
      <w:r>
        <w:fldChar w:fldCharType="end"/>
      </w:r>
    </w:p>
    <w:p w14:paraId="00DB2800" w14:textId="77777777" w:rsidR="006E4E2D" w:rsidRDefault="0048002C">
      <w:pPr>
        <w:pStyle w:val="TDC2"/>
        <w:rPr>
          <w:rFonts w:asciiTheme="minorHAnsi" w:eastAsiaTheme="minorEastAsia" w:hAnsiTheme="minorHAnsi" w:cstheme="minorBidi"/>
          <w:sz w:val="22"/>
          <w:szCs w:val="22"/>
          <w:lang w:val="en-US"/>
        </w:rPr>
      </w:pPr>
      <w:r>
        <w:rPr>
          <w:rFonts w:ascii="Arial" w:hAnsi="Arial"/>
          <w:lang w:val="en-US"/>
        </w:rPr>
        <w:t>2.4</w:t>
      </w:r>
      <w:r>
        <w:rPr>
          <w:lang w:val="en-US"/>
        </w:rPr>
        <w:t xml:space="preserve"> Retrospectives</w:t>
      </w:r>
      <w:r>
        <w:rPr>
          <w:lang w:val="en-US"/>
        </w:rPr>
        <w:tab/>
      </w:r>
      <w:r>
        <w:fldChar w:fldCharType="begin"/>
      </w:r>
      <w:r>
        <w:rPr>
          <w:lang w:val="en-US"/>
        </w:rPr>
        <w:instrText xml:space="preserve"> PAGEREF _Toc199172768 \h </w:instrText>
      </w:r>
      <w:r>
        <w:fldChar w:fldCharType="separate"/>
      </w:r>
      <w:r>
        <w:rPr>
          <w:lang w:val="en-US"/>
        </w:rPr>
        <w:t>7</w:t>
      </w:r>
      <w:r>
        <w:fldChar w:fldCharType="end"/>
      </w:r>
    </w:p>
    <w:p w14:paraId="729A448A" w14:textId="77777777"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t>3</w:t>
      </w:r>
      <w:r>
        <w:rPr>
          <w:lang w:val="en-US"/>
        </w:rPr>
        <w:t xml:space="preserve"> Summary</w:t>
      </w:r>
      <w:r>
        <w:rPr>
          <w:lang w:val="en-US"/>
        </w:rPr>
        <w:tab/>
      </w:r>
      <w:r>
        <w:fldChar w:fldCharType="begin"/>
      </w:r>
      <w:r>
        <w:rPr>
          <w:lang w:val="en-US"/>
        </w:rPr>
        <w:instrText xml:space="preserve"> PAGEREF _Toc199172769 \h </w:instrText>
      </w:r>
      <w:r>
        <w:fldChar w:fldCharType="separate"/>
      </w:r>
      <w:r>
        <w:rPr>
          <w:lang w:val="en-US"/>
        </w:rPr>
        <w:t>7</w:t>
      </w:r>
      <w:r>
        <w:fldChar w:fldCharType="end"/>
      </w:r>
    </w:p>
    <w:p w14:paraId="23445959" w14:textId="77777777" w:rsidR="006E4E2D" w:rsidRDefault="0048002C">
      <w:pPr>
        <w:pStyle w:val="TDC1"/>
        <w:rPr>
          <w:rFonts w:asciiTheme="minorHAnsi" w:eastAsiaTheme="minorEastAsia" w:hAnsiTheme="minorHAnsi" w:cstheme="minorBidi"/>
          <w:caps w:val="0"/>
          <w:sz w:val="22"/>
          <w:szCs w:val="22"/>
          <w:lang w:val="en-US"/>
        </w:rPr>
      </w:pPr>
      <w:r>
        <w:rPr>
          <w:rFonts w:ascii="Arial" w:hAnsi="Arial"/>
          <w:b/>
          <w:lang w:val="en-US"/>
        </w:rPr>
        <w:lastRenderedPageBreak/>
        <w:t>4</w:t>
      </w:r>
      <w:r>
        <w:rPr>
          <w:lang w:val="en-US"/>
        </w:rPr>
        <w:t xml:space="preserve"> Appendix</w:t>
      </w:r>
      <w:r>
        <w:rPr>
          <w:lang w:val="en-US"/>
        </w:rPr>
        <w:tab/>
      </w:r>
      <w:r>
        <w:fldChar w:fldCharType="begin"/>
      </w:r>
      <w:r>
        <w:rPr>
          <w:lang w:val="en-US"/>
        </w:rPr>
        <w:instrText xml:space="preserve"> PAGEREF _Toc199172770 \h </w:instrText>
      </w:r>
      <w:r>
        <w:fldChar w:fldCharType="separate"/>
      </w:r>
      <w:r>
        <w:rPr>
          <w:lang w:val="en-US"/>
        </w:rPr>
        <w:t>7</w:t>
      </w:r>
      <w:r>
        <w:fldChar w:fldCharType="end"/>
      </w:r>
    </w:p>
    <w:p w14:paraId="10246A0D" w14:textId="77777777" w:rsidR="006E4E2D" w:rsidRDefault="0048002C">
      <w:pPr>
        <w:rPr>
          <w:lang w:val="en-US"/>
        </w:rPr>
      </w:pPr>
      <w:r>
        <w:rPr>
          <w:b/>
          <w:bCs/>
        </w:rPr>
        <w:fldChar w:fldCharType="end"/>
      </w:r>
    </w:p>
    <w:p w14:paraId="60052978" w14:textId="77777777" w:rsidR="006E4E2D" w:rsidRDefault="006E4E2D">
      <w:pPr>
        <w:pStyle w:val="Text-1Absatz"/>
        <w:rPr>
          <w:rFonts w:ascii="Roboto" w:hAnsi="Roboto"/>
          <w:lang w:val="en-US"/>
        </w:rPr>
        <w:sectPr w:rsidR="006E4E2D">
          <w:headerReference w:type="default" r:id="rId8"/>
          <w:headerReference w:type="first" r:id="rId9"/>
          <w:pgSz w:w="11907" w:h="16840"/>
          <w:pgMar w:top="2268" w:right="2665" w:bottom="2835" w:left="2665" w:header="1701" w:footer="720" w:gutter="0"/>
          <w:pgNumType w:fmt="upperRoman"/>
          <w:cols w:space="720"/>
          <w:titlePg/>
        </w:sectPr>
      </w:pPr>
    </w:p>
    <w:p w14:paraId="4114DC00" w14:textId="77777777" w:rsidR="006E4E2D" w:rsidRDefault="0048002C">
      <w:pPr>
        <w:pStyle w:val="Ttulo1"/>
        <w:rPr>
          <w:color w:val="0D0D0D" w:themeColor="text1" w:themeTint="F2"/>
        </w:rPr>
      </w:pPr>
      <w:bookmarkStart w:id="3" w:name="_Toc199172753"/>
      <w:bookmarkStart w:id="4" w:name="_Toc506790744"/>
      <w:bookmarkStart w:id="5" w:name="_Toc479489045"/>
      <w:r>
        <w:rPr>
          <w:color w:val="0D0D0D" w:themeColor="text1" w:themeTint="F2"/>
        </w:rPr>
        <w:lastRenderedPageBreak/>
        <w:t>Project approach</w:t>
      </w:r>
      <w:bookmarkEnd w:id="3"/>
      <w:r>
        <w:rPr>
          <w:color w:val="0D0D0D" w:themeColor="text1" w:themeTint="F2"/>
        </w:rPr>
        <w:t xml:space="preserve"> (Written by Beshoy: Scrum Master)</w:t>
      </w:r>
    </w:p>
    <w:p w14:paraId="5848CC0F" w14:textId="77777777" w:rsidR="006E4E2D" w:rsidRDefault="0048002C">
      <w:pPr>
        <w:pStyle w:val="Ttulo2"/>
        <w:rPr>
          <w:color w:val="0D0D0D" w:themeColor="text1" w:themeTint="F2"/>
        </w:rPr>
      </w:pPr>
      <w:bookmarkStart w:id="6" w:name="_Toc199172754"/>
      <w:r>
        <w:rPr>
          <w:color w:val="0D0D0D" w:themeColor="text1" w:themeTint="F2"/>
        </w:rPr>
        <w:t xml:space="preserve"> SCRUM flow </w:t>
      </w:r>
      <w:bookmarkEnd w:id="6"/>
    </w:p>
    <w:p w14:paraId="7BC9300A" w14:textId="77777777" w:rsidR="006E4E2D" w:rsidRDefault="0048002C">
      <w:pPr>
        <w:pStyle w:val="Text-laufAbstze"/>
      </w:pPr>
      <w:r>
        <w:t>As a starting point: all the events related to agile (not the development) took place at the lecture room C3 - 103-102</w:t>
      </w:r>
    </w:p>
    <w:p w14:paraId="7044F29B" w14:textId="77777777" w:rsidR="006E4E2D" w:rsidRDefault="006E4E2D">
      <w:pPr>
        <w:pStyle w:val="Text-laufAbstze"/>
      </w:pPr>
    </w:p>
    <w:p w14:paraId="201C11A2" w14:textId="77777777" w:rsidR="006E4E2D" w:rsidRDefault="0048002C">
      <w:pPr>
        <w:pStyle w:val="Text-laufAbstze"/>
      </w:pPr>
      <w:r>
        <w:t xml:space="preserve">We start with the planning; where we set the sprint goal in an understandable for every team member way. </w:t>
      </w:r>
    </w:p>
    <w:p w14:paraId="6FDD27ED" w14:textId="77777777" w:rsidR="006E4E2D" w:rsidRDefault="006E4E2D">
      <w:pPr>
        <w:pStyle w:val="Text-laufAbstze"/>
      </w:pPr>
    </w:p>
    <w:p w14:paraId="12519228" w14:textId="77777777" w:rsidR="006E4E2D" w:rsidRDefault="0048002C">
      <w:pPr>
        <w:pStyle w:val="Text-laufAbstze"/>
      </w:pPr>
      <w:r>
        <w:t>Then we decide on what can be done to achieve it and format it in a user story way lead by the project owner and reviewed then agreed upon by the development team.</w:t>
      </w:r>
    </w:p>
    <w:p w14:paraId="5E60C11A" w14:textId="77777777" w:rsidR="006E4E2D" w:rsidRDefault="006E4E2D">
      <w:pPr>
        <w:pStyle w:val="Text-laufAbstze"/>
      </w:pPr>
    </w:p>
    <w:p w14:paraId="40DCE19B" w14:textId="77777777" w:rsidR="006E4E2D" w:rsidRDefault="0048002C">
      <w:pPr>
        <w:pStyle w:val="Text-laufAbstze"/>
      </w:pPr>
      <w:r>
        <w:t>We then do a magic estimation for them, priortize them, and the scrum master asks the team memeber to pull the user stories, some of these user stories then should have a strict deadline for how important they are.</w:t>
      </w:r>
    </w:p>
    <w:p w14:paraId="74C7C502" w14:textId="77777777" w:rsidR="006E4E2D" w:rsidRDefault="006E4E2D">
      <w:pPr>
        <w:pStyle w:val="Text-laufAbstze"/>
      </w:pPr>
    </w:p>
    <w:p w14:paraId="2EDDC56E" w14:textId="77777777" w:rsidR="006E4E2D" w:rsidRDefault="0048002C">
      <w:pPr>
        <w:pStyle w:val="Text-laufAbstze"/>
      </w:pPr>
      <w:r>
        <w:t>After the first week of the sprint, the weekly scrum takes place where the team members say what they have done, what they will do and what obstacles they faced, depending on what problem they have faced and what was not finished as a result, a refinement can be done in this case.</w:t>
      </w:r>
    </w:p>
    <w:p w14:paraId="0CEBCF6D" w14:textId="77777777" w:rsidR="006E4E2D" w:rsidRDefault="006E4E2D">
      <w:pPr>
        <w:pStyle w:val="Text-laufAbstze"/>
      </w:pPr>
    </w:p>
    <w:p w14:paraId="4D81407E" w14:textId="77777777" w:rsidR="006E4E2D" w:rsidRDefault="0048002C">
      <w:pPr>
        <w:pStyle w:val="Text-laufAbstze"/>
      </w:pPr>
      <w:r>
        <w:t>At the end of the sprint a review and retrospective is done.</w:t>
      </w:r>
    </w:p>
    <w:p w14:paraId="72940EF1" w14:textId="77777777" w:rsidR="006E4E2D" w:rsidRDefault="0048002C">
      <w:pPr>
        <w:pStyle w:val="Text-laufAbstze"/>
      </w:pPr>
      <w:r>
        <w:t>Communication each 1-2 days was done in any possible way.</w:t>
      </w:r>
    </w:p>
    <w:p w14:paraId="350E2658" w14:textId="77777777" w:rsidR="006E4E2D" w:rsidRDefault="006E4E2D">
      <w:pPr>
        <w:pStyle w:val="Text-laufAbstze"/>
      </w:pPr>
    </w:p>
    <w:p w14:paraId="7AE1BBEE" w14:textId="77777777" w:rsidR="006E4E2D" w:rsidRDefault="0048002C">
      <w:pPr>
        <w:pStyle w:val="Ttulo2"/>
        <w:rPr>
          <w:color w:val="0D0D0D" w:themeColor="text1" w:themeTint="F2"/>
        </w:rPr>
      </w:pPr>
      <w:bookmarkStart w:id="7" w:name="_Toc199172755"/>
      <w:r>
        <w:rPr>
          <w:color w:val="0D0D0D" w:themeColor="text1" w:themeTint="F2"/>
        </w:rPr>
        <w:t xml:space="preserve"> Procedure for SCRUM events </w:t>
      </w:r>
      <w:bookmarkEnd w:id="7"/>
    </w:p>
    <w:p w14:paraId="40F3A1FB" w14:textId="77777777" w:rsidR="006E4E2D" w:rsidRDefault="0048002C">
      <w:pPr>
        <w:pStyle w:val="Text-1Absatz"/>
        <w:rPr>
          <w:lang w:val="en-US"/>
        </w:rPr>
      </w:pPr>
      <w:r>
        <w:rPr>
          <w:lang w:val="en-US"/>
        </w:rPr>
        <w:t xml:space="preserve">Describe the SCRUM events that you have carried out in the team. In doing so, go into the </w:t>
      </w:r>
      <w:r>
        <w:rPr>
          <w:u w:val="single"/>
          <w:lang w:val="en-US"/>
        </w:rPr>
        <w:t xml:space="preserve">practiced </w:t>
      </w:r>
      <w:r>
        <w:rPr>
          <w:lang w:val="en-US"/>
        </w:rPr>
        <w:t xml:space="preserve">procedure and the most important </w:t>
      </w:r>
    </w:p>
    <w:p w14:paraId="5D99F239" w14:textId="77777777" w:rsidR="006E4E2D" w:rsidRDefault="0048002C">
      <w:pPr>
        <w:pStyle w:val="Text-1Absatz"/>
      </w:pPr>
      <w:r>
        <w:t xml:space="preserve">goals and timeboxing:  </w:t>
      </w:r>
    </w:p>
    <w:p w14:paraId="75EE5EF4" w14:textId="77777777" w:rsidR="006E4E2D" w:rsidRDefault="006E4E2D">
      <w:pPr>
        <w:pStyle w:val="Text-laufAbstze"/>
      </w:pPr>
    </w:p>
    <w:p w14:paraId="54BDA635" w14:textId="77777777" w:rsidR="006E4E2D" w:rsidRDefault="0048002C">
      <w:pPr>
        <w:pStyle w:val="Ttulo3"/>
        <w:rPr>
          <w:b/>
        </w:rPr>
      </w:pPr>
      <w:bookmarkStart w:id="8" w:name="_Toc199172756"/>
      <w:r>
        <w:rPr>
          <w:b/>
        </w:rPr>
        <w:t xml:space="preserve"> Sprint</w:t>
      </w:r>
      <w:bookmarkEnd w:id="8"/>
    </w:p>
    <w:p w14:paraId="0A9E2AEE" w14:textId="77777777" w:rsidR="006E4E2D" w:rsidRDefault="0048002C">
      <w:pPr>
        <w:pStyle w:val="Text-1Absatz"/>
      </w:pPr>
      <w:r>
        <w:t xml:space="preserve">Description: </w:t>
      </w:r>
    </w:p>
    <w:p w14:paraId="70E1A09C" w14:textId="77777777" w:rsidR="00AB1F10" w:rsidRPr="00AB1F10" w:rsidRDefault="00AB1F10" w:rsidP="00AB1F10">
      <w:pPr>
        <w:pStyle w:val="Text-laufAbstze"/>
      </w:pPr>
    </w:p>
    <w:p w14:paraId="1ADB6AB3" w14:textId="77777777" w:rsidR="006E4E2D" w:rsidRDefault="0048002C">
      <w:pPr>
        <w:pStyle w:val="Text-laufAbstze"/>
      </w:pPr>
      <w:r>
        <w:t>In my opinion working in sprints help break down the project into small pieces (sprints), then we break these sprints (user stories), and iterate. This helps us work organized and make it easy to achieve our goals.</w:t>
      </w:r>
    </w:p>
    <w:p w14:paraId="6E990966" w14:textId="77777777" w:rsidR="006E4E2D" w:rsidRDefault="006E4E2D">
      <w:pPr>
        <w:pStyle w:val="Text-laufAbstze"/>
      </w:pPr>
    </w:p>
    <w:p w14:paraId="000A8CFD" w14:textId="77777777" w:rsidR="006E4E2D" w:rsidRDefault="0048002C">
      <w:pPr>
        <w:pStyle w:val="Text-laufAbstze"/>
      </w:pPr>
      <w:r>
        <w:t>The further we went into sprints the better and faster our team has progressed, it was exponential.</w:t>
      </w:r>
    </w:p>
    <w:p w14:paraId="2FCF6E00" w14:textId="77777777" w:rsidR="006E4E2D" w:rsidRDefault="006E4E2D">
      <w:pPr>
        <w:pStyle w:val="Text-laufAbstze"/>
      </w:pPr>
    </w:p>
    <w:p w14:paraId="43BBB04C" w14:textId="77777777" w:rsidR="006E4E2D" w:rsidRDefault="0048002C">
      <w:pPr>
        <w:pStyle w:val="Text-laufAbstze"/>
      </w:pPr>
      <w:r>
        <w:t>On average a user story would be broken down into 2-3 tasks</w:t>
      </w:r>
    </w:p>
    <w:p w14:paraId="126720DD" w14:textId="77777777" w:rsidR="006E4E2D" w:rsidRDefault="0048002C">
      <w:pPr>
        <w:pStyle w:val="Ttulo3"/>
        <w:rPr>
          <w:b/>
        </w:rPr>
      </w:pPr>
      <w:bookmarkStart w:id="9" w:name="_Toc199172757"/>
      <w:r>
        <w:rPr>
          <w:b/>
          <w:lang w:val="en-US"/>
        </w:rPr>
        <w:lastRenderedPageBreak/>
        <w:t xml:space="preserve"> </w:t>
      </w:r>
      <w:r>
        <w:rPr>
          <w:b/>
        </w:rPr>
        <w:t>Daily Scrum</w:t>
      </w:r>
      <w:bookmarkEnd w:id="9"/>
    </w:p>
    <w:p w14:paraId="19647C2E" w14:textId="77777777" w:rsidR="006E4E2D" w:rsidRDefault="0048002C">
      <w:pPr>
        <w:pStyle w:val="Text-1Absatz"/>
      </w:pPr>
      <w:r>
        <w:t xml:space="preserve">Description: </w:t>
      </w:r>
    </w:p>
    <w:p w14:paraId="3EFCA589" w14:textId="77777777" w:rsidR="00AB1F10" w:rsidRDefault="00AB1F10">
      <w:pPr>
        <w:pStyle w:val="Text-laufAbstze"/>
        <w:rPr>
          <w:lang w:val="en-US"/>
        </w:rPr>
      </w:pPr>
    </w:p>
    <w:p w14:paraId="7D6754C7" w14:textId="77777777" w:rsidR="006E4E2D" w:rsidRDefault="0048002C">
      <w:pPr>
        <w:pStyle w:val="Text-laufAbstze"/>
        <w:rPr>
          <w:lang w:val="en-US"/>
        </w:rPr>
      </w:pPr>
      <w:r>
        <w:rPr>
          <w:lang w:val="en-US"/>
        </w:rPr>
        <w:t>Since the 2nd sprint, our entire team has consistently participated in a weekly Scrum meeting held every Wednesday. These meetings typically lasted about 15 minutes and followed the three key questions:</w:t>
      </w:r>
    </w:p>
    <w:p w14:paraId="002C5899" w14:textId="77777777" w:rsidR="00AB1F10" w:rsidRDefault="00AB1F10" w:rsidP="00AB1F10">
      <w:pPr>
        <w:pStyle w:val="Text-laufAbstze"/>
        <w:tabs>
          <w:tab w:val="left" w:pos="720"/>
        </w:tabs>
        <w:ind w:left="720" w:firstLine="0"/>
        <w:rPr>
          <w:lang w:val="en-US"/>
        </w:rPr>
      </w:pPr>
    </w:p>
    <w:p w14:paraId="404F9443" w14:textId="77777777" w:rsidR="006E4E2D" w:rsidRDefault="0048002C">
      <w:pPr>
        <w:pStyle w:val="Text-laufAbstze"/>
        <w:numPr>
          <w:ilvl w:val="0"/>
          <w:numId w:val="10"/>
        </w:numPr>
        <w:rPr>
          <w:lang w:val="en-US"/>
        </w:rPr>
      </w:pPr>
      <w:r>
        <w:rPr>
          <w:lang w:val="en-US"/>
        </w:rPr>
        <w:t>What did you accomplish this week?</w:t>
      </w:r>
    </w:p>
    <w:p w14:paraId="47F7AE66" w14:textId="77777777" w:rsidR="00AB1F10" w:rsidRDefault="00AB1F10" w:rsidP="00AB1F10">
      <w:pPr>
        <w:pStyle w:val="Text-laufAbstze"/>
        <w:tabs>
          <w:tab w:val="left" w:pos="720"/>
        </w:tabs>
        <w:ind w:left="720" w:firstLine="0"/>
        <w:rPr>
          <w:lang w:val="en-US"/>
        </w:rPr>
      </w:pPr>
    </w:p>
    <w:p w14:paraId="03EA620A" w14:textId="77777777" w:rsidR="006E4E2D" w:rsidRDefault="0048002C">
      <w:pPr>
        <w:pStyle w:val="Text-laufAbstze"/>
        <w:numPr>
          <w:ilvl w:val="0"/>
          <w:numId w:val="10"/>
        </w:numPr>
        <w:rPr>
          <w:lang w:val="en-US"/>
        </w:rPr>
      </w:pPr>
      <w:r>
        <w:rPr>
          <w:lang w:val="en-US"/>
        </w:rPr>
        <w:t>What will you work on next week?</w:t>
      </w:r>
    </w:p>
    <w:p w14:paraId="51BFCB16" w14:textId="77777777" w:rsidR="00AB1F10" w:rsidRDefault="00AB1F10" w:rsidP="00AB1F10">
      <w:pPr>
        <w:pStyle w:val="Text-laufAbstze"/>
        <w:tabs>
          <w:tab w:val="left" w:pos="720"/>
        </w:tabs>
        <w:ind w:left="720" w:firstLine="0"/>
        <w:rPr>
          <w:lang w:val="en-US"/>
        </w:rPr>
      </w:pPr>
    </w:p>
    <w:p w14:paraId="45DEE056" w14:textId="77777777" w:rsidR="006E4E2D" w:rsidRDefault="0048002C">
      <w:pPr>
        <w:pStyle w:val="Text-laufAbstze"/>
        <w:numPr>
          <w:ilvl w:val="0"/>
          <w:numId w:val="10"/>
        </w:numPr>
        <w:rPr>
          <w:lang w:val="en-US"/>
        </w:rPr>
      </w:pPr>
      <w:r>
        <w:rPr>
          <w:lang w:val="en-US"/>
        </w:rPr>
        <w:t>What obstacles are you facing?</w:t>
      </w:r>
    </w:p>
    <w:p w14:paraId="125118D0" w14:textId="77777777" w:rsidR="00AB1F10" w:rsidRDefault="00AB1F10">
      <w:pPr>
        <w:pStyle w:val="Text-laufAbstze"/>
        <w:rPr>
          <w:lang w:val="en-US"/>
        </w:rPr>
      </w:pPr>
    </w:p>
    <w:p w14:paraId="4C31A7AC" w14:textId="77777777" w:rsidR="006E4E2D" w:rsidRDefault="0048002C">
      <w:pPr>
        <w:pStyle w:val="Text-laufAbstze"/>
        <w:rPr>
          <w:lang w:val="en-US"/>
        </w:rPr>
      </w:pPr>
      <w:r>
        <w:rPr>
          <w:lang w:val="en-US"/>
        </w:rPr>
        <w:t>Full team participation was ensured during these sessions. In addition to the weekly meetings, daily online communication was encouraged and soon became a habit, with team members automatically updating each other every 1-2 days.</w:t>
      </w:r>
    </w:p>
    <w:p w14:paraId="27FA4F99" w14:textId="77777777" w:rsidR="00AB1F10" w:rsidRDefault="00AB1F10">
      <w:pPr>
        <w:pStyle w:val="Text-laufAbstze"/>
        <w:rPr>
          <w:lang w:val="en-US"/>
        </w:rPr>
      </w:pPr>
    </w:p>
    <w:p w14:paraId="48CC5974" w14:textId="77777777" w:rsidR="006E4E2D" w:rsidRDefault="0048002C">
      <w:pPr>
        <w:pStyle w:val="Text-laufAbstze"/>
        <w:rPr>
          <w:lang w:val="en-US"/>
        </w:rPr>
      </w:pPr>
      <w:r>
        <w:rPr>
          <w:lang w:val="en-US"/>
        </w:rPr>
        <w:t>By the 3rd sprint, the team had developed a strong culture of openness and collaboration.</w:t>
      </w:r>
    </w:p>
    <w:p w14:paraId="62908BCF" w14:textId="77777777" w:rsidR="00AB1F10" w:rsidRDefault="00AB1F10">
      <w:pPr>
        <w:pStyle w:val="Text-laufAbstze"/>
        <w:rPr>
          <w:lang w:val="en-US"/>
        </w:rPr>
      </w:pPr>
    </w:p>
    <w:p w14:paraId="5E5067C7" w14:textId="77777777" w:rsidR="006E4E2D" w:rsidRDefault="0048002C">
      <w:pPr>
        <w:pStyle w:val="Text-laufAbstze"/>
        <w:rPr>
          <w:lang w:val="en-US"/>
        </w:rPr>
      </w:pPr>
      <w:r>
        <w:rPr>
          <w:lang w:val="en-US"/>
        </w:rPr>
        <w:t xml:space="preserve"> One of the greatest benefits of this regular exchange was the valuable honest but respectful technical feedback shared and the team members reaching out for help.</w:t>
      </w:r>
    </w:p>
    <w:p w14:paraId="4DAA267E" w14:textId="77777777" w:rsidR="006E4E2D" w:rsidRDefault="006E4E2D">
      <w:pPr>
        <w:pStyle w:val="Text-laufAbstze"/>
        <w:rPr>
          <w:lang w:val="en-US"/>
        </w:rPr>
      </w:pPr>
    </w:p>
    <w:p w14:paraId="13938A84" w14:textId="77777777" w:rsidR="006E4E2D" w:rsidRDefault="006E4E2D">
      <w:pPr>
        <w:pStyle w:val="Text-laufAbstze"/>
        <w:ind w:firstLine="0"/>
        <w:rPr>
          <w:lang w:val="en-US"/>
        </w:rPr>
      </w:pPr>
    </w:p>
    <w:p w14:paraId="1E359C28" w14:textId="77777777" w:rsidR="006E4E2D" w:rsidRDefault="006E4E2D">
      <w:pPr>
        <w:pStyle w:val="Text-laufAbstze"/>
        <w:ind w:firstLine="0"/>
        <w:rPr>
          <w:lang w:val="en-US"/>
        </w:rPr>
      </w:pPr>
    </w:p>
    <w:p w14:paraId="09B478D6" w14:textId="77777777" w:rsidR="006E4E2D" w:rsidRDefault="0048002C">
      <w:pPr>
        <w:pStyle w:val="Ttulo3"/>
        <w:rPr>
          <w:b/>
          <w:lang w:val="en-US"/>
        </w:rPr>
      </w:pPr>
      <w:bookmarkStart w:id="10" w:name="_Toc199172758"/>
      <w:r>
        <w:rPr>
          <w:b/>
          <w:lang w:val="en-US"/>
        </w:rPr>
        <w:t xml:space="preserve"> Sprint Planning 1 and 2</w:t>
      </w:r>
      <w:bookmarkEnd w:id="10"/>
    </w:p>
    <w:p w14:paraId="6B8C5619" w14:textId="77777777" w:rsidR="006E4E2D" w:rsidRDefault="0048002C">
      <w:pPr>
        <w:pStyle w:val="Text-1Absatz"/>
      </w:pPr>
      <w:r>
        <w:t xml:space="preserve">Description: </w:t>
      </w:r>
    </w:p>
    <w:p w14:paraId="01CFEB4E" w14:textId="77777777" w:rsidR="006E4E2D" w:rsidRDefault="006E4E2D">
      <w:pPr>
        <w:pStyle w:val="Text-laufAbstze"/>
      </w:pPr>
    </w:p>
    <w:p w14:paraId="2082CA4F" w14:textId="77777777" w:rsidR="006E4E2D" w:rsidRDefault="006E4E2D">
      <w:pPr>
        <w:pStyle w:val="Text-laufAbstze"/>
      </w:pPr>
    </w:p>
    <w:p w14:paraId="5497EA4E" w14:textId="77777777" w:rsidR="006E4E2D" w:rsidRDefault="0048002C">
      <w:pPr>
        <w:pStyle w:val="Text-laufAbstze"/>
      </w:pPr>
      <w:r>
        <w:t xml:space="preserve">In our experience, the greatest benefit of agile release planning was crafting the user stories, and pulling the work so we are able to start once we relaese the sprint plan document. </w:t>
      </w:r>
    </w:p>
    <w:p w14:paraId="63048641" w14:textId="77777777" w:rsidR="006E4E2D" w:rsidRDefault="0048002C">
      <w:pPr>
        <w:pStyle w:val="Text-laufAbstze"/>
        <w:numPr>
          <w:ilvl w:val="0"/>
          <w:numId w:val="11"/>
        </w:numPr>
      </w:pPr>
      <w:r>
        <w:rPr>
          <w:b/>
          <w:bCs/>
        </w:rPr>
        <w:t>Sprint 1:</w:t>
      </w:r>
      <w:r>
        <w:t xml:space="preserve"> Setting up the virtual machine, getting the pipeline ready to accept jobs, figuring out the goals of the project.</w:t>
      </w:r>
    </w:p>
    <w:p w14:paraId="3F9F563D" w14:textId="77777777" w:rsidR="006E4E2D" w:rsidRDefault="0048002C">
      <w:pPr>
        <w:pStyle w:val="Text-laufAbstze"/>
        <w:numPr>
          <w:ilvl w:val="0"/>
          <w:numId w:val="11"/>
        </w:numPr>
      </w:pPr>
      <w:r>
        <w:rPr>
          <w:b/>
          <w:bCs/>
        </w:rPr>
        <w:t>Sprint 2:</w:t>
      </w:r>
      <w:r>
        <w:t xml:space="preserve"> Running the same security checks made for the pipeline locally and achieve the results.</w:t>
      </w:r>
    </w:p>
    <w:p w14:paraId="5EBC27D8" w14:textId="77777777" w:rsidR="006E4E2D" w:rsidRDefault="0048002C">
      <w:pPr>
        <w:pStyle w:val="Text-laufAbstze"/>
        <w:numPr>
          <w:ilvl w:val="0"/>
          <w:numId w:val="11"/>
        </w:numPr>
      </w:pPr>
      <w:r>
        <w:rPr>
          <w:b/>
          <w:bCs/>
        </w:rPr>
        <w:t>Sprint 3:</w:t>
      </w:r>
      <w:r>
        <w:t xml:space="preserve"> CI/CD pipelines implementation of security tools for both of the apps in gitlab server.</w:t>
      </w:r>
    </w:p>
    <w:p w14:paraId="73516075" w14:textId="77777777" w:rsidR="006E4E2D" w:rsidRDefault="0048002C">
      <w:pPr>
        <w:pStyle w:val="Text-laufAbstze"/>
        <w:numPr>
          <w:ilvl w:val="0"/>
          <w:numId w:val="11"/>
        </w:numPr>
      </w:pPr>
      <w:r>
        <w:rPr>
          <w:b/>
          <w:bCs/>
        </w:rPr>
        <w:t>Sprint 4</w:t>
      </w:r>
      <w:r>
        <w:t>: Finish the pipeline development since some security checks were not complete and faced with issues, and start developing the dashboard (setu up the project for pulling the reports from the gitlab artifacts API)</w:t>
      </w:r>
    </w:p>
    <w:p w14:paraId="13EE644A" w14:textId="77777777" w:rsidR="006E4E2D" w:rsidRDefault="0048002C">
      <w:pPr>
        <w:pStyle w:val="Text-laufAbstze"/>
        <w:numPr>
          <w:ilvl w:val="0"/>
          <w:numId w:val="11"/>
        </w:numPr>
      </w:pPr>
      <w:r>
        <w:rPr>
          <w:b/>
          <w:bCs/>
        </w:rPr>
        <w:t>Sprint 5:</w:t>
      </w:r>
      <w:r>
        <w:t xml:space="preserve"> the documentation is done for the project, the dashboard shows the reports and meets the deliverables.</w:t>
      </w:r>
    </w:p>
    <w:p w14:paraId="3B8A210E" w14:textId="77777777" w:rsidR="006E4E2D" w:rsidRDefault="006E4E2D">
      <w:pPr>
        <w:pStyle w:val="Text-laufAbstze"/>
      </w:pPr>
    </w:p>
    <w:p w14:paraId="3D22FC70" w14:textId="77777777" w:rsidR="006E4E2D" w:rsidRDefault="0048002C">
      <w:pPr>
        <w:pStyle w:val="Text-laufAbstze"/>
      </w:pPr>
      <w:r>
        <w:rPr>
          <w:b/>
          <w:bCs/>
        </w:rPr>
        <w:t xml:space="preserve">Cutting user stories: </w:t>
      </w:r>
      <w:r>
        <w:t xml:space="preserve">first the user story where searched on a techincal level then split into acheivable tasks. </w:t>
      </w:r>
    </w:p>
    <w:p w14:paraId="023B332D" w14:textId="77777777" w:rsidR="006E4E2D" w:rsidRDefault="006E4E2D">
      <w:pPr>
        <w:pStyle w:val="Text-laufAbstze"/>
      </w:pPr>
    </w:p>
    <w:p w14:paraId="3426FAB3" w14:textId="77777777" w:rsidR="006E4E2D" w:rsidRDefault="0048002C" w:rsidP="00AB1F10">
      <w:pPr>
        <w:pStyle w:val="Text-laufAbstze"/>
      </w:pPr>
      <w:r>
        <w:rPr>
          <w:b/>
          <w:bCs/>
        </w:rPr>
        <w:t xml:space="preserve">Acceptance Criteria: </w:t>
      </w:r>
      <w:r>
        <w:t>Acceptance criteria were decided on before the start of the user story, by the project owner with the developer or the excuter of the crossponding user story.</w:t>
      </w:r>
    </w:p>
    <w:p w14:paraId="566C6518" w14:textId="77777777" w:rsidR="00AB1F10" w:rsidRDefault="00AB1F10" w:rsidP="00AB1F10">
      <w:pPr>
        <w:pStyle w:val="Text-laufAbstze"/>
      </w:pPr>
    </w:p>
    <w:p w14:paraId="176F1FD0" w14:textId="77777777" w:rsidR="006E4E2D" w:rsidRDefault="0048002C">
      <w:pPr>
        <w:pStyle w:val="Text-laufAbstze"/>
      </w:pPr>
      <w:r>
        <w:rPr>
          <w:b/>
          <w:bCs/>
        </w:rPr>
        <w:t xml:space="preserve">Changes made in the planninng: </w:t>
      </w:r>
      <w:r>
        <w:t>After the first 2 sprint the sprints, we added the set priorty for each user story, and to try to set deadlines for certain tasks.</w:t>
      </w:r>
    </w:p>
    <w:p w14:paraId="1D243D17" w14:textId="77777777" w:rsidR="006E4E2D" w:rsidRDefault="006E4E2D">
      <w:pPr>
        <w:pStyle w:val="Text-laufAbstze"/>
        <w:ind w:firstLine="0"/>
      </w:pPr>
    </w:p>
    <w:p w14:paraId="12485C9F" w14:textId="77777777" w:rsidR="006E4E2D" w:rsidRDefault="0048002C">
      <w:pPr>
        <w:pStyle w:val="Ttulo3"/>
        <w:rPr>
          <w:b/>
        </w:rPr>
      </w:pPr>
      <w:bookmarkStart w:id="11" w:name="_Toc199172759"/>
      <w:r>
        <w:rPr>
          <w:b/>
        </w:rPr>
        <w:t xml:space="preserve"> Review</w:t>
      </w:r>
      <w:bookmarkEnd w:id="11"/>
    </w:p>
    <w:p w14:paraId="7D15FB40" w14:textId="77777777" w:rsidR="006E4E2D" w:rsidRDefault="006E4E2D">
      <w:pPr>
        <w:pStyle w:val="Text-1Absatz"/>
      </w:pPr>
    </w:p>
    <w:p w14:paraId="4F54CEFE" w14:textId="77777777" w:rsidR="006E4E2D" w:rsidRDefault="0048002C" w:rsidP="00AB1F10">
      <w:pPr>
        <w:pStyle w:val="Text-laufAbstze"/>
      </w:pPr>
      <w:r>
        <w:t>In my opinion the greatest benifit: The team communicates what type of issues they are facing; this provides space for technical knowledge exchange, we then can solve a problem that a certain member faced for few hours in few minutes.</w:t>
      </w:r>
    </w:p>
    <w:p w14:paraId="0395D326" w14:textId="77777777" w:rsidR="006E4E2D" w:rsidRDefault="006E4E2D">
      <w:pPr>
        <w:pStyle w:val="Text-laufAbstze"/>
      </w:pPr>
    </w:p>
    <w:p w14:paraId="25D2095C" w14:textId="77777777" w:rsidR="006E4E2D" w:rsidRDefault="0048002C">
      <w:pPr>
        <w:pStyle w:val="Text-laufAbstze"/>
      </w:pPr>
      <w:r>
        <w:t>As the sprints go, the user stories get bigger and harder, the acceptance rate was not going up but slightly down (more work was done nevertheless), and after each weekly scrum we would refine our backlog.</w:t>
      </w:r>
    </w:p>
    <w:p w14:paraId="05BDDCE0" w14:textId="77777777" w:rsidR="006E4E2D" w:rsidRDefault="006E4E2D" w:rsidP="00AB1F10">
      <w:pPr>
        <w:pStyle w:val="Text-laufAbstze"/>
        <w:ind w:firstLine="0"/>
      </w:pPr>
    </w:p>
    <w:p w14:paraId="5FCF37AB" w14:textId="77777777" w:rsidR="006E4E2D" w:rsidRDefault="0048002C">
      <w:pPr>
        <w:pStyle w:val="Text-laufAbstze"/>
        <w:ind w:firstLine="0"/>
      </w:pPr>
      <w:r>
        <w:t>By the end of the 3rd sprint the pipeline was running the checks.</w:t>
      </w:r>
    </w:p>
    <w:p w14:paraId="2B97811A" w14:textId="77777777" w:rsidR="006E4E2D" w:rsidRDefault="006E4E2D">
      <w:pPr>
        <w:pStyle w:val="Text-laufAbstze"/>
        <w:ind w:firstLine="0"/>
      </w:pPr>
    </w:p>
    <w:p w14:paraId="6E407E16" w14:textId="77777777" w:rsidR="006E4E2D" w:rsidRDefault="0048002C">
      <w:pPr>
        <w:pStyle w:val="Ttulo3"/>
        <w:rPr>
          <w:b/>
        </w:rPr>
      </w:pPr>
      <w:bookmarkStart w:id="12" w:name="_Toc199172760"/>
      <w:r>
        <w:rPr>
          <w:b/>
        </w:rPr>
        <w:t xml:space="preserve"> Retrospective</w:t>
      </w:r>
      <w:bookmarkEnd w:id="12"/>
    </w:p>
    <w:p w14:paraId="3B32024F" w14:textId="77777777" w:rsidR="006E4E2D" w:rsidRDefault="0048002C">
      <w:pPr>
        <w:pStyle w:val="Text-1Absatz"/>
      </w:pPr>
      <w:r>
        <w:t xml:space="preserve">Description: </w:t>
      </w:r>
    </w:p>
    <w:p w14:paraId="088F7555" w14:textId="77777777" w:rsidR="006E4E2D" w:rsidRDefault="006E4E2D">
      <w:pPr>
        <w:pStyle w:val="Text-laufAbstze"/>
      </w:pPr>
    </w:p>
    <w:p w14:paraId="0294EF30" w14:textId="77777777" w:rsidR="006E4E2D" w:rsidRDefault="0048002C">
      <w:pPr>
        <w:pStyle w:val="Text-laufAbstze"/>
      </w:pPr>
      <w:r>
        <w:t>In my opinion addressing what went not so well is the most important point, it helps us each address what problems we faced (agile wise) and we solve them, that helps us improve as a team by eliminating our mistakes.</w:t>
      </w:r>
    </w:p>
    <w:p w14:paraId="26A8A57C" w14:textId="77777777" w:rsidR="006E4E2D" w:rsidRDefault="006E4E2D">
      <w:pPr>
        <w:pStyle w:val="Text-laufAbstze"/>
      </w:pPr>
    </w:p>
    <w:p w14:paraId="2EE13D7F" w14:textId="77777777" w:rsidR="006E4E2D" w:rsidRDefault="0048002C">
      <w:pPr>
        <w:pStyle w:val="Text-laufAbstze"/>
      </w:pPr>
      <w:r>
        <w:t>The deadlines and the documentation was something that was mentioned during our retrospective, by time more deadlines were met, and documentation was done.</w:t>
      </w:r>
    </w:p>
    <w:p w14:paraId="12010B81" w14:textId="77777777" w:rsidR="006E4E2D" w:rsidRDefault="006E4E2D">
      <w:pPr>
        <w:pStyle w:val="Text-laufAbstze"/>
      </w:pPr>
    </w:p>
    <w:p w14:paraId="4D230996" w14:textId="77777777" w:rsidR="006E4E2D" w:rsidRDefault="0048002C">
      <w:pPr>
        <w:pStyle w:val="Text-laufAbstze"/>
      </w:pPr>
      <w:r>
        <w:t>The documentation and the backlog are kept mor clean and up to date.</w:t>
      </w:r>
    </w:p>
    <w:p w14:paraId="5433A266" w14:textId="77777777" w:rsidR="006E4E2D" w:rsidRDefault="006E4E2D" w:rsidP="00AB1F10">
      <w:pPr>
        <w:pStyle w:val="Text-laufAbstze"/>
        <w:ind w:firstLine="0"/>
      </w:pPr>
    </w:p>
    <w:p w14:paraId="5BE9F3E7" w14:textId="77777777" w:rsidR="006E4E2D" w:rsidRDefault="0048002C">
      <w:pPr>
        <w:pStyle w:val="Text-laufAbstze"/>
      </w:pPr>
      <w:r>
        <w:t>It does not change; however, by time it became more easy for the team to communicate what did not go well and what we need to improve.</w:t>
      </w:r>
    </w:p>
    <w:p w14:paraId="393EBE62" w14:textId="77777777" w:rsidR="006E4E2D" w:rsidRDefault="006E4E2D">
      <w:pPr>
        <w:pStyle w:val="Text-laufAbstze"/>
      </w:pPr>
    </w:p>
    <w:p w14:paraId="371A8ACC" w14:textId="77777777" w:rsidR="006E4E2D" w:rsidRDefault="006E4E2D">
      <w:pPr>
        <w:pStyle w:val="Text-laufAbstze"/>
        <w:rPr>
          <w:lang w:val="en-US"/>
        </w:rPr>
      </w:pPr>
    </w:p>
    <w:p w14:paraId="104B7BBE" w14:textId="77777777" w:rsidR="006E4E2D" w:rsidRDefault="006E4E2D">
      <w:pPr>
        <w:pStyle w:val="Text-laufAbstze"/>
        <w:rPr>
          <w:lang w:val="en-US"/>
        </w:rPr>
      </w:pPr>
    </w:p>
    <w:p w14:paraId="3AD6F460" w14:textId="77777777" w:rsidR="006E4E2D" w:rsidRDefault="006E4E2D">
      <w:pPr>
        <w:pStyle w:val="Text-laufAbstze"/>
        <w:rPr>
          <w:lang w:val="en-US"/>
        </w:rPr>
      </w:pPr>
    </w:p>
    <w:p w14:paraId="6369E43C" w14:textId="77777777" w:rsidR="006E4E2D" w:rsidRDefault="006E4E2D">
      <w:pPr>
        <w:pStyle w:val="Text-laufAbstze"/>
        <w:rPr>
          <w:lang w:val="en-US"/>
        </w:rPr>
      </w:pPr>
    </w:p>
    <w:p w14:paraId="7065B812" w14:textId="77777777" w:rsidR="006E4E2D" w:rsidRDefault="006E4E2D">
      <w:pPr>
        <w:pStyle w:val="Text-laufAbstze"/>
        <w:rPr>
          <w:lang w:val="en-US"/>
        </w:rPr>
      </w:pPr>
    </w:p>
    <w:p w14:paraId="0953886C" w14:textId="77777777" w:rsidR="006E4E2D" w:rsidRDefault="006E4E2D">
      <w:pPr>
        <w:pStyle w:val="Text-laufAbstze"/>
        <w:rPr>
          <w:lang w:val="en-US"/>
        </w:rPr>
      </w:pPr>
    </w:p>
    <w:p w14:paraId="64A550B4" w14:textId="77777777" w:rsidR="006E4E2D" w:rsidRDefault="006E4E2D">
      <w:pPr>
        <w:pStyle w:val="Text-laufAbstze"/>
        <w:ind w:left="1416" w:hanging="1189"/>
        <w:rPr>
          <w:lang w:val="en-US"/>
        </w:rPr>
      </w:pPr>
    </w:p>
    <w:p w14:paraId="3515EF72" w14:textId="77777777" w:rsidR="006E4E2D" w:rsidRDefault="0048002C">
      <w:pPr>
        <w:pStyle w:val="Ttulo2"/>
        <w:rPr>
          <w:color w:val="0D0D0D" w:themeColor="text1" w:themeTint="F2"/>
        </w:rPr>
      </w:pPr>
      <w:bookmarkStart w:id="13" w:name="_Toc199172761"/>
      <w:r>
        <w:rPr>
          <w:color w:val="0D0D0D" w:themeColor="text1" w:themeTint="F2"/>
          <w:lang w:val="en-US"/>
        </w:rPr>
        <w:t xml:space="preserve"> </w:t>
      </w:r>
      <w:r>
        <w:rPr>
          <w:color w:val="0D0D0D" w:themeColor="text1" w:themeTint="F2"/>
        </w:rPr>
        <w:t>SCRUM roles</w:t>
      </w:r>
      <w:bookmarkEnd w:id="13"/>
    </w:p>
    <w:p w14:paraId="258FAB07" w14:textId="77777777" w:rsidR="006E4E2D" w:rsidRDefault="006E4E2D">
      <w:pPr>
        <w:pStyle w:val="Text-1Absatz"/>
      </w:pPr>
    </w:p>
    <w:p w14:paraId="13A0F161" w14:textId="77777777" w:rsidR="006E4E2D" w:rsidRDefault="0048002C">
      <w:pPr>
        <w:pStyle w:val="Text-laufAbstze"/>
        <w:ind w:firstLine="0"/>
      </w:pPr>
      <w:r>
        <w:t>Scrum master: ensures the team participates and each of them give feedback and contribute to any on going process. Protect the team from the product owner. Moderates meetings, motivates the team.</w:t>
      </w:r>
    </w:p>
    <w:p w14:paraId="2058D4CE" w14:textId="77777777" w:rsidR="006E4E2D" w:rsidRDefault="0048002C">
      <w:pPr>
        <w:pStyle w:val="Text-laufAbstze"/>
      </w:pPr>
      <w:r>
        <w:t xml:space="preserve">  </w:t>
      </w:r>
    </w:p>
    <w:p w14:paraId="0AE8B004" w14:textId="77777777" w:rsidR="006E4E2D" w:rsidRDefault="0048002C">
      <w:pPr>
        <w:pStyle w:val="Text-laufAbstze"/>
        <w:ind w:firstLine="0"/>
      </w:pPr>
      <w:r>
        <w:t>Product owner: sets the goal and the vision for the product sets the acceptance criteria. Craft the user stories (then reviewed by the team).</w:t>
      </w:r>
    </w:p>
    <w:p w14:paraId="1BB54061" w14:textId="77777777" w:rsidR="006E4E2D" w:rsidRDefault="006E4E2D">
      <w:pPr>
        <w:pStyle w:val="Text-laufAbstze"/>
      </w:pPr>
    </w:p>
    <w:p w14:paraId="13738230" w14:textId="77777777" w:rsidR="006E4E2D" w:rsidRDefault="0048002C">
      <w:pPr>
        <w:pStyle w:val="Text-laufAbstze"/>
        <w:ind w:firstLine="0"/>
      </w:pPr>
      <w:r>
        <w:rPr>
          <w:rStyle w:val="Textoennegrita"/>
          <w:rFonts w:eastAsia="SimSun" w:cs="Arial"/>
          <w:b w:val="0"/>
          <w:bCs w:val="0"/>
        </w:rPr>
        <w:t>Security Champion</w:t>
      </w:r>
      <w:r>
        <w:rPr>
          <w:rFonts w:eastAsia="SimSun" w:cs="Arial"/>
        </w:rPr>
        <w:t xml:space="preserve"> : member who acts as the </w:t>
      </w:r>
      <w:r>
        <w:rPr>
          <w:rStyle w:val="Textoennegrita"/>
          <w:rFonts w:eastAsia="SimSun" w:cs="Arial"/>
          <w:b w:val="0"/>
          <w:bCs w:val="0"/>
        </w:rPr>
        <w:t>bridge between developers and security</w:t>
      </w:r>
      <w:r>
        <w:rPr>
          <w:rFonts w:eastAsia="SimSun" w:cs="Arial"/>
        </w:rPr>
        <w:t xml:space="preserve">. Their responsibilities include Advocating for </w:t>
      </w:r>
      <w:r>
        <w:rPr>
          <w:rStyle w:val="Textoennegrita"/>
          <w:rFonts w:eastAsia="SimSun" w:cs="Arial"/>
          <w:b w:val="0"/>
          <w:bCs w:val="0"/>
        </w:rPr>
        <w:t>security best practices</w:t>
      </w:r>
      <w:r>
        <w:rPr>
          <w:rFonts w:eastAsia="SimSun" w:cs="Arial"/>
        </w:rPr>
        <w:t xml:space="preserve"> in sprint planning and retrospectives as well as reviewing and maintaining </w:t>
      </w:r>
      <w:r>
        <w:rPr>
          <w:rStyle w:val="Textoennegrita"/>
          <w:rFonts w:eastAsia="SimSun" w:cs="Arial"/>
          <w:b w:val="0"/>
          <w:bCs w:val="0"/>
        </w:rPr>
        <w:t>security scanning tools</w:t>
      </w:r>
      <w:r>
        <w:rPr>
          <w:rFonts w:eastAsia="SimSun" w:cs="Arial"/>
        </w:rPr>
        <w:t xml:space="preserve"> </w:t>
      </w:r>
    </w:p>
    <w:p w14:paraId="515620B6" w14:textId="77777777" w:rsidR="006E4E2D" w:rsidRDefault="006E4E2D">
      <w:pPr>
        <w:pStyle w:val="Text-laufAbstze"/>
      </w:pPr>
    </w:p>
    <w:p w14:paraId="7031C593" w14:textId="77777777" w:rsidR="006E4E2D" w:rsidRDefault="0048002C">
      <w:pPr>
        <w:pStyle w:val="Ttulo2"/>
        <w:rPr>
          <w:color w:val="0D0D0D" w:themeColor="text1" w:themeTint="F2"/>
        </w:rPr>
      </w:pPr>
      <w:bookmarkStart w:id="14" w:name="_Toc199172762"/>
      <w:r>
        <w:rPr>
          <w:color w:val="0D0D0D" w:themeColor="text1" w:themeTint="F2"/>
        </w:rPr>
        <w:t xml:space="preserve"> DoD</w:t>
      </w:r>
      <w:bookmarkEnd w:id="14"/>
    </w:p>
    <w:p w14:paraId="407581FA" w14:textId="77777777" w:rsidR="006E4E2D" w:rsidRDefault="0048002C">
      <w:pPr>
        <w:pStyle w:val="Text-1Absatz"/>
        <w:rPr>
          <w:color w:val="1F497D" w:themeColor="text2"/>
        </w:rPr>
      </w:pPr>
      <w:r>
        <w:t xml:space="preserve">Insert your DoD here: </w:t>
      </w:r>
      <w:r>
        <w:rPr>
          <w:color w:val="1F497D" w:themeColor="text2"/>
        </w:rPr>
        <w:t xml:space="preserve">https://ahuesag.atlassian.net/wiki/x/l4AB </w:t>
      </w:r>
    </w:p>
    <w:p w14:paraId="77082B1C" w14:textId="77777777" w:rsidR="006E4E2D" w:rsidRDefault="006E4E2D">
      <w:pPr>
        <w:pStyle w:val="Text-laufAbstze"/>
      </w:pPr>
    </w:p>
    <w:p w14:paraId="0F6AC277" w14:textId="77777777" w:rsidR="006E4E2D" w:rsidRDefault="006E4E2D">
      <w:pPr>
        <w:pStyle w:val="Text-laufAbstze"/>
      </w:pPr>
    </w:p>
    <w:p w14:paraId="0DB31B49" w14:textId="77777777" w:rsidR="006E4E2D" w:rsidRDefault="0048002C">
      <w:pPr>
        <w:pStyle w:val="Text-laufAbstze"/>
      </w:pPr>
      <w:r>
        <w:t>Tasks are review</w:t>
      </w:r>
      <w:r w:rsidR="002E5ACF">
        <w:t>e</w:t>
      </w:r>
      <w:r>
        <w:t>d by peers, product owner accepts according to their acceptance criteria.</w:t>
      </w:r>
    </w:p>
    <w:p w14:paraId="2B2A8102" w14:textId="77777777" w:rsidR="006E4E2D" w:rsidRDefault="006E4E2D">
      <w:pPr>
        <w:pStyle w:val="Text-laufAbstze"/>
      </w:pPr>
    </w:p>
    <w:p w14:paraId="18A3FA21" w14:textId="77777777" w:rsidR="006E4E2D" w:rsidRDefault="0048002C">
      <w:pPr>
        <w:pStyle w:val="Ttulo2"/>
        <w:rPr>
          <w:color w:val="0D0D0D" w:themeColor="text1" w:themeTint="F2"/>
        </w:rPr>
      </w:pPr>
      <w:bookmarkStart w:id="15" w:name="_Toc199172763"/>
      <w:r>
        <w:rPr>
          <w:color w:val="0D0D0D" w:themeColor="text1" w:themeTint="F2"/>
        </w:rPr>
        <w:t xml:space="preserve"> Mapping for individual performance</w:t>
      </w:r>
      <w:bookmarkEnd w:id="15"/>
    </w:p>
    <w:p w14:paraId="65BF73A4" w14:textId="77777777" w:rsidR="001B6188" w:rsidRDefault="0048002C" w:rsidP="001B6188">
      <w:pPr>
        <w:pStyle w:val="Text-laufAbstze"/>
        <w:rPr>
          <w:color w:val="0D0D0D" w:themeColor="text1" w:themeTint="F2"/>
          <w:lang w:val="en-US"/>
        </w:rPr>
      </w:pPr>
      <w:r>
        <w:rPr>
          <w:color w:val="0D0D0D" w:themeColor="text1" w:themeTint="F2"/>
          <w:lang w:val="en-US"/>
        </w:rPr>
        <w:t>Antonio Guardiola:</w:t>
      </w:r>
      <w:r w:rsidR="001B6188" w:rsidRPr="001B6188">
        <w:rPr>
          <w:color w:val="0D0D0D" w:themeColor="text1" w:themeTint="F2"/>
          <w:lang w:val="en-US"/>
        </w:rPr>
        <w:t xml:space="preserve"> </w:t>
      </w:r>
    </w:p>
    <w:p w14:paraId="7CC4487F" w14:textId="77777777" w:rsidR="001B6188" w:rsidRDefault="001B6188" w:rsidP="001B6188">
      <w:pPr>
        <w:pStyle w:val="Text-laufAbstze"/>
        <w:rPr>
          <w:color w:val="0D0D0D" w:themeColor="text1" w:themeTint="F2"/>
          <w:lang w:val="en-US"/>
        </w:rPr>
      </w:pPr>
      <w:r>
        <w:rPr>
          <w:color w:val="0D0D0D" w:themeColor="text1" w:themeTint="F2"/>
          <w:lang w:val="en-US"/>
        </w:rPr>
        <w:tab/>
        <w:t>Generic:</w:t>
      </w:r>
    </w:p>
    <w:p w14:paraId="111E1BE3" w14:textId="77777777"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Checked docker was installed in VM</w:t>
      </w:r>
    </w:p>
    <w:p w14:paraId="4B208EBC" w14:textId="77777777" w:rsidR="006247F9" w:rsidRDefault="006247F9" w:rsidP="006247F9">
      <w:pPr>
        <w:pStyle w:val="Text-laufAbstze"/>
        <w:numPr>
          <w:ilvl w:val="0"/>
          <w:numId w:val="20"/>
        </w:numPr>
        <w:rPr>
          <w:color w:val="0D0D0D" w:themeColor="text1" w:themeTint="F2"/>
          <w:lang w:val="en-US"/>
        </w:rPr>
      </w:pPr>
      <w:r>
        <w:rPr>
          <w:color w:val="0D0D0D" w:themeColor="text1" w:themeTint="F2"/>
          <w:lang w:val="en-US"/>
        </w:rPr>
        <w:t>Configure gitlab-runner in VM to run pipeline jobs from gitlab projects</w:t>
      </w:r>
    </w:p>
    <w:p w14:paraId="3B108FC6"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TodoList</w:t>
      </w:r>
      <w:r w:rsidR="006247F9">
        <w:rPr>
          <w:color w:val="0D0D0D" w:themeColor="text1" w:themeTint="F2"/>
          <w:lang w:val="en-US"/>
        </w:rPr>
        <w:t>’s</w:t>
      </w:r>
      <w:r>
        <w:rPr>
          <w:color w:val="0D0D0D" w:themeColor="text1" w:themeTint="F2"/>
          <w:lang w:val="en-US"/>
        </w:rPr>
        <w:t xml:space="preserve"> pipeline: </w:t>
      </w:r>
    </w:p>
    <w:p w14:paraId="056871BB" w14:textId="77777777" w:rsidR="002E5ACF" w:rsidRDefault="002E5ACF" w:rsidP="002E5ACF">
      <w:pPr>
        <w:pStyle w:val="Text-laufAbstze"/>
        <w:numPr>
          <w:ilvl w:val="0"/>
          <w:numId w:val="19"/>
        </w:numPr>
        <w:rPr>
          <w:color w:val="0D0D0D" w:themeColor="text1" w:themeTint="F2"/>
          <w:lang w:val="en-US"/>
        </w:rPr>
      </w:pPr>
      <w:r>
        <w:rPr>
          <w:color w:val="0D0D0D" w:themeColor="text1" w:themeTint="F2"/>
          <w:lang w:val="en-US"/>
        </w:rPr>
        <w:t>Custom Image via Dockerfile</w:t>
      </w:r>
    </w:p>
    <w:p w14:paraId="12DFBB66"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14:paraId="2C24EED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package and container)</w:t>
      </w:r>
    </w:p>
    <w:p w14:paraId="1FEB0C6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stage</w:t>
      </w:r>
    </w:p>
    <w:p w14:paraId="174715D9"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Testing stage (unit testing and integration testing)</w:t>
      </w:r>
    </w:p>
    <w:p w14:paraId="1D1DDE2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Packaging stage</w:t>
      </w:r>
    </w:p>
    <w:p w14:paraId="1DE154F8"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14:paraId="688561CB"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JuiceShop</w:t>
      </w:r>
      <w:r w:rsidR="006247F9">
        <w:rPr>
          <w:color w:val="0D0D0D" w:themeColor="text1" w:themeTint="F2"/>
          <w:lang w:val="en-US"/>
        </w:rPr>
        <w:t>’s</w:t>
      </w:r>
      <w:r>
        <w:rPr>
          <w:color w:val="0D0D0D" w:themeColor="text1" w:themeTint="F2"/>
          <w:lang w:val="en-US"/>
        </w:rPr>
        <w:t xml:space="preserve"> pipeline:</w:t>
      </w:r>
    </w:p>
    <w:p w14:paraId="60058F52" w14:textId="77777777" w:rsidR="002E5ACF" w:rsidRPr="002E5ACF" w:rsidRDefault="002E5ACF" w:rsidP="002E5ACF">
      <w:pPr>
        <w:pStyle w:val="Text-laufAbstze"/>
        <w:numPr>
          <w:ilvl w:val="0"/>
          <w:numId w:val="19"/>
        </w:numPr>
        <w:rPr>
          <w:color w:val="0D0D0D" w:themeColor="text1" w:themeTint="F2"/>
          <w:lang w:val="en-US"/>
        </w:rPr>
      </w:pPr>
      <w:r>
        <w:rPr>
          <w:color w:val="0D0D0D" w:themeColor="text1" w:themeTint="F2"/>
          <w:lang w:val="en-US"/>
        </w:rPr>
        <w:t>Custom Image via Dockerfile</w:t>
      </w:r>
    </w:p>
    <w:p w14:paraId="5058302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Build stage (build image and build project)</w:t>
      </w:r>
    </w:p>
    <w:p w14:paraId="623D240F"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Publish stage (publish container)</w:t>
      </w:r>
    </w:p>
    <w:p w14:paraId="5E9D3B00"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lastRenderedPageBreak/>
        <w:t>Container scanning stage</w:t>
      </w:r>
    </w:p>
    <w:p w14:paraId="50ED49E3"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stage</w:t>
      </w:r>
    </w:p>
    <w:p w14:paraId="3A386FF8" w14:textId="77777777" w:rsidR="001B6188" w:rsidRDefault="001B6188" w:rsidP="001B6188">
      <w:pPr>
        <w:pStyle w:val="Text-laufAbstze"/>
        <w:rPr>
          <w:color w:val="0D0D0D" w:themeColor="text1" w:themeTint="F2"/>
          <w:lang w:val="en-US"/>
        </w:rPr>
      </w:pPr>
      <w:r>
        <w:rPr>
          <w:color w:val="0D0D0D" w:themeColor="text1" w:themeTint="F2"/>
          <w:lang w:val="en-US"/>
        </w:rPr>
        <w:t xml:space="preserve"> </w:t>
      </w:r>
      <w:r>
        <w:rPr>
          <w:color w:val="0D0D0D" w:themeColor="text1" w:themeTint="F2"/>
          <w:lang w:val="en-US"/>
        </w:rPr>
        <w:tab/>
        <w:t>Vulnerability dashboard:</w:t>
      </w:r>
    </w:p>
    <w:p w14:paraId="222C4327" w14:textId="77777777"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Chose project’s stack</w:t>
      </w:r>
    </w:p>
    <w:p w14:paraId="171902A4" w14:textId="77777777" w:rsidR="006247F9" w:rsidRDefault="006247F9" w:rsidP="001B6188">
      <w:pPr>
        <w:pStyle w:val="Text-laufAbstze"/>
        <w:numPr>
          <w:ilvl w:val="0"/>
          <w:numId w:val="19"/>
        </w:numPr>
        <w:rPr>
          <w:color w:val="0D0D0D" w:themeColor="text1" w:themeTint="F2"/>
          <w:lang w:val="en-US"/>
        </w:rPr>
      </w:pPr>
      <w:r>
        <w:rPr>
          <w:color w:val="0D0D0D" w:themeColor="text1" w:themeTint="F2"/>
          <w:lang w:val="en-US"/>
        </w:rPr>
        <w:t>basic blank application set up</w:t>
      </w:r>
    </w:p>
    <w:p w14:paraId="35870E64"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Settings section</w:t>
      </w:r>
    </w:p>
    <w:p w14:paraId="193FF0BE"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Fuzzing section</w:t>
      </w:r>
    </w:p>
    <w:p w14:paraId="45035767" w14:textId="77777777" w:rsidR="001B6188" w:rsidRDefault="001B6188" w:rsidP="001B6188">
      <w:pPr>
        <w:pStyle w:val="Text-laufAbstze"/>
        <w:numPr>
          <w:ilvl w:val="0"/>
          <w:numId w:val="19"/>
        </w:numPr>
        <w:rPr>
          <w:color w:val="0D0D0D" w:themeColor="text1" w:themeTint="F2"/>
          <w:lang w:val="en-US"/>
        </w:rPr>
      </w:pPr>
      <w:r>
        <w:rPr>
          <w:color w:val="0D0D0D" w:themeColor="text1" w:themeTint="F2"/>
          <w:lang w:val="en-US"/>
        </w:rPr>
        <w:t>Container scanning section</w:t>
      </w:r>
    </w:p>
    <w:p w14:paraId="2C3CF4F8" w14:textId="77777777" w:rsidR="001B6188" w:rsidRDefault="002E5ACF" w:rsidP="001B6188">
      <w:pPr>
        <w:pStyle w:val="Text-laufAbstze"/>
        <w:numPr>
          <w:ilvl w:val="0"/>
          <w:numId w:val="19"/>
        </w:numPr>
        <w:rPr>
          <w:color w:val="0D0D0D" w:themeColor="text1" w:themeTint="F2"/>
          <w:lang w:val="en-US"/>
        </w:rPr>
      </w:pPr>
      <w:r>
        <w:rPr>
          <w:color w:val="0D0D0D" w:themeColor="text1" w:themeTint="F2"/>
          <w:lang w:val="en-US"/>
        </w:rPr>
        <w:t>User interface</w:t>
      </w:r>
    </w:p>
    <w:p w14:paraId="398E8CCF" w14:textId="77777777" w:rsidR="006E4E2D" w:rsidRDefault="006E4E2D" w:rsidP="001B6188">
      <w:pPr>
        <w:pStyle w:val="Text-laufAbstze"/>
        <w:rPr>
          <w:color w:val="0D0D0D" w:themeColor="text1" w:themeTint="F2"/>
          <w:lang w:val="en-US"/>
        </w:rPr>
      </w:pPr>
    </w:p>
    <w:p w14:paraId="6BD4D432" w14:textId="490DE2EE" w:rsidR="006B1A1C" w:rsidRDefault="0048002C">
      <w:pPr>
        <w:pStyle w:val="Text-laufAbstze"/>
        <w:ind w:firstLine="0"/>
        <w:rPr>
          <w:rFonts w:cs="Arial"/>
          <w:color w:val="0D0D0D" w:themeColor="text1" w:themeTint="F2"/>
          <w:lang w:val="en-US"/>
        </w:rPr>
      </w:pPr>
      <w:r>
        <w:rPr>
          <w:rFonts w:cs="Arial"/>
          <w:color w:val="0D0D0D" w:themeColor="text1" w:themeTint="F2"/>
          <w:lang w:val="en-US"/>
        </w:rPr>
        <w:t>Aadit Karnavat:</w:t>
      </w:r>
    </w:p>
    <w:p w14:paraId="7312DF91" w14:textId="182FF86E"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Generic:</w:t>
      </w:r>
    </w:p>
    <w:p w14:paraId="1549932A" w14:textId="4E2C7EF0" w:rsidR="006B1A1C" w:rsidRPr="00EB33C5" w:rsidRDefault="006B1A1C" w:rsidP="00EB33C5">
      <w:pPr>
        <w:pStyle w:val="Text-laufAbstze"/>
        <w:numPr>
          <w:ilvl w:val="0"/>
          <w:numId w:val="19"/>
        </w:numPr>
        <w:rPr>
          <w:rFonts w:eastAsia="SimSun" w:cs="Arial"/>
        </w:rPr>
      </w:pPr>
      <w:r>
        <w:rPr>
          <w:rFonts w:eastAsia="SimSun" w:cs="Arial"/>
        </w:rPr>
        <w:t xml:space="preserve">Created folders like </w:t>
      </w:r>
      <w:r>
        <w:rPr>
          <w:rStyle w:val="CdigoHTML"/>
          <w:rFonts w:ascii="Arial" w:eastAsia="SimSun" w:hAnsi="Arial" w:cs="Arial"/>
        </w:rPr>
        <w:t>reports/</w:t>
      </w:r>
      <w:r>
        <w:rPr>
          <w:rFonts w:eastAsia="SimSun" w:cs="Arial"/>
        </w:rPr>
        <w:t xml:space="preserve"> manually when needed to ensure artifacts existed</w:t>
      </w:r>
    </w:p>
    <w:p w14:paraId="6B4E5463"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Both pipelines:</w:t>
      </w:r>
    </w:p>
    <w:p w14:paraId="6FA79ABE"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r>
      <w:r>
        <w:rPr>
          <w:rFonts w:cs="Arial"/>
          <w:color w:val="0D0D0D" w:themeColor="text1" w:themeTint="F2"/>
          <w:lang w:val="en-US"/>
        </w:rPr>
        <w:tab/>
        <w:t>- Implemented the Dependency scanning</w:t>
      </w:r>
    </w:p>
    <w:p w14:paraId="60C72F9C" w14:textId="71342763" w:rsidR="006B1A1C" w:rsidRPr="00EB33C5" w:rsidRDefault="006B1A1C" w:rsidP="006B1A1C">
      <w:pPr>
        <w:pStyle w:val="Text-laufAbstze"/>
        <w:ind w:firstLine="0"/>
        <w:rPr>
          <w:rFonts w:eastAsia="SimSun" w:cs="Arial"/>
        </w:rPr>
      </w:pPr>
      <w:r>
        <w:rPr>
          <w:rFonts w:cs="Arial"/>
          <w:color w:val="0D0D0D" w:themeColor="text1" w:themeTint="F2"/>
          <w:lang w:val="en-US"/>
        </w:rPr>
        <w:tab/>
      </w:r>
      <w:r>
        <w:rPr>
          <w:rFonts w:cs="Arial"/>
          <w:color w:val="0D0D0D" w:themeColor="text1" w:themeTint="F2"/>
          <w:lang w:val="en-US"/>
        </w:rPr>
        <w:tab/>
        <w:t xml:space="preserve">- </w:t>
      </w:r>
      <w:r>
        <w:rPr>
          <w:rFonts w:eastAsia="SimSun" w:cs="Arial"/>
        </w:rPr>
        <w:t>Manually verified pipeline success</w:t>
      </w:r>
    </w:p>
    <w:p w14:paraId="22F14AEC" w14:textId="77777777" w:rsidR="006B1A1C" w:rsidRDefault="006B1A1C">
      <w:pPr>
        <w:pStyle w:val="Text-laufAbstze"/>
        <w:ind w:firstLine="0"/>
        <w:rPr>
          <w:rFonts w:cs="Arial"/>
          <w:color w:val="0D0D0D" w:themeColor="text1" w:themeTint="F2"/>
          <w:lang w:val="en-US"/>
        </w:rPr>
      </w:pPr>
      <w:r>
        <w:rPr>
          <w:rFonts w:cs="Arial"/>
          <w:color w:val="0D0D0D" w:themeColor="text1" w:themeTint="F2"/>
          <w:lang w:val="en-US"/>
        </w:rPr>
        <w:tab/>
        <w:t>Vulnerability Dashboard:</w:t>
      </w:r>
    </w:p>
    <w:p w14:paraId="32CC3A50" w14:textId="50FD5C3E" w:rsidR="006E4E2D" w:rsidRPr="00EB33C5" w:rsidRDefault="006B1A1C" w:rsidP="00EB33C5">
      <w:pPr>
        <w:pStyle w:val="Text-laufAbstze"/>
        <w:ind w:firstLine="0"/>
        <w:rPr>
          <w:rFonts w:cs="Arial"/>
          <w:color w:val="0D0D0D" w:themeColor="text1" w:themeTint="F2"/>
          <w:lang w:val="en-US"/>
        </w:rPr>
      </w:pPr>
      <w:r>
        <w:rPr>
          <w:rFonts w:cs="Arial"/>
          <w:color w:val="0D0D0D" w:themeColor="text1" w:themeTint="F2"/>
          <w:lang w:val="en-US"/>
        </w:rPr>
        <w:tab/>
      </w:r>
      <w:r>
        <w:rPr>
          <w:rFonts w:cs="Arial"/>
          <w:color w:val="0D0D0D" w:themeColor="text1" w:themeTint="F2"/>
          <w:lang w:val="en-US"/>
        </w:rPr>
        <w:tab/>
        <w:t>-  Developed the Dependency scanning part</w:t>
      </w:r>
      <w:r w:rsidR="0048002C">
        <w:rPr>
          <w:rFonts w:cs="Arial"/>
          <w:color w:val="0D0D0D" w:themeColor="text1" w:themeTint="F2"/>
          <w:lang w:val="en-US"/>
        </w:rPr>
        <w:t xml:space="preserve"> </w:t>
      </w:r>
    </w:p>
    <w:p w14:paraId="5FE5E321" w14:textId="77777777" w:rsidR="006E4E2D" w:rsidRDefault="0048002C">
      <w:pPr>
        <w:pStyle w:val="Text-laufAbstze"/>
        <w:rPr>
          <w:color w:val="0D0D0D" w:themeColor="text1" w:themeTint="F2"/>
        </w:rPr>
      </w:pPr>
      <w:r>
        <w:rPr>
          <w:color w:val="0D0D0D" w:themeColor="text1" w:themeTint="F2"/>
        </w:rPr>
        <w:t xml:space="preserve">         </w:t>
      </w:r>
    </w:p>
    <w:p w14:paraId="1147618D" w14:textId="77777777" w:rsidR="006E4E2D" w:rsidRDefault="0048002C">
      <w:pPr>
        <w:pStyle w:val="Text-laufAbstze"/>
        <w:rPr>
          <w:color w:val="0D0D0D" w:themeColor="text1" w:themeTint="F2"/>
          <w:lang w:val="en-US"/>
        </w:rPr>
      </w:pPr>
      <w:r>
        <w:rPr>
          <w:color w:val="0D0D0D" w:themeColor="text1" w:themeTint="F2"/>
          <w:lang w:val="en-US"/>
        </w:rPr>
        <w:t xml:space="preserve">Beshoy Farag: </w:t>
      </w:r>
    </w:p>
    <w:p w14:paraId="2F32FC91" w14:textId="5AD93FE8" w:rsidR="007D2B5B" w:rsidRDefault="007D2B5B" w:rsidP="00EB33C5">
      <w:pPr>
        <w:pStyle w:val="Text-laufAbstze"/>
        <w:rPr>
          <w:color w:val="0D0D0D" w:themeColor="text1" w:themeTint="F2"/>
          <w:lang w:val="en-US"/>
        </w:rPr>
      </w:pPr>
      <w:r>
        <w:rPr>
          <w:color w:val="0D0D0D" w:themeColor="text1" w:themeTint="F2"/>
          <w:lang w:val="en-US"/>
        </w:rPr>
        <w:tab/>
        <w:t>Generic:</w:t>
      </w:r>
    </w:p>
    <w:p w14:paraId="5A853449" w14:textId="5FE133E4"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Freed some space on the VM</w:t>
      </w:r>
    </w:p>
    <w:p w14:paraId="2D1A3CA7" w14:textId="4153974B"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Connected gitlab to the virtual machine</w:t>
      </w:r>
    </w:p>
    <w:p w14:paraId="505EF616" w14:textId="398F481F" w:rsidR="007D2B5B" w:rsidRDefault="00EB33C5" w:rsidP="00EB33C5">
      <w:pPr>
        <w:pStyle w:val="Text-laufAbstze"/>
        <w:ind w:firstLine="708"/>
        <w:rPr>
          <w:color w:val="0D0D0D" w:themeColor="text1" w:themeTint="F2"/>
          <w:lang w:val="en-US"/>
        </w:rPr>
      </w:pPr>
      <w:r>
        <w:rPr>
          <w:color w:val="0D0D0D" w:themeColor="text1" w:themeTint="F2"/>
          <w:lang w:val="en-US"/>
        </w:rPr>
        <w:t>TodoList’s pipeline:</w:t>
      </w:r>
    </w:p>
    <w:p w14:paraId="4E134AC5" w14:textId="6A734FFC"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SAST SonarQube</w:t>
      </w:r>
    </w:p>
    <w:p w14:paraId="4FD74B36" w14:textId="39DF750F"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GitLeaks</w:t>
      </w:r>
    </w:p>
    <w:p w14:paraId="5D8FBB4C" w14:textId="009A1953"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Did the deploy stage</w:t>
      </w:r>
    </w:p>
    <w:p w14:paraId="06A192F1" w14:textId="78FEB224"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DAST Stage</w:t>
      </w:r>
    </w:p>
    <w:p w14:paraId="27430B21" w14:textId="79020C69"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Added the dockerhub login data for authentication for pulling docker Images</w:t>
      </w:r>
    </w:p>
    <w:p w14:paraId="06106E08" w14:textId="160EAD4A" w:rsidR="007D2B5B" w:rsidRDefault="007D2B5B" w:rsidP="00EB33C5">
      <w:pPr>
        <w:pStyle w:val="Text-laufAbstze"/>
        <w:ind w:firstLine="708"/>
        <w:rPr>
          <w:color w:val="0D0D0D" w:themeColor="text1" w:themeTint="F2"/>
          <w:lang w:val="en-US"/>
        </w:rPr>
      </w:pPr>
      <w:r>
        <w:rPr>
          <w:color w:val="0D0D0D" w:themeColor="text1" w:themeTint="F2"/>
          <w:lang w:val="en-US"/>
        </w:rPr>
        <w:t>JuiceShop’s pipeline:</w:t>
      </w:r>
    </w:p>
    <w:p w14:paraId="640490BE" w14:textId="3BFD4C95"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SAST semgrep</w:t>
      </w:r>
    </w:p>
    <w:p w14:paraId="1E31A915" w14:textId="20C651F3"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Implemented the GitLeaks</w:t>
      </w:r>
    </w:p>
    <w:p w14:paraId="72305F38" w14:textId="25917013"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Did the deploy stage</w:t>
      </w:r>
    </w:p>
    <w:p w14:paraId="4E5DA062" w14:textId="77777777" w:rsidR="00EB33C5" w:rsidRDefault="00EB33C5" w:rsidP="00EB33C5">
      <w:pPr>
        <w:pStyle w:val="Text-laufAbstze"/>
        <w:numPr>
          <w:ilvl w:val="0"/>
          <w:numId w:val="19"/>
        </w:numPr>
        <w:rPr>
          <w:color w:val="0D0D0D" w:themeColor="text1" w:themeTint="F2"/>
          <w:lang w:val="en-US"/>
        </w:rPr>
      </w:pPr>
      <w:r>
        <w:rPr>
          <w:color w:val="0D0D0D" w:themeColor="text1" w:themeTint="F2"/>
          <w:lang w:val="en-US"/>
        </w:rPr>
        <w:t>Implemented the DAST Stage</w:t>
      </w:r>
      <w:r>
        <w:rPr>
          <w:color w:val="0D0D0D" w:themeColor="text1" w:themeTint="F2"/>
          <w:lang w:val="en-US"/>
        </w:rPr>
        <w:tab/>
      </w:r>
    </w:p>
    <w:p w14:paraId="1954BD8C" w14:textId="49C60FEC" w:rsidR="007D2B5B" w:rsidRDefault="007D2B5B" w:rsidP="00EB33C5">
      <w:pPr>
        <w:pStyle w:val="Text-laufAbstze"/>
        <w:numPr>
          <w:ilvl w:val="0"/>
          <w:numId w:val="19"/>
        </w:numPr>
        <w:rPr>
          <w:color w:val="0D0D0D" w:themeColor="text1" w:themeTint="F2"/>
          <w:lang w:val="en-US"/>
        </w:rPr>
      </w:pPr>
      <w:r>
        <w:rPr>
          <w:color w:val="0D0D0D" w:themeColor="text1" w:themeTint="F2"/>
          <w:lang w:val="en-US"/>
        </w:rPr>
        <w:t>Added the dockerhub login data for authentication for pulling docker Images</w:t>
      </w:r>
    </w:p>
    <w:p w14:paraId="6FD762AA" w14:textId="77777777" w:rsidR="007D2B5B" w:rsidRDefault="007D2B5B" w:rsidP="007D2B5B">
      <w:pPr>
        <w:pStyle w:val="Text-laufAbstze"/>
        <w:ind w:firstLine="708"/>
        <w:rPr>
          <w:color w:val="0D0D0D" w:themeColor="text1" w:themeTint="F2"/>
          <w:lang w:val="en-US"/>
        </w:rPr>
      </w:pPr>
      <w:r>
        <w:rPr>
          <w:color w:val="0D0D0D" w:themeColor="text1" w:themeTint="F2"/>
          <w:lang w:val="en-US"/>
        </w:rPr>
        <w:t>Vulnerability dashboard:</w:t>
      </w:r>
    </w:p>
    <w:p w14:paraId="60393491" w14:textId="77777777" w:rsidR="007D2B5B" w:rsidRDefault="007D2B5B" w:rsidP="007D2B5B">
      <w:pPr>
        <w:pStyle w:val="Text-laufAbstze"/>
        <w:numPr>
          <w:ilvl w:val="0"/>
          <w:numId w:val="19"/>
        </w:numPr>
        <w:rPr>
          <w:lang w:val="en-US"/>
        </w:rPr>
      </w:pPr>
      <w:r>
        <w:rPr>
          <w:lang w:val="en-US"/>
        </w:rPr>
        <w:t>Implemented the SAST stage</w:t>
      </w:r>
    </w:p>
    <w:p w14:paraId="0CC0DE7B" w14:textId="3ED7172A" w:rsidR="006E4E2D" w:rsidRDefault="007D2B5B" w:rsidP="007D2B5B">
      <w:pPr>
        <w:pStyle w:val="Text-laufAbstze"/>
        <w:numPr>
          <w:ilvl w:val="0"/>
          <w:numId w:val="19"/>
        </w:numPr>
        <w:rPr>
          <w:lang w:val="en-US"/>
        </w:rPr>
      </w:pPr>
      <w:r>
        <w:rPr>
          <w:lang w:val="en-US"/>
        </w:rPr>
        <w:t>Implemented the DAST stage</w:t>
      </w:r>
      <w:r w:rsidR="0048002C">
        <w:rPr>
          <w:lang w:val="en-US"/>
        </w:rPr>
        <w:tab/>
      </w:r>
    </w:p>
    <w:p w14:paraId="5E23DEA3" w14:textId="77777777" w:rsidR="006E4E2D" w:rsidRDefault="0048002C">
      <w:pPr>
        <w:pStyle w:val="Text-laufAbstze"/>
        <w:rPr>
          <w:lang w:val="en-US"/>
        </w:rPr>
      </w:pPr>
      <w:r>
        <w:rPr>
          <w:lang w:val="en-US"/>
        </w:rPr>
        <w:tab/>
      </w:r>
    </w:p>
    <w:p w14:paraId="2120F7C5" w14:textId="77777777" w:rsidR="006E4E2D" w:rsidRDefault="006E4E2D">
      <w:pPr>
        <w:pStyle w:val="Text-laufAbstze"/>
        <w:rPr>
          <w:lang w:val="en-US"/>
        </w:rPr>
      </w:pPr>
    </w:p>
    <w:p w14:paraId="08CE1145" w14:textId="77777777" w:rsidR="006E4E2D" w:rsidRDefault="0048002C">
      <w:pPr>
        <w:pStyle w:val="Ttulo1"/>
      </w:pPr>
      <w:bookmarkStart w:id="16" w:name="_Toc199172764"/>
      <w:r>
        <w:t>Team</w:t>
      </w:r>
      <w:bookmarkEnd w:id="16"/>
    </w:p>
    <w:p w14:paraId="6479293B" w14:textId="77777777" w:rsidR="006E4E2D" w:rsidRDefault="0048002C">
      <w:pPr>
        <w:pStyle w:val="Ttulo2"/>
      </w:pPr>
      <w:bookmarkStart w:id="17" w:name="_Toc199172765"/>
      <w:r>
        <w:lastRenderedPageBreak/>
        <w:t xml:space="preserve"> Team name and members</w:t>
      </w:r>
      <w:bookmarkEnd w:id="17"/>
    </w:p>
    <w:p w14:paraId="172F99DF" w14:textId="77777777" w:rsidR="006E4E2D" w:rsidRDefault="0048002C">
      <w:pPr>
        <w:pStyle w:val="Text-1Absatz"/>
        <w:ind w:left="708"/>
      </w:pPr>
      <w:r>
        <w:t>Team 14, GitGuradians</w:t>
      </w:r>
    </w:p>
    <w:p w14:paraId="182EC6E6" w14:textId="77777777" w:rsidR="006E4E2D" w:rsidRDefault="006E4E2D">
      <w:pPr>
        <w:pStyle w:val="Text-laufAbstze"/>
      </w:pPr>
    </w:p>
    <w:p w14:paraId="55911296" w14:textId="77777777" w:rsidR="006E4E2D" w:rsidRDefault="0048002C">
      <w:pPr>
        <w:pStyle w:val="Text-laufAbstze"/>
        <w:ind w:left="707" w:firstLine="0"/>
      </w:pPr>
      <w:r>
        <w:t>All team members participated in the backlog refinement the magic estimation and the documentation of single tasks.</w:t>
      </w:r>
      <w:r>
        <w:tab/>
      </w:r>
    </w:p>
    <w:p w14:paraId="3982E4B3" w14:textId="77777777" w:rsidR="006E4E2D" w:rsidRDefault="006E4E2D">
      <w:pPr>
        <w:pStyle w:val="Text-laufAbstze"/>
      </w:pPr>
    </w:p>
    <w:p w14:paraId="6D8C898E" w14:textId="77777777" w:rsidR="006E4E2D" w:rsidRDefault="0048002C">
      <w:pPr>
        <w:pStyle w:val="Text-laufAbstze"/>
        <w:ind w:left="707" w:firstLine="0"/>
      </w:pPr>
      <w:r>
        <w:t xml:space="preserve">Aadit Karnavat (security champion): Ensures security practices are considered, Helps identify security risks during sprint planning. </w:t>
      </w:r>
    </w:p>
    <w:p w14:paraId="43860752" w14:textId="77777777" w:rsidR="006E4E2D" w:rsidRDefault="006E4E2D" w:rsidP="00AB1F10">
      <w:pPr>
        <w:pStyle w:val="Text-laufAbstze"/>
        <w:ind w:firstLine="0"/>
      </w:pPr>
    </w:p>
    <w:p w14:paraId="07D39CA6" w14:textId="77777777" w:rsidR="006E4E2D" w:rsidRDefault="0048002C">
      <w:pPr>
        <w:pStyle w:val="Text-laufAbstze"/>
        <w:ind w:left="708" w:firstLine="0"/>
      </w:pPr>
      <w:r>
        <w:t>Antonio Guardiola (product owner): Product owner: sets the goal and the vision for the product sets the acceptance criteria. Craft the user stories (then reviewed by the team).</w:t>
      </w:r>
    </w:p>
    <w:p w14:paraId="5C2D4732" w14:textId="77777777" w:rsidR="006E4E2D" w:rsidRDefault="006E4E2D">
      <w:pPr>
        <w:pStyle w:val="Text-laufAbstze"/>
      </w:pPr>
    </w:p>
    <w:p w14:paraId="50114086" w14:textId="77777777" w:rsidR="006E4E2D" w:rsidRDefault="0048002C" w:rsidP="00AB1F10">
      <w:pPr>
        <w:pStyle w:val="Text-laufAbstze"/>
        <w:ind w:left="708" w:firstLine="0"/>
      </w:pPr>
      <w:r>
        <w:t>Beshoy Farag. (scrum master): ensures the team participates and each of them give feedback and contribute to any on going process. Protect the team from the</w:t>
      </w:r>
      <w:r w:rsidR="00AB1F10">
        <w:t xml:space="preserve"> Product owner.</w:t>
      </w:r>
    </w:p>
    <w:p w14:paraId="40E53C15" w14:textId="77777777" w:rsidR="00AB1F10" w:rsidRPr="00AB1F10" w:rsidRDefault="00AB1F10" w:rsidP="00AB1F10">
      <w:pPr>
        <w:pStyle w:val="Text-laufAbstze"/>
        <w:ind w:left="708" w:firstLine="0"/>
      </w:pPr>
      <w:r>
        <w:tab/>
      </w:r>
    </w:p>
    <w:p w14:paraId="353EBE95" w14:textId="77777777" w:rsidR="006E4E2D" w:rsidRDefault="0048002C">
      <w:pPr>
        <w:pStyle w:val="Ttulo2"/>
      </w:pPr>
      <w:bookmarkStart w:id="18" w:name="_Toc199172766"/>
      <w:r>
        <w:rPr>
          <w:lang w:val="en-US"/>
        </w:rPr>
        <w:t xml:space="preserve"> </w:t>
      </w:r>
      <w:r>
        <w:t xml:space="preserve">Team Commitment </w:t>
      </w:r>
      <w:bookmarkEnd w:id="18"/>
    </w:p>
    <w:p w14:paraId="43222283" w14:textId="77777777" w:rsidR="006E4E2D" w:rsidRDefault="0048002C">
      <w:pPr>
        <w:pStyle w:val="Text-1Absatz"/>
        <w:rPr>
          <w:lang w:val="en-US"/>
        </w:rPr>
      </w:pPr>
      <w:r>
        <w:rPr>
          <w:lang w:val="en-US"/>
        </w:rPr>
        <w:t>Transparency:</w:t>
      </w:r>
    </w:p>
    <w:p w14:paraId="0F92C0E7" w14:textId="77777777" w:rsidR="006E4E2D" w:rsidRDefault="0048002C">
      <w:pPr>
        <w:pStyle w:val="Text-laufAbstze"/>
        <w:ind w:left="227" w:firstLine="0"/>
        <w:rPr>
          <w:lang w:val="en-US"/>
        </w:rPr>
      </w:pPr>
      <w:r>
        <w:rPr>
          <w:lang w:val="en-US"/>
        </w:rPr>
        <w:t>Reach out for help when you need it, let the team know if there will be any delay.</w:t>
      </w:r>
    </w:p>
    <w:p w14:paraId="0BFF1212" w14:textId="77777777" w:rsidR="006E4E2D" w:rsidRDefault="006E4E2D">
      <w:pPr>
        <w:pStyle w:val="Text-laufAbstze"/>
        <w:ind w:left="227" w:firstLine="0"/>
        <w:rPr>
          <w:lang w:val="en-US"/>
        </w:rPr>
      </w:pPr>
    </w:p>
    <w:p w14:paraId="53650033" w14:textId="77777777" w:rsidR="006E4E2D" w:rsidRDefault="0048002C">
      <w:pPr>
        <w:pStyle w:val="Text-laufAbstze"/>
        <w:ind w:firstLine="0"/>
        <w:rPr>
          <w:lang w:val="en-US"/>
        </w:rPr>
      </w:pPr>
      <w:r>
        <w:rPr>
          <w:lang w:val="en-US"/>
        </w:rPr>
        <w:t>Respect &amp; communication:</w:t>
      </w:r>
    </w:p>
    <w:p w14:paraId="64C57F30" w14:textId="77777777" w:rsidR="006E4E2D" w:rsidRDefault="0048002C">
      <w:pPr>
        <w:pStyle w:val="Text-laufAbstze"/>
        <w:ind w:firstLine="0"/>
        <w:rPr>
          <w:lang w:val="en-US"/>
        </w:rPr>
      </w:pPr>
      <w:r>
        <w:rPr>
          <w:lang w:val="en-US"/>
        </w:rPr>
        <w:t xml:space="preserve">    Communication every 1-2 days online, and attending each lecture.</w:t>
      </w:r>
    </w:p>
    <w:p w14:paraId="07AD4C67" w14:textId="77777777" w:rsidR="006E4E2D" w:rsidRDefault="0048002C">
      <w:pPr>
        <w:pStyle w:val="Text-laufAbstze"/>
        <w:ind w:firstLine="0"/>
        <w:rPr>
          <w:lang w:val="en-US"/>
        </w:rPr>
      </w:pPr>
      <w:r>
        <w:rPr>
          <w:lang w:val="en-US"/>
        </w:rPr>
        <w:t xml:space="preserve">    When a team member does not agree on something they should address</w:t>
      </w:r>
    </w:p>
    <w:p w14:paraId="1E58B77A" w14:textId="77777777" w:rsidR="006E4E2D" w:rsidRDefault="0048002C">
      <w:pPr>
        <w:pStyle w:val="Text-laufAbstze"/>
        <w:ind w:firstLine="0"/>
        <w:rPr>
          <w:lang w:val="en-US"/>
        </w:rPr>
      </w:pPr>
      <w:r>
        <w:rPr>
          <w:lang w:val="en-US"/>
        </w:rPr>
        <w:t xml:space="preserve">    Respectfully.</w:t>
      </w:r>
    </w:p>
    <w:p w14:paraId="4C8395AB" w14:textId="77777777" w:rsidR="006E4E2D" w:rsidRDefault="006E4E2D">
      <w:pPr>
        <w:pStyle w:val="Text-laufAbstze"/>
        <w:ind w:firstLine="0"/>
        <w:rPr>
          <w:lang w:val="en-US"/>
        </w:rPr>
      </w:pPr>
    </w:p>
    <w:p w14:paraId="6F118C7F" w14:textId="77777777" w:rsidR="006E4E2D" w:rsidRDefault="0048002C">
      <w:pPr>
        <w:pStyle w:val="Text-laufAbstze"/>
        <w:ind w:firstLine="0"/>
        <w:rPr>
          <w:lang w:val="en-US"/>
        </w:rPr>
      </w:pPr>
      <w:r>
        <w:rPr>
          <w:lang w:val="en-US"/>
        </w:rPr>
        <w:t>Continuous improvement:</w:t>
      </w:r>
    </w:p>
    <w:p w14:paraId="0F47DA01" w14:textId="77777777" w:rsidR="006E4E2D" w:rsidRDefault="0048002C">
      <w:pPr>
        <w:pStyle w:val="Text-laufAbstze"/>
        <w:ind w:firstLine="0"/>
        <w:rPr>
          <w:lang w:val="en-US"/>
        </w:rPr>
      </w:pPr>
      <w:r>
        <w:rPr>
          <w:lang w:val="en-US"/>
        </w:rPr>
        <w:t xml:space="preserve">    After each sprint during the retrospective each team member should say </w:t>
      </w:r>
    </w:p>
    <w:p w14:paraId="52830133" w14:textId="77777777" w:rsidR="006E4E2D" w:rsidRDefault="0048002C">
      <w:pPr>
        <w:pStyle w:val="Text-laufAbstze"/>
        <w:ind w:firstLine="0"/>
        <w:rPr>
          <w:lang w:val="en-US"/>
        </w:rPr>
      </w:pPr>
      <w:r>
        <w:rPr>
          <w:lang w:val="en-US"/>
        </w:rPr>
        <w:t xml:space="preserve">    What we can improve, the team members then follow these suggestions</w:t>
      </w:r>
    </w:p>
    <w:p w14:paraId="06D1DB25" w14:textId="77777777" w:rsidR="006E4E2D" w:rsidRDefault="0048002C">
      <w:pPr>
        <w:pStyle w:val="Text-laufAbstze"/>
        <w:ind w:firstLine="0"/>
        <w:rPr>
          <w:lang w:val="en-US"/>
        </w:rPr>
      </w:pPr>
      <w:r>
        <w:rPr>
          <w:lang w:val="en-US"/>
        </w:rPr>
        <w:t xml:space="preserve">    The next sprints.</w:t>
      </w:r>
    </w:p>
    <w:p w14:paraId="3BD0D735" w14:textId="77777777" w:rsidR="006E4E2D" w:rsidRDefault="006E4E2D">
      <w:pPr>
        <w:pStyle w:val="Text-laufAbstze"/>
        <w:ind w:firstLine="0"/>
        <w:rPr>
          <w:lang w:val="en-US"/>
        </w:rPr>
      </w:pPr>
    </w:p>
    <w:p w14:paraId="55DCF201" w14:textId="77777777" w:rsidR="006E4E2D" w:rsidRDefault="0048002C">
      <w:pPr>
        <w:pStyle w:val="Text-laufAbstze"/>
        <w:ind w:firstLine="0"/>
        <w:rPr>
          <w:lang w:val="en-US"/>
        </w:rPr>
      </w:pPr>
      <w:r>
        <w:rPr>
          <w:lang w:val="en-US"/>
        </w:rPr>
        <w:t>Shared goal:</w:t>
      </w:r>
    </w:p>
    <w:p w14:paraId="183D03D5" w14:textId="77777777" w:rsidR="006E4E2D" w:rsidRDefault="0048002C">
      <w:pPr>
        <w:pStyle w:val="Text-laufAbstze"/>
        <w:ind w:firstLine="0"/>
        <w:rPr>
          <w:lang w:val="en-US"/>
        </w:rPr>
      </w:pPr>
      <w:r>
        <w:rPr>
          <w:lang w:val="en-US"/>
        </w:rPr>
        <w:t xml:space="preserve">     Each team member knows what our clear final goal is, each sprint </w:t>
      </w:r>
    </w:p>
    <w:p w14:paraId="77C8B254" w14:textId="77777777" w:rsidR="006E4E2D" w:rsidRDefault="0048002C">
      <w:pPr>
        <w:pStyle w:val="Text-laufAbstze"/>
        <w:ind w:firstLine="0"/>
        <w:rPr>
          <w:lang w:val="en-US"/>
        </w:rPr>
      </w:pPr>
      <w:r>
        <w:rPr>
          <w:lang w:val="en-US"/>
        </w:rPr>
        <w:t xml:space="preserve">    Planning addresses the goal of the sprint in an understandable way</w:t>
      </w:r>
    </w:p>
    <w:p w14:paraId="696E4A4E" w14:textId="77777777" w:rsidR="006E4E2D" w:rsidRDefault="006E4E2D">
      <w:pPr>
        <w:pStyle w:val="Text-laufAbstze"/>
        <w:rPr>
          <w:lang w:val="en-US"/>
        </w:rPr>
      </w:pPr>
    </w:p>
    <w:p w14:paraId="47259409" w14:textId="77777777" w:rsidR="006E4E2D" w:rsidRDefault="006E4E2D">
      <w:pPr>
        <w:pStyle w:val="Text-laufAbstze"/>
        <w:rPr>
          <w:lang w:val="en-US"/>
        </w:rPr>
      </w:pPr>
    </w:p>
    <w:p w14:paraId="07AD0739" w14:textId="0C973075" w:rsidR="006E4E2D" w:rsidRDefault="0048002C" w:rsidP="00EC6335">
      <w:pPr>
        <w:pStyle w:val="Ttulo2"/>
      </w:pPr>
      <w:bookmarkStart w:id="19" w:name="_Toc199172767"/>
      <w:r>
        <w:rPr>
          <w:lang w:val="en-US"/>
        </w:rPr>
        <w:t xml:space="preserve"> </w:t>
      </w:r>
      <w:r>
        <w:t xml:space="preserve">Team Values </w:t>
      </w:r>
      <w:bookmarkEnd w:id="19"/>
      <w:r w:rsidR="00EB33C5">
        <w:t>(Written by Antonio Huesa Guardiola)</w:t>
      </w:r>
      <w:bookmarkStart w:id="20" w:name="_GoBack"/>
      <w:bookmarkEnd w:id="20"/>
    </w:p>
    <w:p w14:paraId="13FAC30B" w14:textId="77777777" w:rsidR="006E4E2D" w:rsidRDefault="00EC6335" w:rsidP="002B64E6">
      <w:pPr>
        <w:pStyle w:val="Text-laufAbstze"/>
      </w:pPr>
      <w:r>
        <w:t xml:space="preserve">For our team the most important SCRUM values have been </w:t>
      </w:r>
      <w:r w:rsidR="004171C9">
        <w:t>focus</w:t>
      </w:r>
      <w:r>
        <w:t>,</w:t>
      </w:r>
      <w:r w:rsidR="009559B1">
        <w:t xml:space="preserve"> </w:t>
      </w:r>
      <w:r>
        <w:t>c</w:t>
      </w:r>
      <w:r w:rsidR="009559B1">
        <w:t xml:space="preserve">ourage </w:t>
      </w:r>
      <w:r>
        <w:t>and c</w:t>
      </w:r>
      <w:r w:rsidR="009559B1">
        <w:t>ommitment</w:t>
      </w:r>
      <w:r>
        <w:t>.</w:t>
      </w:r>
    </w:p>
    <w:p w14:paraId="16192C5B" w14:textId="77777777" w:rsidR="00EC6335" w:rsidRDefault="00EC6335" w:rsidP="00EC6335">
      <w:pPr>
        <w:pStyle w:val="Text-laufAbstze"/>
        <w:ind w:left="227" w:firstLine="0"/>
      </w:pPr>
    </w:p>
    <w:p w14:paraId="5EC74ABE" w14:textId="77777777" w:rsidR="006E4E2D" w:rsidRDefault="004171C9" w:rsidP="009070EC">
      <w:pPr>
        <w:pStyle w:val="Text-laufAbstze"/>
        <w:numPr>
          <w:ilvl w:val="0"/>
          <w:numId w:val="21"/>
        </w:numPr>
      </w:pPr>
      <w:r>
        <w:t xml:space="preserve">Focus, </w:t>
      </w:r>
      <w:r w:rsidR="00F6177F">
        <w:t xml:space="preserve">because we </w:t>
      </w:r>
      <w:r w:rsidR="009070EC">
        <w:t xml:space="preserve">must not </w:t>
      </w:r>
      <w:r w:rsidR="00F6177F">
        <w:t xml:space="preserve">lose our concentration on our projects‘ development if we want to </w:t>
      </w:r>
      <w:r w:rsidR="009070EC">
        <w:t xml:space="preserve">get them into a </w:t>
      </w:r>
      <w:r w:rsidR="00F6177F">
        <w:t>finished</w:t>
      </w:r>
      <w:r w:rsidR="009070EC">
        <w:t xml:space="preserve"> state</w:t>
      </w:r>
      <w:r w:rsidR="00F6177F">
        <w:t>.</w:t>
      </w:r>
    </w:p>
    <w:p w14:paraId="1E8B30E5" w14:textId="77777777" w:rsidR="004171C9" w:rsidRDefault="004171C9">
      <w:pPr>
        <w:pStyle w:val="Text-laufAbstze"/>
        <w:ind w:left="227" w:firstLine="0"/>
      </w:pPr>
    </w:p>
    <w:p w14:paraId="5CDF7ACF" w14:textId="77777777" w:rsidR="004171C9" w:rsidRDefault="004171C9" w:rsidP="009070EC">
      <w:pPr>
        <w:pStyle w:val="Text-laufAbstze"/>
        <w:numPr>
          <w:ilvl w:val="0"/>
          <w:numId w:val="21"/>
        </w:numPr>
      </w:pPr>
      <w:r>
        <w:t>Courage,</w:t>
      </w:r>
      <w:r w:rsidR="009070EC">
        <w:t xml:space="preserve"> because due to the little size of our team, we need the courage and effort to do the work of multiple roles and learn new things for the completition of the development.</w:t>
      </w:r>
    </w:p>
    <w:p w14:paraId="04774B31" w14:textId="77777777" w:rsidR="004171C9" w:rsidRDefault="004171C9">
      <w:pPr>
        <w:pStyle w:val="Text-laufAbstze"/>
        <w:ind w:left="227" w:firstLine="0"/>
      </w:pPr>
    </w:p>
    <w:p w14:paraId="6F8C512B" w14:textId="77777777" w:rsidR="004171C9" w:rsidRDefault="004171C9" w:rsidP="009070EC">
      <w:pPr>
        <w:pStyle w:val="Text-laufAbstze"/>
        <w:numPr>
          <w:ilvl w:val="0"/>
          <w:numId w:val="21"/>
        </w:numPr>
      </w:pPr>
      <w:r>
        <w:t xml:space="preserve">Commitment, because </w:t>
      </w:r>
      <w:r w:rsidR="00F6177F">
        <w:t xml:space="preserve">due to </w:t>
      </w:r>
      <w:r w:rsidR="009070EC">
        <w:t>the complexity and challenge of the tasks, we have to ensure that the team is commited to the final goal of the projects.</w:t>
      </w:r>
    </w:p>
    <w:p w14:paraId="7512CB90" w14:textId="77777777" w:rsidR="009070EC" w:rsidRDefault="009070EC" w:rsidP="009070EC">
      <w:pPr>
        <w:pStyle w:val="Text-laufAbstze"/>
        <w:ind w:firstLine="0"/>
      </w:pPr>
    </w:p>
    <w:p w14:paraId="6D1857B5" w14:textId="77777777" w:rsidR="006E4E2D" w:rsidRDefault="0048002C">
      <w:pPr>
        <w:pStyle w:val="Ttulo2"/>
      </w:pPr>
      <w:bookmarkStart w:id="21" w:name="_Toc199172768"/>
      <w:r>
        <w:t xml:space="preserve"> Retrospectives </w:t>
      </w:r>
      <w:bookmarkEnd w:id="21"/>
    </w:p>
    <w:p w14:paraId="59E9B975" w14:textId="77777777" w:rsidR="006E4E2D" w:rsidRDefault="0048002C">
      <w:pPr>
        <w:pStyle w:val="Text-laufAbstze"/>
        <w:ind w:firstLine="0"/>
        <w:rPr>
          <w:b/>
          <w:bCs/>
          <w:lang w:val="en-US"/>
        </w:rPr>
      </w:pPr>
      <w:r>
        <w:rPr>
          <w:b/>
          <w:bCs/>
          <w:lang w:val="en-US"/>
        </w:rPr>
        <w:t>Sprint 4 Retrospective</w:t>
      </w:r>
    </w:p>
    <w:p w14:paraId="767C9D56" w14:textId="77777777" w:rsidR="006E4E2D" w:rsidRDefault="0048002C">
      <w:pPr>
        <w:pStyle w:val="Text-laufAbstze"/>
        <w:rPr>
          <w:lang w:val="en-US"/>
        </w:rPr>
      </w:pPr>
      <w:r>
        <w:rPr>
          <w:b/>
          <w:bCs/>
          <w:lang w:val="en-US"/>
        </w:rPr>
        <w:t>Date:</w:t>
      </w:r>
      <w:r>
        <w:rPr>
          <w:lang w:val="en-US"/>
        </w:rPr>
        <w:t xml:space="preserve"> [18-06-2025]</w:t>
      </w:r>
    </w:p>
    <w:p w14:paraId="25ACD24C" w14:textId="77777777" w:rsidR="006E4E2D" w:rsidRDefault="0048002C">
      <w:pPr>
        <w:pStyle w:val="Text-laufAbstze"/>
        <w:rPr>
          <w:lang w:val="en-US"/>
        </w:rPr>
      </w:pPr>
      <w:r>
        <w:rPr>
          <w:b/>
          <w:bCs/>
          <w:lang w:val="en-US"/>
        </w:rPr>
        <w:t>What went well:</w:t>
      </w:r>
    </w:p>
    <w:p w14:paraId="720C705E" w14:textId="77777777" w:rsidR="006E4E2D" w:rsidRDefault="0048002C">
      <w:pPr>
        <w:pStyle w:val="Text-laufAbstze"/>
        <w:numPr>
          <w:ilvl w:val="0"/>
          <w:numId w:val="12"/>
        </w:numPr>
        <w:rPr>
          <w:lang w:val="en-US"/>
        </w:rPr>
      </w:pPr>
      <w:r>
        <w:rPr>
          <w:lang w:val="en-US"/>
        </w:rPr>
        <w:t>The team successfully completed the sprint work.</w:t>
      </w:r>
    </w:p>
    <w:p w14:paraId="623FC048" w14:textId="77777777" w:rsidR="006E4E2D" w:rsidRDefault="0048002C">
      <w:pPr>
        <w:pStyle w:val="Text-laufAbstze"/>
        <w:numPr>
          <w:ilvl w:val="0"/>
          <w:numId w:val="12"/>
        </w:numPr>
        <w:rPr>
          <w:lang w:val="en-US"/>
        </w:rPr>
      </w:pPr>
      <w:r>
        <w:rPr>
          <w:lang w:val="en-US"/>
        </w:rPr>
        <w:t>Team members supported one another by asking for help and clarifications.</w:t>
      </w:r>
    </w:p>
    <w:p w14:paraId="42C066FE" w14:textId="77777777" w:rsidR="006E4E2D" w:rsidRDefault="0048002C">
      <w:pPr>
        <w:pStyle w:val="Text-laufAbstze"/>
        <w:numPr>
          <w:ilvl w:val="0"/>
          <w:numId w:val="12"/>
        </w:numPr>
        <w:rPr>
          <w:lang w:val="en-US"/>
        </w:rPr>
      </w:pPr>
      <w:r>
        <w:rPr>
          <w:lang w:val="en-US"/>
        </w:rPr>
        <w:t>All security tools were completed ahead of time.</w:t>
      </w:r>
    </w:p>
    <w:p w14:paraId="6A3BFA22" w14:textId="77777777" w:rsidR="006E4E2D" w:rsidRDefault="0048002C">
      <w:pPr>
        <w:pStyle w:val="Text-laufAbstze"/>
        <w:rPr>
          <w:lang w:val="en-US"/>
        </w:rPr>
      </w:pPr>
      <w:r>
        <w:rPr>
          <w:b/>
          <w:bCs/>
          <w:lang w:val="en-US"/>
        </w:rPr>
        <w:t>What didn’t go so well:</w:t>
      </w:r>
    </w:p>
    <w:p w14:paraId="19F7DEB8" w14:textId="77777777" w:rsidR="006E4E2D" w:rsidRDefault="0048002C">
      <w:pPr>
        <w:pStyle w:val="Text-laufAbstze"/>
        <w:numPr>
          <w:ilvl w:val="0"/>
          <w:numId w:val="13"/>
        </w:numPr>
        <w:rPr>
          <w:lang w:val="en-US"/>
        </w:rPr>
      </w:pPr>
      <w:r>
        <w:rPr>
          <w:lang w:val="en-US"/>
        </w:rPr>
        <w:t>Time was spent on tasks that should have been completed in the previous sprint.</w:t>
      </w:r>
    </w:p>
    <w:p w14:paraId="5527EFB1" w14:textId="77777777" w:rsidR="006E4E2D" w:rsidRDefault="0048002C">
      <w:pPr>
        <w:pStyle w:val="Text-laufAbstze"/>
        <w:rPr>
          <w:lang w:val="en-US"/>
        </w:rPr>
      </w:pPr>
      <w:r>
        <w:rPr>
          <w:b/>
          <w:bCs/>
          <w:lang w:val="en-US"/>
        </w:rPr>
        <w:t>What needs to improve:</w:t>
      </w:r>
    </w:p>
    <w:p w14:paraId="782331A3" w14:textId="77777777" w:rsidR="006E4E2D" w:rsidRDefault="0048002C">
      <w:pPr>
        <w:pStyle w:val="Text-laufAbstze"/>
        <w:numPr>
          <w:ilvl w:val="0"/>
          <w:numId w:val="14"/>
        </w:numPr>
        <w:rPr>
          <w:lang w:val="en-US"/>
        </w:rPr>
      </w:pPr>
      <w:r>
        <w:rPr>
          <w:lang w:val="en-US"/>
        </w:rPr>
        <w:t>Optimize pipeline efficiency.</w:t>
      </w:r>
    </w:p>
    <w:p w14:paraId="79344055" w14:textId="77777777" w:rsidR="006E4E2D" w:rsidRDefault="0048002C">
      <w:pPr>
        <w:pStyle w:val="Text-laufAbstze"/>
        <w:numPr>
          <w:ilvl w:val="0"/>
          <w:numId w:val="14"/>
        </w:numPr>
        <w:rPr>
          <w:lang w:val="en-US"/>
        </w:rPr>
      </w:pPr>
      <w:r>
        <w:rPr>
          <w:lang w:val="en-US"/>
        </w:rPr>
        <w:t>Use timeboxing and estimation for better task management.</w:t>
      </w:r>
    </w:p>
    <w:p w14:paraId="64950279" w14:textId="77777777" w:rsidR="006E4E2D" w:rsidRDefault="006E4E2D">
      <w:pPr>
        <w:pStyle w:val="Text-laufAbstze"/>
        <w:rPr>
          <w:lang w:val="en-US"/>
        </w:rPr>
      </w:pPr>
    </w:p>
    <w:p w14:paraId="438CD710" w14:textId="77777777" w:rsidR="006E4E2D" w:rsidRDefault="0048002C">
      <w:pPr>
        <w:pStyle w:val="Text-laufAbstze"/>
        <w:ind w:firstLine="0"/>
        <w:rPr>
          <w:b/>
          <w:bCs/>
          <w:lang w:val="en-US"/>
        </w:rPr>
      </w:pPr>
      <w:r>
        <w:rPr>
          <w:b/>
          <w:bCs/>
          <w:lang w:val="en-US"/>
        </w:rPr>
        <w:t>Sprint 3 Retrospective</w:t>
      </w:r>
    </w:p>
    <w:p w14:paraId="0D236B5D" w14:textId="77777777" w:rsidR="006E4E2D" w:rsidRDefault="0048002C">
      <w:pPr>
        <w:pStyle w:val="Text-laufAbstze"/>
        <w:rPr>
          <w:lang w:val="en-US"/>
        </w:rPr>
      </w:pPr>
      <w:r>
        <w:rPr>
          <w:b/>
          <w:bCs/>
          <w:lang w:val="en-US"/>
        </w:rPr>
        <w:t>Date:</w:t>
      </w:r>
      <w:r w:rsidR="009559B1">
        <w:rPr>
          <w:lang w:val="en-US"/>
        </w:rPr>
        <w:t>[04-06-2025]</w:t>
      </w:r>
    </w:p>
    <w:p w14:paraId="22DA8D81" w14:textId="77777777" w:rsidR="006E4E2D" w:rsidRDefault="0048002C">
      <w:pPr>
        <w:pStyle w:val="Text-laufAbstze"/>
        <w:rPr>
          <w:lang w:val="en-US"/>
        </w:rPr>
      </w:pPr>
      <w:r>
        <w:rPr>
          <w:b/>
          <w:bCs/>
          <w:lang w:val="en-US"/>
        </w:rPr>
        <w:t>What went well:</w:t>
      </w:r>
    </w:p>
    <w:p w14:paraId="3573429D" w14:textId="77777777" w:rsidR="006E4E2D" w:rsidRDefault="0048002C">
      <w:pPr>
        <w:pStyle w:val="Text-laufAbstze"/>
        <w:numPr>
          <w:ilvl w:val="0"/>
          <w:numId w:val="15"/>
        </w:numPr>
        <w:rPr>
          <w:lang w:val="en-US"/>
        </w:rPr>
      </w:pPr>
      <w:r>
        <w:rPr>
          <w:lang w:val="en-US"/>
        </w:rPr>
        <w:t>Communication within the team improved.</w:t>
      </w:r>
    </w:p>
    <w:p w14:paraId="21CF5615" w14:textId="77777777" w:rsidR="006E4E2D" w:rsidRDefault="0048002C">
      <w:pPr>
        <w:pStyle w:val="Text-laufAbstze"/>
        <w:numPr>
          <w:ilvl w:val="0"/>
          <w:numId w:val="15"/>
        </w:numPr>
        <w:rPr>
          <w:lang w:val="en-US"/>
        </w:rPr>
      </w:pPr>
      <w:r>
        <w:rPr>
          <w:lang w:val="en-US"/>
        </w:rPr>
        <w:t>Higher volume of completed work.</w:t>
      </w:r>
    </w:p>
    <w:p w14:paraId="2A261D53" w14:textId="77777777" w:rsidR="006E4E2D" w:rsidRDefault="0048002C">
      <w:pPr>
        <w:pStyle w:val="Text-laufAbstze"/>
        <w:numPr>
          <w:ilvl w:val="0"/>
          <w:numId w:val="15"/>
        </w:numPr>
        <w:rPr>
          <w:lang w:val="en-US"/>
        </w:rPr>
      </w:pPr>
      <w:r>
        <w:rPr>
          <w:lang w:val="en-US"/>
        </w:rPr>
        <w:t>Greater technical understanding was achieved.</w:t>
      </w:r>
    </w:p>
    <w:p w14:paraId="133FCDC0" w14:textId="77777777" w:rsidR="006E4E2D" w:rsidRDefault="0048002C">
      <w:pPr>
        <w:pStyle w:val="Text-laufAbstze"/>
        <w:rPr>
          <w:lang w:val="en-US"/>
        </w:rPr>
      </w:pPr>
      <w:r>
        <w:rPr>
          <w:b/>
          <w:bCs/>
          <w:lang w:val="en-US"/>
        </w:rPr>
        <w:t>What didn’t go so well:</w:t>
      </w:r>
    </w:p>
    <w:p w14:paraId="11C4F500" w14:textId="77777777" w:rsidR="006E4E2D" w:rsidRDefault="0048002C">
      <w:pPr>
        <w:pStyle w:val="Text-laufAbstze"/>
        <w:numPr>
          <w:ilvl w:val="0"/>
          <w:numId w:val="16"/>
        </w:numPr>
        <w:rPr>
          <w:lang w:val="en-US"/>
        </w:rPr>
      </w:pPr>
      <w:r>
        <w:rPr>
          <w:lang w:val="en-US"/>
        </w:rPr>
        <w:t>Dependency management was lacking.</w:t>
      </w:r>
    </w:p>
    <w:p w14:paraId="4BF7C7F5" w14:textId="77777777" w:rsidR="006E4E2D" w:rsidRDefault="0048002C">
      <w:pPr>
        <w:pStyle w:val="Text-laufAbstze"/>
        <w:numPr>
          <w:ilvl w:val="0"/>
          <w:numId w:val="16"/>
        </w:numPr>
        <w:rPr>
          <w:lang w:val="en-US"/>
        </w:rPr>
      </w:pPr>
      <w:r>
        <w:rPr>
          <w:lang w:val="en-US"/>
        </w:rPr>
        <w:t>Deadlines were not clearly defined.</w:t>
      </w:r>
    </w:p>
    <w:p w14:paraId="7BBEDC5D" w14:textId="77777777" w:rsidR="006E4E2D" w:rsidRDefault="0048002C">
      <w:pPr>
        <w:pStyle w:val="Text-laufAbstze"/>
        <w:numPr>
          <w:ilvl w:val="0"/>
          <w:numId w:val="16"/>
        </w:numPr>
        <w:rPr>
          <w:lang w:val="en-US"/>
        </w:rPr>
      </w:pPr>
      <w:r>
        <w:rPr>
          <w:lang w:val="en-US"/>
        </w:rPr>
        <w:t>Insufficient documentation.</w:t>
      </w:r>
    </w:p>
    <w:p w14:paraId="6418DE3C" w14:textId="77777777" w:rsidR="006E4E2D" w:rsidRDefault="0048002C">
      <w:pPr>
        <w:pStyle w:val="Text-laufAbstze"/>
        <w:rPr>
          <w:lang w:val="en-US"/>
        </w:rPr>
      </w:pPr>
      <w:r>
        <w:rPr>
          <w:b/>
          <w:bCs/>
          <w:lang w:val="en-US"/>
        </w:rPr>
        <w:t>What needs to improve:</w:t>
      </w:r>
    </w:p>
    <w:p w14:paraId="291286C7" w14:textId="77777777" w:rsidR="006E4E2D" w:rsidRDefault="0048002C">
      <w:pPr>
        <w:pStyle w:val="Text-laufAbstze"/>
        <w:numPr>
          <w:ilvl w:val="0"/>
          <w:numId w:val="17"/>
        </w:numPr>
        <w:rPr>
          <w:lang w:val="en-US"/>
        </w:rPr>
      </w:pPr>
      <w:r>
        <w:rPr>
          <w:lang w:val="en-US"/>
        </w:rPr>
        <w:t>Better and more consistent documentation.</w:t>
      </w:r>
    </w:p>
    <w:p w14:paraId="46C9581C" w14:textId="77777777" w:rsidR="006E4E2D" w:rsidRDefault="0048002C">
      <w:pPr>
        <w:pStyle w:val="Text-laufAbstze"/>
        <w:numPr>
          <w:ilvl w:val="0"/>
          <w:numId w:val="17"/>
        </w:numPr>
        <w:rPr>
          <w:lang w:val="en-US"/>
        </w:rPr>
      </w:pPr>
      <w:r>
        <w:rPr>
          <w:lang w:val="en-US"/>
        </w:rPr>
        <w:t>Start work earlier in the sprint.</w:t>
      </w:r>
    </w:p>
    <w:p w14:paraId="3545FF84" w14:textId="77777777" w:rsidR="006E4E2D" w:rsidRDefault="0048002C">
      <w:pPr>
        <w:pStyle w:val="Text-laufAbstze"/>
        <w:numPr>
          <w:ilvl w:val="0"/>
          <w:numId w:val="17"/>
        </w:numPr>
        <w:rPr>
          <w:lang w:val="en-US"/>
        </w:rPr>
      </w:pPr>
      <w:r>
        <w:rPr>
          <w:lang w:val="en-US"/>
        </w:rPr>
        <w:t>Evaluate and plan tools before implementing.</w:t>
      </w:r>
    </w:p>
    <w:p w14:paraId="59684085" w14:textId="77777777" w:rsidR="006E4E2D" w:rsidRDefault="0048002C">
      <w:pPr>
        <w:pStyle w:val="Text-laufAbstze"/>
        <w:numPr>
          <w:ilvl w:val="0"/>
          <w:numId w:val="17"/>
        </w:numPr>
        <w:rPr>
          <w:lang w:val="en-US"/>
        </w:rPr>
      </w:pPr>
      <w:r>
        <w:rPr>
          <w:lang w:val="en-US"/>
        </w:rPr>
        <w:t>Set and adhere to task timelines.</w:t>
      </w:r>
    </w:p>
    <w:p w14:paraId="0F8018CB" w14:textId="77777777" w:rsidR="006E4E2D" w:rsidRDefault="0048002C">
      <w:pPr>
        <w:pStyle w:val="Text-laufAbstze"/>
        <w:numPr>
          <w:ilvl w:val="0"/>
          <w:numId w:val="17"/>
        </w:numPr>
        <w:rPr>
          <w:lang w:val="en-US"/>
        </w:rPr>
      </w:pPr>
      <w:r>
        <w:rPr>
          <w:lang w:val="en-US"/>
        </w:rPr>
        <w:t>Actively seek feedback during development.</w:t>
      </w:r>
    </w:p>
    <w:p w14:paraId="4043DB7E" w14:textId="77777777" w:rsidR="006E4E2D" w:rsidRDefault="006E4E2D">
      <w:pPr>
        <w:pStyle w:val="Text-laufAbstze"/>
        <w:rPr>
          <w:lang w:val="en-US"/>
        </w:rPr>
      </w:pPr>
    </w:p>
    <w:p w14:paraId="06485003" w14:textId="77777777" w:rsidR="006E4E2D" w:rsidRDefault="006E4E2D">
      <w:pPr>
        <w:pStyle w:val="Text-laufAbstze"/>
        <w:rPr>
          <w:lang w:val="en-US"/>
        </w:rPr>
      </w:pPr>
    </w:p>
    <w:p w14:paraId="1F323166" w14:textId="77777777" w:rsidR="006E4E2D" w:rsidRDefault="006E4E2D">
      <w:pPr>
        <w:pStyle w:val="Text-laufAbstze"/>
        <w:rPr>
          <w:lang w:val="en-US"/>
        </w:rPr>
      </w:pPr>
    </w:p>
    <w:p w14:paraId="639DD345" w14:textId="77777777" w:rsidR="006E4E2D" w:rsidRDefault="006E4E2D">
      <w:pPr>
        <w:pStyle w:val="Text-laufAbstze"/>
        <w:rPr>
          <w:lang w:val="en-US"/>
        </w:rPr>
      </w:pPr>
    </w:p>
    <w:p w14:paraId="38BEE744" w14:textId="77777777" w:rsidR="006E4E2D" w:rsidRDefault="006E4E2D">
      <w:pPr>
        <w:pStyle w:val="Text-laufAbstze"/>
        <w:rPr>
          <w:lang w:val="en-US"/>
        </w:rPr>
      </w:pPr>
    </w:p>
    <w:p w14:paraId="0EBAF672" w14:textId="77777777" w:rsidR="006E4E2D" w:rsidRDefault="006E4E2D">
      <w:pPr>
        <w:pStyle w:val="Text-laufAbstze"/>
        <w:rPr>
          <w:lang w:val="en-US"/>
        </w:rPr>
      </w:pPr>
    </w:p>
    <w:p w14:paraId="358D259E" w14:textId="77777777" w:rsidR="006E4E2D" w:rsidRDefault="006E4E2D">
      <w:pPr>
        <w:pStyle w:val="Text-laufAbstze"/>
        <w:rPr>
          <w:lang w:val="en-US"/>
        </w:rPr>
      </w:pPr>
    </w:p>
    <w:p w14:paraId="02E8ECB4" w14:textId="77777777" w:rsidR="006E4E2D" w:rsidRDefault="006E4E2D">
      <w:pPr>
        <w:pStyle w:val="Text-laufAbstze"/>
        <w:rPr>
          <w:lang w:val="en-US"/>
        </w:rPr>
      </w:pPr>
    </w:p>
    <w:p w14:paraId="3CCD61C0" w14:textId="50752E94" w:rsidR="006E4E2D" w:rsidRDefault="0048002C">
      <w:pPr>
        <w:pStyle w:val="Ttulo1"/>
      </w:pPr>
      <w:bookmarkStart w:id="22" w:name="_Toc199172769"/>
      <w:r>
        <w:t>Summary</w:t>
      </w:r>
      <w:bookmarkEnd w:id="22"/>
      <w:r w:rsidR="00EB33C5">
        <w:t xml:space="preserve"> (Edited by Antonio Huesa Guardiola)</w:t>
      </w:r>
    </w:p>
    <w:p w14:paraId="2E2BCA9C" w14:textId="77777777" w:rsidR="006E4E2D" w:rsidRDefault="0048002C">
      <w:pPr>
        <w:pStyle w:val="Text-laufAbstze"/>
      </w:pPr>
      <w:r>
        <w:t>All agile events were held in room C3 - 103-102. Each sprint began with planning, where goals were set for the crossponding sprint, user stories defined, estimated, and prioritized. Team members then pulled tasks (one of the scrum values not to push tasks), with some given strict deadlines for crucial user stories. Mid-sprint, a weekly scrum addressed progress and blockers, leading to refinements if needed. Each sprint ended with a review and retrospective. The team communicated regularly every 1–2 days mostly online.</w:t>
      </w:r>
    </w:p>
    <w:p w14:paraId="61089491" w14:textId="77777777" w:rsidR="006E4E2D" w:rsidRDefault="0048002C">
      <w:pPr>
        <w:pStyle w:val="Text-laufAbstze"/>
      </w:pPr>
      <w:r>
        <w:tab/>
      </w:r>
    </w:p>
    <w:p w14:paraId="21386CF9" w14:textId="77777777" w:rsidR="006E4E2D" w:rsidRDefault="0048002C">
      <w:pPr>
        <w:pStyle w:val="Text-laufAbstze"/>
      </w:pPr>
      <w:r>
        <w:tab/>
        <w:t>The team used structured  work into sprints, gradually improving in speed and quality. Sprint planning focused on defining user stories, setting goals, and assigning priorities. Weekly Scrums and regular communication supported progress tracking and collaboration. Communication helped solve technical issues quickly, while retrospectives focused on identifying problems and improving team practices. Over time, the team became more organized, met more deadlines, and maintained better documentation.</w:t>
      </w:r>
    </w:p>
    <w:p w14:paraId="0CB94E53" w14:textId="77777777" w:rsidR="006E4E2D" w:rsidRDefault="006E4E2D">
      <w:pPr>
        <w:pStyle w:val="Text-laufAbstze"/>
      </w:pPr>
    </w:p>
    <w:p w14:paraId="3BFE6CAB" w14:textId="77777777" w:rsidR="006E4E2D" w:rsidRDefault="006E4E2D">
      <w:pPr>
        <w:pStyle w:val="Text-laufAbstze"/>
      </w:pPr>
    </w:p>
    <w:p w14:paraId="2A9B9D89" w14:textId="77777777" w:rsidR="006E4E2D" w:rsidRDefault="0048002C">
      <w:pPr>
        <w:pStyle w:val="Text-laufAbstze"/>
      </w:pPr>
      <w:r>
        <w:t xml:space="preserve"> </w:t>
      </w:r>
      <w:r>
        <w:tab/>
        <w:t xml:space="preserve">The scrum master ensures each member participates and moderates the meeting, protect the team from the product owner. The product owner defines the vision and sets the user stories and its acceptance criteria. </w:t>
      </w:r>
    </w:p>
    <w:p w14:paraId="2EF75A33" w14:textId="77777777" w:rsidR="006E4E2D" w:rsidRDefault="006E4E2D">
      <w:pPr>
        <w:pStyle w:val="Text-laufAbstze"/>
      </w:pPr>
    </w:p>
    <w:p w14:paraId="624C30AA" w14:textId="77777777" w:rsidR="006E4E2D" w:rsidRDefault="006E4E2D">
      <w:pPr>
        <w:pStyle w:val="Text-laufAbstze"/>
      </w:pPr>
    </w:p>
    <w:p w14:paraId="1FF3D74E" w14:textId="77777777" w:rsidR="006E4E2D" w:rsidRDefault="00AB1F10">
      <w:pPr>
        <w:pStyle w:val="Text-laufAbstze"/>
        <w:ind w:firstLine="708"/>
      </w:pPr>
      <w:r>
        <w:t>The tea</w:t>
      </w:r>
      <w:r w:rsidR="0048002C">
        <w:t>m values transparency by openly asking for help and</w:t>
      </w:r>
      <w:r>
        <w:t xml:space="preserve"> informing each other when there</w:t>
      </w:r>
      <w:r w:rsidR="0048002C">
        <w:t xml:space="preserve"> </w:t>
      </w:r>
      <w:r>
        <w:t xml:space="preserve">are </w:t>
      </w:r>
      <w:r w:rsidR="0048002C">
        <w:t>delays. Communication happens on each lecture as well as each 1-2 days online. Any disagreement is handled with respect. Contiuous improvement is made from retrospectives. Everyone works towards a shared goal</w:t>
      </w:r>
      <w:r>
        <w:t xml:space="preserve"> with focus, commitment and courage, being these the three most important scrum values for our team.</w:t>
      </w:r>
    </w:p>
    <w:p w14:paraId="6897943D" w14:textId="77777777" w:rsidR="006E4E2D" w:rsidRDefault="006E4E2D">
      <w:pPr>
        <w:pStyle w:val="Text-laufAbstze"/>
      </w:pPr>
    </w:p>
    <w:p w14:paraId="1A1EDE40" w14:textId="77777777" w:rsidR="006E4E2D" w:rsidRDefault="006E4E2D">
      <w:pPr>
        <w:pStyle w:val="Text-1Absatz"/>
      </w:pPr>
    </w:p>
    <w:p w14:paraId="2D40FAEB" w14:textId="1F950940" w:rsidR="006E4E2D" w:rsidRDefault="0048002C">
      <w:pPr>
        <w:pStyle w:val="Ttulo1"/>
      </w:pPr>
      <w:bookmarkStart w:id="23" w:name="_Toc199172770"/>
      <w:r>
        <w:t xml:space="preserve">Appendix </w:t>
      </w:r>
      <w:bookmarkEnd w:id="23"/>
    </w:p>
    <w:p w14:paraId="4F47DD51" w14:textId="77777777" w:rsidR="00B87829" w:rsidRDefault="00B87829" w:rsidP="00B87829">
      <w:pPr>
        <w:pStyle w:val="Text-1Absatz"/>
      </w:pPr>
    </w:p>
    <w:p w14:paraId="4E66470A" w14:textId="0E9978D2" w:rsidR="00B87829" w:rsidRDefault="00B87829" w:rsidP="00B87829">
      <w:pPr>
        <w:pStyle w:val="Text-laufAbstze"/>
        <w:ind w:left="227" w:firstLine="0"/>
      </w:pPr>
      <w:r w:rsidRPr="00B87829">
        <w:t xml:space="preserve">Unfortunately, our team was formed later in the project phase, and as a result, we were not present for the lecture covering the Lego model </w:t>
      </w:r>
      <w:r w:rsidRPr="00B87829">
        <w:lastRenderedPageBreak/>
        <w:t>formulation. We sincerely apologize for not being able to provide a Lego model for this assignment.</w:t>
      </w:r>
    </w:p>
    <w:p w14:paraId="19978F64" w14:textId="77777777" w:rsidR="00B87829" w:rsidRPr="00B87829" w:rsidRDefault="00B87829" w:rsidP="00B87829">
      <w:pPr>
        <w:pStyle w:val="Text-laufAbstze"/>
      </w:pPr>
    </w:p>
    <w:p w14:paraId="30E6CFA8" w14:textId="77777777" w:rsidR="006E4E2D" w:rsidRDefault="006E4E2D">
      <w:pPr>
        <w:pStyle w:val="Text-laufAbstze"/>
        <w:rPr>
          <w:rFonts w:asciiTheme="minorBidi" w:hAnsiTheme="minorBidi" w:cstheme="minorBidi"/>
        </w:rPr>
      </w:pPr>
    </w:p>
    <w:p w14:paraId="21B9220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High Priority:</w:t>
      </w:r>
    </w:p>
    <w:p w14:paraId="565BDACF"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14:paraId="1CE616B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Documentation, do it and be consistent</w:t>
      </w:r>
    </w:p>
    <w:p w14:paraId="4202F47A"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Start earlier with the pulled tasks</w:t>
      </w:r>
    </w:p>
    <w:p w14:paraId="0669BF6B"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14:paraId="21E13035"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Refine and check the pipeline</w:t>
      </w:r>
    </w:p>
    <w:p w14:paraId="57032DE8" w14:textId="77777777" w:rsidR="006E4E2D" w:rsidRDefault="006E4E2D">
      <w:pPr>
        <w:pStyle w:val="Text-laufAbstze"/>
        <w:rPr>
          <w:rFonts w:asciiTheme="minorBidi" w:hAnsiTheme="minorBidi" w:cstheme="minorBidi"/>
          <w:lang w:val="en-US"/>
        </w:rPr>
      </w:pPr>
    </w:p>
    <w:p w14:paraId="3004F027"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Mid Priority:</w:t>
      </w:r>
    </w:p>
    <w:p w14:paraId="487DDDF6"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3:</w:t>
      </w:r>
    </w:p>
    <w:p w14:paraId="1FB8FF62"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r>
      <w:r>
        <w:t>put time line for the task</w:t>
      </w:r>
      <w:r>
        <w:rPr>
          <w:rFonts w:asciiTheme="minorBidi" w:hAnsiTheme="minorBidi" w:cstheme="minorBidi"/>
          <w:lang w:val="en-US"/>
        </w:rPr>
        <w:tab/>
      </w:r>
    </w:p>
    <w:p w14:paraId="172A245A" w14:textId="77777777" w:rsidR="006E4E2D" w:rsidRDefault="006E4E2D">
      <w:pPr>
        <w:pStyle w:val="Text-laufAbstze"/>
        <w:rPr>
          <w:rFonts w:asciiTheme="minorBidi" w:hAnsiTheme="minorBidi" w:cstheme="minorBidi"/>
          <w:lang w:val="en-US"/>
        </w:rPr>
      </w:pPr>
    </w:p>
    <w:p w14:paraId="46C14AB1" w14:textId="77777777" w:rsidR="006E4E2D" w:rsidRDefault="006E4E2D">
      <w:pPr>
        <w:pStyle w:val="Text-laufAbstze"/>
        <w:rPr>
          <w:rFonts w:asciiTheme="minorBidi" w:hAnsiTheme="minorBidi" w:cstheme="minorBidi"/>
          <w:lang w:val="en-US"/>
        </w:rPr>
      </w:pPr>
    </w:p>
    <w:p w14:paraId="005B3269"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t>Sprint 4:</w:t>
      </w:r>
    </w:p>
    <w:p w14:paraId="45A98BE9"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ab/>
      </w:r>
      <w:r>
        <w:rPr>
          <w:rFonts w:asciiTheme="minorBidi" w:hAnsiTheme="minorBidi" w:cstheme="minorBidi"/>
          <w:lang w:val="en-US"/>
        </w:rPr>
        <w:tab/>
        <w:t>Do timeboxing</w:t>
      </w:r>
    </w:p>
    <w:p w14:paraId="1469321B" w14:textId="77777777" w:rsidR="006E4E2D" w:rsidRDefault="006E4E2D">
      <w:pPr>
        <w:pStyle w:val="Text-laufAbstze"/>
        <w:rPr>
          <w:rFonts w:asciiTheme="minorBidi" w:hAnsiTheme="minorBidi" w:cstheme="minorBidi"/>
          <w:lang w:val="en-US"/>
        </w:rPr>
      </w:pPr>
    </w:p>
    <w:p w14:paraId="22B3EA1C" w14:textId="77777777" w:rsidR="006E4E2D" w:rsidRDefault="0048002C">
      <w:pPr>
        <w:pStyle w:val="Text-laufAbstze"/>
        <w:rPr>
          <w:rFonts w:asciiTheme="minorBidi" w:hAnsiTheme="minorBidi" w:cstheme="minorBidi"/>
          <w:lang w:val="en-US"/>
        </w:rPr>
      </w:pPr>
      <w:r>
        <w:rPr>
          <w:rFonts w:asciiTheme="minorBidi" w:hAnsiTheme="minorBidi" w:cstheme="minorBidi"/>
          <w:lang w:val="en-US"/>
        </w:rPr>
        <w:t>Low Priority:</w:t>
      </w:r>
      <w:bookmarkEnd w:id="4"/>
      <w:bookmarkEnd w:id="5"/>
    </w:p>
    <w:sectPr w:rsidR="006E4E2D">
      <w:headerReference w:type="default" r:id="rId10"/>
      <w:pgSz w:w="11907" w:h="16840"/>
      <w:pgMar w:top="2268" w:right="2665" w:bottom="2835" w:left="2665" w:header="1701"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67560" w14:textId="77777777" w:rsidR="007A4346" w:rsidRDefault="007A4346">
      <w:r>
        <w:separator/>
      </w:r>
    </w:p>
  </w:endnote>
  <w:endnote w:type="continuationSeparator" w:id="0">
    <w:p w14:paraId="2E0A3BFE" w14:textId="77777777" w:rsidR="007A4346" w:rsidRDefault="007A43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Wide Latin"/>
    <w:panose1 w:val="02000000000000000000"/>
    <w:charset w:val="00"/>
    <w:family w:val="auto"/>
    <w:pitch w:val="variable"/>
    <w:sig w:usb0="E0000AFF" w:usb1="5000217F" w:usb2="00000021" w:usb3="00000000" w:csb0="0000019F" w:csb1="00000000"/>
  </w:font>
  <w:font w:name="Roboto Medium">
    <w:altName w:val="Times New Roman"/>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Roboto Light">
    <w:altName w:val="Segoe Print"/>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EE96ED" w14:textId="77777777" w:rsidR="007A4346" w:rsidRDefault="007A4346">
      <w:r>
        <w:separator/>
      </w:r>
    </w:p>
  </w:footnote>
  <w:footnote w:type="continuationSeparator" w:id="0">
    <w:p w14:paraId="58190C1B" w14:textId="77777777" w:rsidR="007A4346" w:rsidRDefault="007A43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B17D9" w14:textId="6CE64E00" w:rsidR="006E4E2D" w:rsidRDefault="0048002C">
    <w:pPr>
      <w:pStyle w:val="Encabezado"/>
    </w:pPr>
    <w:r>
      <w:fldChar w:fldCharType="begin"/>
    </w:r>
    <w:r>
      <w:instrText xml:space="preserve"> STYLEREF "Überschrift 1" \n</w:instrText>
    </w:r>
    <w:r>
      <w:fldChar w:fldCharType="separate"/>
    </w:r>
    <w:r w:rsidR="00EB33C5">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EB33C5">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EB33C5">
      <w:rPr>
        <w:rStyle w:val="Nmerodepgina"/>
        <w:noProof/>
      </w:rPr>
      <w:t>IV</w:t>
    </w:r>
    <w:r>
      <w:rPr>
        <w:rStyle w:val="Nmerodep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571E4" w14:textId="7FA8BA25" w:rsidR="006E4E2D" w:rsidRDefault="0048002C">
    <w:pPr>
      <w:pStyle w:val="Encabezado"/>
    </w:pPr>
    <w:r>
      <w:fldChar w:fldCharType="begin"/>
    </w:r>
    <w:r>
      <w:instrText xml:space="preserve"> STYLEREF "Überschrift 1" \n</w:instrText>
    </w:r>
    <w:r>
      <w:fldChar w:fldCharType="separate"/>
    </w:r>
    <w:r w:rsidR="00EB33C5">
      <w:rPr>
        <w:b/>
        <w:bCs/>
        <w:noProof/>
        <w:lang w:val="es-ES"/>
      </w:rPr>
      <w:t>¡Error! Utilice la pestaña Inicio para aplicar Überschrift 1 al texto que desea que aparezca aquí.</w:t>
    </w:r>
    <w:r>
      <w:fldChar w:fldCharType="end"/>
    </w:r>
    <w:r>
      <w:fldChar w:fldCharType="begin"/>
    </w:r>
    <w:r>
      <w:instrText xml:space="preserve"> STYLEREF "Überschrift 1" \* MERGEFORMAT </w:instrText>
    </w:r>
    <w:r>
      <w:fldChar w:fldCharType="separate"/>
    </w:r>
    <w:r w:rsidR="00EB33C5">
      <w:rPr>
        <w:b/>
        <w:bCs/>
        <w:noProof/>
        <w:lang w:val="es-ES"/>
      </w:rPr>
      <w:t>¡Error! Utilice la pestaña Inicio para aplicar Überschrift 1 al texto que desea que aparezca aquí.</w:t>
    </w:r>
    <w:r>
      <w:fldChar w:fldCharType="end"/>
    </w:r>
    <w:r>
      <w:t xml:space="preserve"> - Page </w:t>
    </w:r>
    <w:r>
      <w:rPr>
        <w:rStyle w:val="Nmerodepgina"/>
      </w:rPr>
      <w:fldChar w:fldCharType="begin"/>
    </w:r>
    <w:r>
      <w:rPr>
        <w:rStyle w:val="Nmerodepgina"/>
      </w:rPr>
      <w:instrText xml:space="preserve"> PAGE </w:instrText>
    </w:r>
    <w:r>
      <w:rPr>
        <w:rStyle w:val="Nmerodepgina"/>
      </w:rPr>
      <w:fldChar w:fldCharType="separate"/>
    </w:r>
    <w:r w:rsidR="00EB33C5">
      <w:rPr>
        <w:rStyle w:val="Nmerodepgina"/>
        <w:noProof/>
      </w:rPr>
      <w:t>III</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D04260" w14:textId="77777777" w:rsidR="006E4E2D" w:rsidRDefault="006E4E2D">
    <w:pPr>
      <w:pStyle w:val="Encabezado"/>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0230E"/>
    <w:multiLevelType w:val="multilevel"/>
    <w:tmpl w:val="0FA0230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13247A6D"/>
    <w:multiLevelType w:val="multilevel"/>
    <w:tmpl w:val="13247A6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4E4224F"/>
    <w:multiLevelType w:val="multilevel"/>
    <w:tmpl w:val="14E4224F"/>
    <w:lvl w:ilvl="0">
      <w:start w:val="1"/>
      <w:numFmt w:val="bullet"/>
      <w:pStyle w:val="AufzhlKleindruckSpiegelstrich"/>
      <w:lvlText w:val="-"/>
      <w:lvlJc w:val="left"/>
      <w:pPr>
        <w:tabs>
          <w:tab w:val="left" w:pos="360"/>
        </w:tabs>
        <w:ind w:left="360" w:hanging="360"/>
      </w:pPr>
      <w:rPr>
        <w:rFonts w:hint="default"/>
        <w:sz w:val="16"/>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57F670F"/>
    <w:multiLevelType w:val="hybridMultilevel"/>
    <w:tmpl w:val="978E9B52"/>
    <w:lvl w:ilvl="0" w:tplc="E1A63E9E">
      <w:start w:val="3"/>
      <w:numFmt w:val="bullet"/>
      <w:lvlText w:val="-"/>
      <w:lvlJc w:val="left"/>
      <w:pPr>
        <w:ind w:left="1065" w:hanging="360"/>
      </w:pPr>
      <w:rPr>
        <w:rFonts w:ascii="Arial" w:eastAsia="Times New Roman" w:hAnsi="Aria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213F34F3"/>
    <w:multiLevelType w:val="multilevel"/>
    <w:tmpl w:val="213F34F3"/>
    <w:lvl w:ilvl="0">
      <w:numFmt w:val="bullet"/>
      <w:pStyle w:val="AufzhlSpiegelstrich"/>
      <w:lvlText w:val="–"/>
      <w:lvlJc w:val="left"/>
      <w:pPr>
        <w:tabs>
          <w:tab w:val="left" w:pos="360"/>
        </w:tabs>
        <w:ind w:left="227" w:hanging="227"/>
      </w:pPr>
      <w:rPr>
        <w:rFont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 w15:restartNumberingAfterBreak="0">
    <w:nsid w:val="29B42688"/>
    <w:multiLevelType w:val="hybridMultilevel"/>
    <w:tmpl w:val="F7807AE8"/>
    <w:lvl w:ilvl="0" w:tplc="E9A875AE">
      <w:start w:val="3"/>
      <w:numFmt w:val="bullet"/>
      <w:lvlText w:val="-"/>
      <w:lvlJc w:val="left"/>
      <w:pPr>
        <w:ind w:left="1776" w:hanging="360"/>
      </w:pPr>
      <w:rPr>
        <w:rFonts w:ascii="Arial" w:eastAsia="Times New Roman" w:hAnsi="Arial" w:cs="Aria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6" w15:restartNumberingAfterBreak="0">
    <w:nsid w:val="2C1270F0"/>
    <w:multiLevelType w:val="multilevel"/>
    <w:tmpl w:val="2C1270F0"/>
    <w:lvl w:ilvl="0">
      <w:start w:val="1"/>
      <w:numFmt w:val="decimal"/>
      <w:pStyle w:val="AufzhlZahl"/>
      <w:lvlText w:val="%1."/>
      <w:lvlJc w:val="left"/>
      <w:pPr>
        <w:tabs>
          <w:tab w:val="left" w:pos="360"/>
        </w:tabs>
        <w:ind w:left="340" w:hanging="340"/>
      </w:pPr>
      <w:rPr>
        <w:rFonts w:ascii="Arial" w:hAnsi="Arial" w:hint="default"/>
        <w:sz w:val="2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7" w15:restartNumberingAfterBreak="0">
    <w:nsid w:val="2F1A3946"/>
    <w:multiLevelType w:val="multilevel"/>
    <w:tmpl w:val="2F1A3946"/>
    <w:lvl w:ilvl="0">
      <w:start w:val="1"/>
      <w:numFmt w:val="bullet"/>
      <w:pStyle w:val="AufzhlKleindruckBulletsRund"/>
      <w:lvlText w:val=""/>
      <w:lvlJc w:val="left"/>
      <w:pPr>
        <w:tabs>
          <w:tab w:val="left" w:pos="227"/>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30975B2A"/>
    <w:multiLevelType w:val="multilevel"/>
    <w:tmpl w:val="30975B2A"/>
    <w:lvl w:ilvl="0">
      <w:start w:val="1"/>
      <w:numFmt w:val="bullet"/>
      <w:pStyle w:val="AufzhlBulletsRund"/>
      <w:lvlText w:val=""/>
      <w:lvlJc w:val="left"/>
      <w:pPr>
        <w:tabs>
          <w:tab w:val="left" w:pos="360"/>
        </w:tabs>
        <w:ind w:left="227" w:hanging="227"/>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9" w15:restartNumberingAfterBreak="0">
    <w:nsid w:val="45631946"/>
    <w:multiLevelType w:val="multilevel"/>
    <w:tmpl w:val="45631946"/>
    <w:lvl w:ilvl="0">
      <w:start w:val="1"/>
      <w:numFmt w:val="bullet"/>
      <w:pStyle w:val="AufzhlKleindruckBulletsEckig"/>
      <w:lvlText w:val=""/>
      <w:lvlJc w:val="left"/>
      <w:pPr>
        <w:tabs>
          <w:tab w:val="left" w:pos="227"/>
        </w:tabs>
        <w:ind w:left="227" w:hanging="227"/>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0" w15:restartNumberingAfterBreak="0">
    <w:nsid w:val="4C6E5F18"/>
    <w:multiLevelType w:val="multilevel"/>
    <w:tmpl w:val="4C6E5F1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4D9C2C2B"/>
    <w:multiLevelType w:val="multilevel"/>
    <w:tmpl w:val="4D9C2C2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4E945136"/>
    <w:multiLevelType w:val="hybridMultilevel"/>
    <w:tmpl w:val="9B4C43F2"/>
    <w:lvl w:ilvl="0" w:tplc="9F1A2AEA">
      <w:start w:val="3"/>
      <w:numFmt w:val="bullet"/>
      <w:lvlText w:val="-"/>
      <w:lvlJc w:val="left"/>
      <w:pPr>
        <w:ind w:left="1772" w:hanging="360"/>
      </w:pPr>
      <w:rPr>
        <w:rFonts w:ascii="Arial" w:eastAsia="Times New Roman" w:hAnsi="Arial" w:cs="Arial" w:hint="default"/>
      </w:rPr>
    </w:lvl>
    <w:lvl w:ilvl="1" w:tplc="0C0A0003" w:tentative="1">
      <w:start w:val="1"/>
      <w:numFmt w:val="bullet"/>
      <w:lvlText w:val="o"/>
      <w:lvlJc w:val="left"/>
      <w:pPr>
        <w:ind w:left="2492" w:hanging="360"/>
      </w:pPr>
      <w:rPr>
        <w:rFonts w:ascii="Courier New" w:hAnsi="Courier New" w:cs="Courier New" w:hint="default"/>
      </w:rPr>
    </w:lvl>
    <w:lvl w:ilvl="2" w:tplc="0C0A0005" w:tentative="1">
      <w:start w:val="1"/>
      <w:numFmt w:val="bullet"/>
      <w:lvlText w:val=""/>
      <w:lvlJc w:val="left"/>
      <w:pPr>
        <w:ind w:left="3212" w:hanging="360"/>
      </w:pPr>
      <w:rPr>
        <w:rFonts w:ascii="Wingdings" w:hAnsi="Wingdings" w:hint="default"/>
      </w:rPr>
    </w:lvl>
    <w:lvl w:ilvl="3" w:tplc="0C0A0001" w:tentative="1">
      <w:start w:val="1"/>
      <w:numFmt w:val="bullet"/>
      <w:lvlText w:val=""/>
      <w:lvlJc w:val="left"/>
      <w:pPr>
        <w:ind w:left="3932" w:hanging="360"/>
      </w:pPr>
      <w:rPr>
        <w:rFonts w:ascii="Symbol" w:hAnsi="Symbol" w:hint="default"/>
      </w:rPr>
    </w:lvl>
    <w:lvl w:ilvl="4" w:tplc="0C0A0003" w:tentative="1">
      <w:start w:val="1"/>
      <w:numFmt w:val="bullet"/>
      <w:lvlText w:val="o"/>
      <w:lvlJc w:val="left"/>
      <w:pPr>
        <w:ind w:left="4652" w:hanging="360"/>
      </w:pPr>
      <w:rPr>
        <w:rFonts w:ascii="Courier New" w:hAnsi="Courier New" w:cs="Courier New" w:hint="default"/>
      </w:rPr>
    </w:lvl>
    <w:lvl w:ilvl="5" w:tplc="0C0A0005" w:tentative="1">
      <w:start w:val="1"/>
      <w:numFmt w:val="bullet"/>
      <w:lvlText w:val=""/>
      <w:lvlJc w:val="left"/>
      <w:pPr>
        <w:ind w:left="5372" w:hanging="360"/>
      </w:pPr>
      <w:rPr>
        <w:rFonts w:ascii="Wingdings" w:hAnsi="Wingdings" w:hint="default"/>
      </w:rPr>
    </w:lvl>
    <w:lvl w:ilvl="6" w:tplc="0C0A0001" w:tentative="1">
      <w:start w:val="1"/>
      <w:numFmt w:val="bullet"/>
      <w:lvlText w:val=""/>
      <w:lvlJc w:val="left"/>
      <w:pPr>
        <w:ind w:left="6092" w:hanging="360"/>
      </w:pPr>
      <w:rPr>
        <w:rFonts w:ascii="Symbol" w:hAnsi="Symbol" w:hint="default"/>
      </w:rPr>
    </w:lvl>
    <w:lvl w:ilvl="7" w:tplc="0C0A0003" w:tentative="1">
      <w:start w:val="1"/>
      <w:numFmt w:val="bullet"/>
      <w:lvlText w:val="o"/>
      <w:lvlJc w:val="left"/>
      <w:pPr>
        <w:ind w:left="6812" w:hanging="360"/>
      </w:pPr>
      <w:rPr>
        <w:rFonts w:ascii="Courier New" w:hAnsi="Courier New" w:cs="Courier New" w:hint="default"/>
      </w:rPr>
    </w:lvl>
    <w:lvl w:ilvl="8" w:tplc="0C0A0005" w:tentative="1">
      <w:start w:val="1"/>
      <w:numFmt w:val="bullet"/>
      <w:lvlText w:val=""/>
      <w:lvlJc w:val="left"/>
      <w:pPr>
        <w:ind w:left="7532" w:hanging="360"/>
      </w:pPr>
      <w:rPr>
        <w:rFonts w:ascii="Wingdings" w:hAnsi="Wingdings" w:hint="default"/>
      </w:rPr>
    </w:lvl>
  </w:abstractNum>
  <w:abstractNum w:abstractNumId="13" w15:restartNumberingAfterBreak="0">
    <w:nsid w:val="52A671CA"/>
    <w:multiLevelType w:val="multilevel"/>
    <w:tmpl w:val="52A671CA"/>
    <w:lvl w:ilvl="0">
      <w:start w:val="1"/>
      <w:numFmt w:val="bullet"/>
      <w:pStyle w:val="AufzhlBulletsEckig"/>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Wingdings"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Wingdings"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Wingdings" w:hint="default"/>
      </w:rPr>
    </w:lvl>
    <w:lvl w:ilvl="8">
      <w:start w:val="1"/>
      <w:numFmt w:val="bullet"/>
      <w:lvlText w:val=""/>
      <w:lvlJc w:val="left"/>
      <w:pPr>
        <w:tabs>
          <w:tab w:val="left" w:pos="6480"/>
        </w:tabs>
        <w:ind w:left="6480" w:hanging="360"/>
      </w:pPr>
      <w:rPr>
        <w:rFonts w:ascii="Wingdings" w:hAnsi="Wingdings" w:hint="default"/>
      </w:rPr>
    </w:lvl>
  </w:abstractNum>
  <w:abstractNum w:abstractNumId="14" w15:restartNumberingAfterBreak="0">
    <w:nsid w:val="532632D9"/>
    <w:multiLevelType w:val="multilevel"/>
    <w:tmpl w:val="532632D9"/>
    <w:lvl w:ilvl="0">
      <w:start w:val="1"/>
      <w:numFmt w:val="bullet"/>
      <w:lvlText w:val=""/>
      <w:lvlJc w:val="left"/>
      <w:pPr>
        <w:ind w:left="947" w:hanging="360"/>
      </w:pPr>
      <w:rPr>
        <w:rFonts w:ascii="Symbol" w:hAnsi="Symbol" w:hint="default"/>
      </w:rPr>
    </w:lvl>
    <w:lvl w:ilvl="1">
      <w:start w:val="1"/>
      <w:numFmt w:val="bullet"/>
      <w:lvlText w:val="o"/>
      <w:lvlJc w:val="left"/>
      <w:pPr>
        <w:ind w:left="1667" w:hanging="360"/>
      </w:pPr>
      <w:rPr>
        <w:rFonts w:ascii="Courier New" w:hAnsi="Courier New" w:cs="Courier New" w:hint="default"/>
      </w:rPr>
    </w:lvl>
    <w:lvl w:ilvl="2">
      <w:start w:val="1"/>
      <w:numFmt w:val="bullet"/>
      <w:lvlText w:val=""/>
      <w:lvlJc w:val="left"/>
      <w:pPr>
        <w:ind w:left="2387" w:hanging="360"/>
      </w:pPr>
      <w:rPr>
        <w:rFonts w:ascii="Wingdings" w:hAnsi="Wingdings" w:hint="default"/>
      </w:rPr>
    </w:lvl>
    <w:lvl w:ilvl="3">
      <w:start w:val="1"/>
      <w:numFmt w:val="bullet"/>
      <w:lvlText w:val=""/>
      <w:lvlJc w:val="left"/>
      <w:pPr>
        <w:ind w:left="3107" w:hanging="360"/>
      </w:pPr>
      <w:rPr>
        <w:rFonts w:ascii="Symbol" w:hAnsi="Symbol" w:hint="default"/>
      </w:rPr>
    </w:lvl>
    <w:lvl w:ilvl="4">
      <w:start w:val="1"/>
      <w:numFmt w:val="bullet"/>
      <w:lvlText w:val="o"/>
      <w:lvlJc w:val="left"/>
      <w:pPr>
        <w:ind w:left="3827" w:hanging="360"/>
      </w:pPr>
      <w:rPr>
        <w:rFonts w:ascii="Courier New" w:hAnsi="Courier New" w:cs="Courier New" w:hint="default"/>
      </w:rPr>
    </w:lvl>
    <w:lvl w:ilvl="5">
      <w:start w:val="1"/>
      <w:numFmt w:val="bullet"/>
      <w:lvlText w:val=""/>
      <w:lvlJc w:val="left"/>
      <w:pPr>
        <w:ind w:left="4547" w:hanging="360"/>
      </w:pPr>
      <w:rPr>
        <w:rFonts w:ascii="Wingdings" w:hAnsi="Wingdings" w:hint="default"/>
      </w:rPr>
    </w:lvl>
    <w:lvl w:ilvl="6">
      <w:start w:val="1"/>
      <w:numFmt w:val="bullet"/>
      <w:lvlText w:val=""/>
      <w:lvlJc w:val="left"/>
      <w:pPr>
        <w:ind w:left="5267" w:hanging="360"/>
      </w:pPr>
      <w:rPr>
        <w:rFonts w:ascii="Symbol" w:hAnsi="Symbol" w:hint="default"/>
      </w:rPr>
    </w:lvl>
    <w:lvl w:ilvl="7">
      <w:start w:val="1"/>
      <w:numFmt w:val="bullet"/>
      <w:lvlText w:val="o"/>
      <w:lvlJc w:val="left"/>
      <w:pPr>
        <w:ind w:left="5987" w:hanging="360"/>
      </w:pPr>
      <w:rPr>
        <w:rFonts w:ascii="Courier New" w:hAnsi="Courier New" w:cs="Courier New" w:hint="default"/>
      </w:rPr>
    </w:lvl>
    <w:lvl w:ilvl="8">
      <w:start w:val="1"/>
      <w:numFmt w:val="bullet"/>
      <w:lvlText w:val=""/>
      <w:lvlJc w:val="left"/>
      <w:pPr>
        <w:ind w:left="6707" w:hanging="360"/>
      </w:pPr>
      <w:rPr>
        <w:rFonts w:ascii="Wingdings" w:hAnsi="Wingdings" w:hint="default"/>
      </w:rPr>
    </w:lvl>
  </w:abstractNum>
  <w:abstractNum w:abstractNumId="15" w15:restartNumberingAfterBreak="0">
    <w:nsid w:val="5FA457CD"/>
    <w:multiLevelType w:val="hybridMultilevel"/>
    <w:tmpl w:val="3C701AA0"/>
    <w:lvl w:ilvl="0" w:tplc="0C0A0001">
      <w:start w:val="1"/>
      <w:numFmt w:val="bullet"/>
      <w:lvlText w:val=""/>
      <w:lvlJc w:val="left"/>
      <w:pPr>
        <w:ind w:left="947" w:hanging="360"/>
      </w:pPr>
      <w:rPr>
        <w:rFonts w:ascii="Symbol" w:hAnsi="Symbol" w:hint="default"/>
      </w:rPr>
    </w:lvl>
    <w:lvl w:ilvl="1" w:tplc="0C0A0003" w:tentative="1">
      <w:start w:val="1"/>
      <w:numFmt w:val="bullet"/>
      <w:lvlText w:val="o"/>
      <w:lvlJc w:val="left"/>
      <w:pPr>
        <w:ind w:left="1667" w:hanging="360"/>
      </w:pPr>
      <w:rPr>
        <w:rFonts w:ascii="Courier New" w:hAnsi="Courier New" w:cs="Courier New" w:hint="default"/>
      </w:rPr>
    </w:lvl>
    <w:lvl w:ilvl="2" w:tplc="0C0A0005" w:tentative="1">
      <w:start w:val="1"/>
      <w:numFmt w:val="bullet"/>
      <w:lvlText w:val=""/>
      <w:lvlJc w:val="left"/>
      <w:pPr>
        <w:ind w:left="2387" w:hanging="360"/>
      </w:pPr>
      <w:rPr>
        <w:rFonts w:ascii="Wingdings" w:hAnsi="Wingdings" w:hint="default"/>
      </w:rPr>
    </w:lvl>
    <w:lvl w:ilvl="3" w:tplc="0C0A0001" w:tentative="1">
      <w:start w:val="1"/>
      <w:numFmt w:val="bullet"/>
      <w:lvlText w:val=""/>
      <w:lvlJc w:val="left"/>
      <w:pPr>
        <w:ind w:left="3107" w:hanging="360"/>
      </w:pPr>
      <w:rPr>
        <w:rFonts w:ascii="Symbol" w:hAnsi="Symbol" w:hint="default"/>
      </w:rPr>
    </w:lvl>
    <w:lvl w:ilvl="4" w:tplc="0C0A0003" w:tentative="1">
      <w:start w:val="1"/>
      <w:numFmt w:val="bullet"/>
      <w:lvlText w:val="o"/>
      <w:lvlJc w:val="left"/>
      <w:pPr>
        <w:ind w:left="3827" w:hanging="360"/>
      </w:pPr>
      <w:rPr>
        <w:rFonts w:ascii="Courier New" w:hAnsi="Courier New" w:cs="Courier New" w:hint="default"/>
      </w:rPr>
    </w:lvl>
    <w:lvl w:ilvl="5" w:tplc="0C0A0005" w:tentative="1">
      <w:start w:val="1"/>
      <w:numFmt w:val="bullet"/>
      <w:lvlText w:val=""/>
      <w:lvlJc w:val="left"/>
      <w:pPr>
        <w:ind w:left="4547" w:hanging="360"/>
      </w:pPr>
      <w:rPr>
        <w:rFonts w:ascii="Wingdings" w:hAnsi="Wingdings" w:hint="default"/>
      </w:rPr>
    </w:lvl>
    <w:lvl w:ilvl="6" w:tplc="0C0A0001" w:tentative="1">
      <w:start w:val="1"/>
      <w:numFmt w:val="bullet"/>
      <w:lvlText w:val=""/>
      <w:lvlJc w:val="left"/>
      <w:pPr>
        <w:ind w:left="5267" w:hanging="360"/>
      </w:pPr>
      <w:rPr>
        <w:rFonts w:ascii="Symbol" w:hAnsi="Symbol" w:hint="default"/>
      </w:rPr>
    </w:lvl>
    <w:lvl w:ilvl="7" w:tplc="0C0A0003" w:tentative="1">
      <w:start w:val="1"/>
      <w:numFmt w:val="bullet"/>
      <w:lvlText w:val="o"/>
      <w:lvlJc w:val="left"/>
      <w:pPr>
        <w:ind w:left="5987" w:hanging="360"/>
      </w:pPr>
      <w:rPr>
        <w:rFonts w:ascii="Courier New" w:hAnsi="Courier New" w:cs="Courier New" w:hint="default"/>
      </w:rPr>
    </w:lvl>
    <w:lvl w:ilvl="8" w:tplc="0C0A0005" w:tentative="1">
      <w:start w:val="1"/>
      <w:numFmt w:val="bullet"/>
      <w:lvlText w:val=""/>
      <w:lvlJc w:val="left"/>
      <w:pPr>
        <w:ind w:left="6707" w:hanging="360"/>
      </w:pPr>
      <w:rPr>
        <w:rFonts w:ascii="Wingdings" w:hAnsi="Wingdings" w:hint="default"/>
      </w:rPr>
    </w:lvl>
  </w:abstractNum>
  <w:abstractNum w:abstractNumId="16" w15:restartNumberingAfterBreak="0">
    <w:nsid w:val="676A1D5F"/>
    <w:multiLevelType w:val="multilevel"/>
    <w:tmpl w:val="676A1D5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6B4E56C8"/>
    <w:multiLevelType w:val="multilevel"/>
    <w:tmpl w:val="6B4E56C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8" w15:restartNumberingAfterBreak="0">
    <w:nsid w:val="6E021664"/>
    <w:multiLevelType w:val="singleLevel"/>
    <w:tmpl w:val="6E021664"/>
    <w:lvl w:ilvl="0">
      <w:start w:val="1"/>
      <w:numFmt w:val="bullet"/>
      <w:pStyle w:val="TabelleAufzhlung"/>
      <w:lvlText w:val=""/>
      <w:lvlJc w:val="left"/>
      <w:pPr>
        <w:tabs>
          <w:tab w:val="left" w:pos="360"/>
        </w:tabs>
        <w:ind w:left="360" w:hanging="360"/>
      </w:pPr>
      <w:rPr>
        <w:rFonts w:ascii="Wingdings" w:hAnsi="Wingdings" w:hint="default"/>
      </w:rPr>
    </w:lvl>
  </w:abstractNum>
  <w:abstractNum w:abstractNumId="19" w15:restartNumberingAfterBreak="0">
    <w:nsid w:val="7B287537"/>
    <w:multiLevelType w:val="multilevel"/>
    <w:tmpl w:val="7B28753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7CBA42DA"/>
    <w:multiLevelType w:val="multilevel"/>
    <w:tmpl w:val="7CBA42DA"/>
    <w:lvl w:ilvl="0">
      <w:start w:val="1"/>
      <w:numFmt w:val="decimal"/>
      <w:pStyle w:val="Ttulo1"/>
      <w:suff w:val="space"/>
      <w:lvlText w:val="%1"/>
      <w:lvlJc w:val="left"/>
      <w:pPr>
        <w:ind w:left="0" w:firstLine="0"/>
      </w:pPr>
      <w:rPr>
        <w:rFonts w:ascii="Arial" w:hAnsi="Arial" w:hint="default"/>
        <w:b/>
        <w:i w:val="0"/>
        <w:sz w:val="28"/>
      </w:rPr>
    </w:lvl>
    <w:lvl w:ilvl="1">
      <w:start w:val="1"/>
      <w:numFmt w:val="decimal"/>
      <w:pStyle w:val="Ttulo2"/>
      <w:suff w:val="nothing"/>
      <w:lvlText w:val="%1.%2"/>
      <w:lvlJc w:val="left"/>
      <w:pPr>
        <w:ind w:left="0" w:firstLine="0"/>
      </w:pPr>
      <w:rPr>
        <w:rFonts w:ascii="Arial" w:hAnsi="Arial" w:hint="default"/>
        <w:b w:val="0"/>
        <w:i w:val="0"/>
        <w:sz w:val="24"/>
      </w:rPr>
    </w:lvl>
    <w:lvl w:ilvl="2">
      <w:start w:val="1"/>
      <w:numFmt w:val="decimal"/>
      <w:pStyle w:val="Ttulo3"/>
      <w:suff w:val="nothing"/>
      <w:lvlText w:val="%1.%2.%3"/>
      <w:lvlJc w:val="left"/>
      <w:pPr>
        <w:ind w:left="360" w:firstLine="0"/>
      </w:pPr>
      <w:rPr>
        <w:rFonts w:ascii="Arial" w:hAnsi="Arial" w:hint="default"/>
        <w:b w:val="0"/>
        <w:i w:val="0"/>
        <w:sz w:val="20"/>
      </w:rPr>
    </w:lvl>
    <w:lvl w:ilvl="3">
      <w:start w:val="1"/>
      <w:numFmt w:val="decimal"/>
      <w:pStyle w:val="Ttulo4"/>
      <w:suff w:val="nothing"/>
      <w:lvlText w:val="%1.%2.%3.%4"/>
      <w:lvlJc w:val="left"/>
      <w:pPr>
        <w:ind w:left="0" w:firstLine="0"/>
      </w:pPr>
      <w:rPr>
        <w:rFonts w:ascii="Arial" w:hAnsi="Arial" w:hint="default"/>
        <w:b/>
        <w:i/>
        <w:sz w:val="20"/>
      </w:rPr>
    </w:lvl>
    <w:lvl w:ilvl="4">
      <w:start w:val="1"/>
      <w:numFmt w:val="decimal"/>
      <w:pStyle w:val="Ttulo5"/>
      <w:suff w:val="space"/>
      <w:lvlText w:val="%1.%2.%3.%4.%5"/>
      <w:lvlJc w:val="left"/>
      <w:pPr>
        <w:ind w:left="0" w:firstLine="0"/>
      </w:pPr>
      <w:rPr>
        <w:rFonts w:ascii="Arial" w:hAnsi="Arial" w:hint="default"/>
        <w:b/>
        <w:i/>
        <w:sz w:val="20"/>
        <w:szCs w:val="20"/>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num w:numId="1">
    <w:abstractNumId w:val="20"/>
  </w:num>
  <w:num w:numId="2">
    <w:abstractNumId w:val="13"/>
  </w:num>
  <w:num w:numId="3">
    <w:abstractNumId w:val="8"/>
  </w:num>
  <w:num w:numId="4">
    <w:abstractNumId w:val="4"/>
  </w:num>
  <w:num w:numId="5">
    <w:abstractNumId w:val="6"/>
  </w:num>
  <w:num w:numId="6">
    <w:abstractNumId w:val="18"/>
  </w:num>
  <w:num w:numId="7">
    <w:abstractNumId w:val="9"/>
  </w:num>
  <w:num w:numId="8">
    <w:abstractNumId w:val="7"/>
  </w:num>
  <w:num w:numId="9">
    <w:abstractNumId w:val="2"/>
  </w:num>
  <w:num w:numId="10">
    <w:abstractNumId w:val="10"/>
  </w:num>
  <w:num w:numId="11">
    <w:abstractNumId w:val="14"/>
  </w:num>
  <w:num w:numId="12">
    <w:abstractNumId w:val="1"/>
  </w:num>
  <w:num w:numId="13">
    <w:abstractNumId w:val="0"/>
  </w:num>
  <w:num w:numId="14">
    <w:abstractNumId w:val="16"/>
  </w:num>
  <w:num w:numId="15">
    <w:abstractNumId w:val="11"/>
  </w:num>
  <w:num w:numId="16">
    <w:abstractNumId w:val="19"/>
  </w:num>
  <w:num w:numId="17">
    <w:abstractNumId w:val="17"/>
  </w:num>
  <w:num w:numId="18">
    <w:abstractNumId w:val="3"/>
  </w:num>
  <w:num w:numId="19">
    <w:abstractNumId w:val="5"/>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B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1"/>
  <w:defaultTabStop w:val="708"/>
  <w:autoHyphenation/>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31"/>
    <w:rsid w:val="00001774"/>
    <w:rsid w:val="0001119B"/>
    <w:rsid w:val="00040CEE"/>
    <w:rsid w:val="000518AA"/>
    <w:rsid w:val="00086537"/>
    <w:rsid w:val="000B55C4"/>
    <w:rsid w:val="000C41F2"/>
    <w:rsid w:val="001207EF"/>
    <w:rsid w:val="001320C7"/>
    <w:rsid w:val="00163D3E"/>
    <w:rsid w:val="00165F63"/>
    <w:rsid w:val="00170703"/>
    <w:rsid w:val="00171319"/>
    <w:rsid w:val="0019402F"/>
    <w:rsid w:val="001A581E"/>
    <w:rsid w:val="001B6188"/>
    <w:rsid w:val="001D4EBB"/>
    <w:rsid w:val="002010A1"/>
    <w:rsid w:val="002164A0"/>
    <w:rsid w:val="00225464"/>
    <w:rsid w:val="00227FC0"/>
    <w:rsid w:val="00244E01"/>
    <w:rsid w:val="0025445C"/>
    <w:rsid w:val="002B64E6"/>
    <w:rsid w:val="002E5ACF"/>
    <w:rsid w:val="00314403"/>
    <w:rsid w:val="00321254"/>
    <w:rsid w:val="00332434"/>
    <w:rsid w:val="00346A74"/>
    <w:rsid w:val="0035358E"/>
    <w:rsid w:val="003538BE"/>
    <w:rsid w:val="003614E2"/>
    <w:rsid w:val="00393D61"/>
    <w:rsid w:val="003A3394"/>
    <w:rsid w:val="003D0EAE"/>
    <w:rsid w:val="003D4277"/>
    <w:rsid w:val="003E6A24"/>
    <w:rsid w:val="004171C9"/>
    <w:rsid w:val="00422743"/>
    <w:rsid w:val="004265A8"/>
    <w:rsid w:val="0045148F"/>
    <w:rsid w:val="00474523"/>
    <w:rsid w:val="0048002C"/>
    <w:rsid w:val="004849CA"/>
    <w:rsid w:val="004850B5"/>
    <w:rsid w:val="00490E62"/>
    <w:rsid w:val="0049795C"/>
    <w:rsid w:val="004B63F9"/>
    <w:rsid w:val="004C3AC0"/>
    <w:rsid w:val="004D506B"/>
    <w:rsid w:val="004E11C1"/>
    <w:rsid w:val="004F1B52"/>
    <w:rsid w:val="004F70D1"/>
    <w:rsid w:val="005026AE"/>
    <w:rsid w:val="00504AFA"/>
    <w:rsid w:val="00522CD2"/>
    <w:rsid w:val="00532885"/>
    <w:rsid w:val="0054556D"/>
    <w:rsid w:val="005549CA"/>
    <w:rsid w:val="005617FF"/>
    <w:rsid w:val="005952DB"/>
    <w:rsid w:val="005B3DD8"/>
    <w:rsid w:val="005D2043"/>
    <w:rsid w:val="005D6FA7"/>
    <w:rsid w:val="006247F9"/>
    <w:rsid w:val="00675CF1"/>
    <w:rsid w:val="006811FB"/>
    <w:rsid w:val="006822A3"/>
    <w:rsid w:val="006B1A1C"/>
    <w:rsid w:val="006E0674"/>
    <w:rsid w:val="006E4E2D"/>
    <w:rsid w:val="00725774"/>
    <w:rsid w:val="007361AC"/>
    <w:rsid w:val="00752664"/>
    <w:rsid w:val="007A3445"/>
    <w:rsid w:val="007A4346"/>
    <w:rsid w:val="007D2B5B"/>
    <w:rsid w:val="007D50C8"/>
    <w:rsid w:val="007F1FA9"/>
    <w:rsid w:val="0082413B"/>
    <w:rsid w:val="008279CB"/>
    <w:rsid w:val="00840D9B"/>
    <w:rsid w:val="008719E4"/>
    <w:rsid w:val="00884133"/>
    <w:rsid w:val="00894906"/>
    <w:rsid w:val="008E6420"/>
    <w:rsid w:val="00906350"/>
    <w:rsid w:val="009070EC"/>
    <w:rsid w:val="009559B1"/>
    <w:rsid w:val="00962EFA"/>
    <w:rsid w:val="009729C6"/>
    <w:rsid w:val="00987C40"/>
    <w:rsid w:val="009967D7"/>
    <w:rsid w:val="009A7B96"/>
    <w:rsid w:val="009B2159"/>
    <w:rsid w:val="009B5917"/>
    <w:rsid w:val="009C0D57"/>
    <w:rsid w:val="009C0E74"/>
    <w:rsid w:val="009C4CEB"/>
    <w:rsid w:val="009E3FC5"/>
    <w:rsid w:val="00A042A1"/>
    <w:rsid w:val="00A0529F"/>
    <w:rsid w:val="00A255D0"/>
    <w:rsid w:val="00A25AD9"/>
    <w:rsid w:val="00A500DD"/>
    <w:rsid w:val="00AB1F10"/>
    <w:rsid w:val="00AC7C74"/>
    <w:rsid w:val="00AD41BF"/>
    <w:rsid w:val="00AE7580"/>
    <w:rsid w:val="00AF1F25"/>
    <w:rsid w:val="00B134EC"/>
    <w:rsid w:val="00B13EA1"/>
    <w:rsid w:val="00B15A7B"/>
    <w:rsid w:val="00B32E04"/>
    <w:rsid w:val="00B33B39"/>
    <w:rsid w:val="00B34DC3"/>
    <w:rsid w:val="00B34DF8"/>
    <w:rsid w:val="00B3702D"/>
    <w:rsid w:val="00B65239"/>
    <w:rsid w:val="00B746AC"/>
    <w:rsid w:val="00B87829"/>
    <w:rsid w:val="00BB5D7E"/>
    <w:rsid w:val="00BD4255"/>
    <w:rsid w:val="00C04253"/>
    <w:rsid w:val="00C352FC"/>
    <w:rsid w:val="00C47479"/>
    <w:rsid w:val="00C5463C"/>
    <w:rsid w:val="00C65890"/>
    <w:rsid w:val="00C74740"/>
    <w:rsid w:val="00C926AC"/>
    <w:rsid w:val="00C955DF"/>
    <w:rsid w:val="00CC5F94"/>
    <w:rsid w:val="00CE1BE5"/>
    <w:rsid w:val="00CE6310"/>
    <w:rsid w:val="00CF59A5"/>
    <w:rsid w:val="00D01E09"/>
    <w:rsid w:val="00D14B56"/>
    <w:rsid w:val="00D15FC7"/>
    <w:rsid w:val="00D44A93"/>
    <w:rsid w:val="00D7092D"/>
    <w:rsid w:val="00D864AD"/>
    <w:rsid w:val="00D90F77"/>
    <w:rsid w:val="00DC7ACE"/>
    <w:rsid w:val="00DE3A48"/>
    <w:rsid w:val="00DE5485"/>
    <w:rsid w:val="00DF1104"/>
    <w:rsid w:val="00DF6297"/>
    <w:rsid w:val="00E0218C"/>
    <w:rsid w:val="00E12271"/>
    <w:rsid w:val="00E1538C"/>
    <w:rsid w:val="00E64276"/>
    <w:rsid w:val="00E81A98"/>
    <w:rsid w:val="00E91731"/>
    <w:rsid w:val="00E95C76"/>
    <w:rsid w:val="00EB33C5"/>
    <w:rsid w:val="00EC6335"/>
    <w:rsid w:val="00EE6361"/>
    <w:rsid w:val="00F02501"/>
    <w:rsid w:val="00F3187B"/>
    <w:rsid w:val="00F6177F"/>
    <w:rsid w:val="00F619F7"/>
    <w:rsid w:val="00F7387A"/>
    <w:rsid w:val="00F854AA"/>
    <w:rsid w:val="00F9788C"/>
    <w:rsid w:val="00FA073A"/>
    <w:rsid w:val="00FB13D0"/>
    <w:rsid w:val="00FC392E"/>
    <w:rsid w:val="00FC5C18"/>
    <w:rsid w:val="00FE5871"/>
    <w:rsid w:val="08AB20D9"/>
    <w:rsid w:val="359054FF"/>
  </w:rsids>
  <m:mathPr>
    <m:mathFont m:val="Cambria Math"/>
    <m:brkBin m:val="before"/>
    <m:brkBinSub m:val="--"/>
    <m:smallFrac m:val="0"/>
    <m:dispDef m:val="0"/>
    <m:lMargin m:val="0"/>
    <m:rMargin m:val="0"/>
    <m:defJc m:val="centerGroup"/>
    <m:wrapRight/>
    <m:intLim m:val="subSup"/>
    <m:naryLim m:val="subSup"/>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00A8B22B"/>
  <w14:defaultImageDpi w14:val="300"/>
  <w15:docId w15:val="{8C267221-B21A-4A3C-B3BF-78FA66FA1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lsdException w:name="toc 2" w:uiPriority="39"/>
    <w:lsdException w:name="toc 3" w:uiPriority="39" w:qFormat="1"/>
    <w:lsdException w:name="toc 4" w:semiHidden="1" w:uiPriority="0"/>
    <w:lsdException w:name="toc 5" w:semiHidden="1" w:uiPriority="0" w:qFormat="1"/>
    <w:lsdException w:name="toc 6" w:semiHidden="1" w:uiPriority="0" w:qFormat="1"/>
    <w:lsdException w:name="toc 7" w:semiHidden="1" w:uiPriority="0" w:qFormat="1"/>
    <w:lsdException w:name="toc 8" w:semiHidden="1" w:uiPriority="0"/>
    <w:lsdException w:name="toc 9" w:semiHidden="1" w:uiPriority="0" w:qFormat="1"/>
    <w:lsdException w:name="Normal Indent" w:semiHidden="1" w:unhideWhenUsed="1"/>
    <w:lsdException w:name="footnote text" w:semiHidden="1" w:uiPriority="0" w:qFormat="1"/>
    <w:lsdException w:name="annotation text" w:semiHidden="1" w:uiPriority="0"/>
    <w:lsdException w:name="header" w:uiPriority="0"/>
    <w:lsdException w:name="footer" w:qFormat="1"/>
    <w:lsdException w:name="index heading" w:semiHidden="1" w:uiPriority="0" w:qFormat="1"/>
    <w:lsdException w:name="caption" w:semiHidden="1" w:uiPriority="35" w:unhideWhenUsed="1" w:qFormat="1"/>
    <w:lsdException w:name="table of figures" w:qFormat="1"/>
    <w:lsdException w:name="envelope address" w:semiHidden="1" w:unhideWhenUsed="1"/>
    <w:lsdException w:name="envelope return" w:semiHidden="1" w:unhideWhenUsed="1"/>
    <w:lsdException w:name="footnote reference" w:semiHidden="1" w:uiPriority="0" w:qFormat="1"/>
    <w:lsdException w:name="annotation reference" w:semiHidden="1" w:uiPriority="0"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Roboto" w:eastAsia="Times New Roman" w:hAnsi="Roboto"/>
      <w:lang w:val="de-DE" w:eastAsia="de-DE"/>
    </w:rPr>
  </w:style>
  <w:style w:type="paragraph" w:styleId="Ttulo1">
    <w:name w:val="heading 1"/>
    <w:basedOn w:val="Normal"/>
    <w:next w:val="Text-1Absatz"/>
    <w:qFormat/>
    <w:pPr>
      <w:keepLines/>
      <w:numPr>
        <w:numId w:val="1"/>
      </w:numPr>
      <w:tabs>
        <w:tab w:val="left" w:pos="284"/>
      </w:tabs>
      <w:suppressAutoHyphens/>
      <w:spacing w:before="120" w:after="600" w:line="480" w:lineRule="exact"/>
      <w:jc w:val="both"/>
      <w:outlineLvl w:val="0"/>
    </w:pPr>
    <w:rPr>
      <w:rFonts w:ascii="Roboto Medium" w:hAnsi="Roboto Medium"/>
      <w:kern w:val="28"/>
      <w:sz w:val="28"/>
    </w:rPr>
  </w:style>
  <w:style w:type="paragraph" w:styleId="Ttulo2">
    <w:name w:val="heading 2"/>
    <w:basedOn w:val="Ttulo1"/>
    <w:next w:val="Text-1Absatz"/>
    <w:qFormat/>
    <w:pPr>
      <w:numPr>
        <w:ilvl w:val="1"/>
      </w:numPr>
      <w:spacing w:before="240" w:after="120" w:line="360" w:lineRule="exact"/>
      <w:outlineLvl w:val="1"/>
    </w:pPr>
    <w:rPr>
      <w:rFonts w:ascii="Roboto" w:hAnsi="Roboto"/>
      <w:sz w:val="24"/>
    </w:rPr>
  </w:style>
  <w:style w:type="paragraph" w:styleId="Ttulo3">
    <w:name w:val="heading 3"/>
    <w:basedOn w:val="Ttulo2"/>
    <w:next w:val="Text-1Absatz"/>
    <w:qFormat/>
    <w:pPr>
      <w:numPr>
        <w:ilvl w:val="2"/>
      </w:numPr>
      <w:spacing w:before="120" w:line="300" w:lineRule="exact"/>
      <w:ind w:left="0"/>
      <w:outlineLvl w:val="2"/>
    </w:pPr>
    <w:rPr>
      <w:sz w:val="20"/>
    </w:rPr>
  </w:style>
  <w:style w:type="paragraph" w:styleId="Ttulo4">
    <w:name w:val="heading 4"/>
    <w:basedOn w:val="Ttulo3"/>
    <w:next w:val="Text-1Absatz"/>
    <w:qFormat/>
    <w:pPr>
      <w:numPr>
        <w:ilvl w:val="3"/>
      </w:numPr>
      <w:outlineLvl w:val="3"/>
    </w:pPr>
    <w:rPr>
      <w:i/>
    </w:rPr>
  </w:style>
  <w:style w:type="paragraph" w:styleId="Ttulo5">
    <w:name w:val="heading 5"/>
    <w:basedOn w:val="Ttulo4"/>
    <w:next w:val="Text-1Absatz"/>
    <w:qFormat/>
    <w:pPr>
      <w:numPr>
        <w:ilvl w:val="4"/>
      </w:numPr>
      <w:spacing w:after="240" w:line="240" w:lineRule="exact"/>
      <w:outlineLvl w:val="4"/>
    </w:pPr>
  </w:style>
  <w:style w:type="paragraph" w:styleId="Ttulo6">
    <w:name w:val="heading 6"/>
    <w:basedOn w:val="Ttulo5"/>
    <w:next w:val="Text-1Absatz"/>
    <w:qFormat/>
    <w:pPr>
      <w:numPr>
        <w:ilvl w:val="5"/>
      </w:numPr>
      <w:outlineLvl w:val="5"/>
    </w:pPr>
  </w:style>
  <w:style w:type="paragraph" w:styleId="Ttulo7">
    <w:name w:val="heading 7"/>
    <w:basedOn w:val="Ttulo6"/>
    <w:next w:val="Text-1Absatz"/>
    <w:qFormat/>
    <w:pPr>
      <w:numPr>
        <w:ilvl w:val="6"/>
      </w:numPr>
      <w:outlineLvl w:val="6"/>
    </w:pPr>
  </w:style>
  <w:style w:type="paragraph" w:styleId="Ttulo8">
    <w:name w:val="heading 8"/>
    <w:basedOn w:val="Ttulo7"/>
    <w:next w:val="Text-1Absatz"/>
    <w:qFormat/>
    <w:pPr>
      <w:numPr>
        <w:ilvl w:val="7"/>
      </w:numPr>
      <w:outlineLvl w:val="7"/>
    </w:pPr>
  </w:style>
  <w:style w:type="paragraph" w:styleId="Ttulo9">
    <w:name w:val="heading 9"/>
    <w:basedOn w:val="Ttulo8"/>
    <w:next w:val="Text-1Absatz"/>
    <w:qFormat/>
    <w:pPr>
      <w:numPr>
        <w:ilvl w:val="8"/>
      </w:num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Absatz">
    <w:name w:val="Text-1.Absatz"/>
    <w:basedOn w:val="Normal"/>
    <w:next w:val="Text-laufAbstze"/>
    <w:qFormat/>
    <w:pPr>
      <w:spacing w:line="240" w:lineRule="exact"/>
      <w:jc w:val="both"/>
    </w:pPr>
    <w:rPr>
      <w:rFonts w:ascii="Arial" w:hAnsi="Arial"/>
    </w:rPr>
  </w:style>
  <w:style w:type="paragraph" w:customStyle="1" w:styleId="Text-laufAbstze">
    <w:name w:val="Text-lauf.Absätze"/>
    <w:basedOn w:val="Text-1Absatz"/>
    <w:qFormat/>
    <w:pPr>
      <w:ind w:firstLine="227"/>
    </w:pPr>
  </w:style>
  <w:style w:type="paragraph" w:styleId="Textodeglobo">
    <w:name w:val="Balloon Text"/>
    <w:basedOn w:val="Normal"/>
    <w:semiHidden/>
    <w:rPr>
      <w:rFonts w:ascii="Tahoma" w:hAnsi="Tahoma" w:cs="Tahoma"/>
      <w:sz w:val="16"/>
      <w:szCs w:val="16"/>
    </w:rPr>
  </w:style>
  <w:style w:type="character" w:styleId="Refdecomentario">
    <w:name w:val="annotation reference"/>
    <w:basedOn w:val="Absatz-Standardschriftart1"/>
    <w:semiHidden/>
    <w:qFormat/>
    <w:rPr>
      <w:rFonts w:ascii="Arial" w:hAnsi="Arial"/>
      <w:sz w:val="16"/>
    </w:rPr>
  </w:style>
  <w:style w:type="character" w:customStyle="1" w:styleId="Absatz-Standardschriftart1">
    <w:name w:val="Absatz-Standardschriftart1"/>
    <w:semiHidden/>
    <w:qFormat/>
  </w:style>
  <w:style w:type="paragraph" w:styleId="Textocomentario">
    <w:name w:val="annotation text"/>
    <w:basedOn w:val="Normal"/>
    <w:link w:val="TextocomentarioCar"/>
    <w:autoRedefine/>
    <w:semiHidden/>
    <w:pPr>
      <w:jc w:val="both"/>
    </w:pPr>
    <w:rPr>
      <w:rFonts w:ascii="Arial" w:hAnsi="Arial"/>
      <w:sz w:val="16"/>
    </w:rPr>
  </w:style>
  <w:style w:type="paragraph" w:styleId="Asuntodelcomentario">
    <w:name w:val="annotation subject"/>
    <w:basedOn w:val="Textocomentario"/>
    <w:next w:val="Textocomentario"/>
    <w:link w:val="AsuntodelcomentarioCar"/>
    <w:uiPriority w:val="99"/>
    <w:semiHidden/>
    <w:unhideWhenUsed/>
    <w:qFormat/>
    <w:pPr>
      <w:jc w:val="left"/>
    </w:pPr>
    <w:rPr>
      <w:rFonts w:ascii="Roboto" w:hAnsi="Roboto"/>
      <w:b/>
      <w:bCs/>
      <w:sz w:val="20"/>
    </w:rPr>
  </w:style>
  <w:style w:type="paragraph" w:styleId="Mapadeldocumento">
    <w:name w:val="Document Map"/>
    <w:basedOn w:val="Normal"/>
    <w:semiHidden/>
    <w:pPr>
      <w:shd w:val="clear" w:color="auto" w:fill="000080"/>
    </w:pPr>
    <w:rPr>
      <w:rFonts w:ascii="Tahoma" w:hAnsi="Tahoma" w:cs="Tahoma"/>
    </w:rPr>
  </w:style>
  <w:style w:type="paragraph" w:styleId="Piedepgina">
    <w:name w:val="footer"/>
    <w:basedOn w:val="Normal"/>
    <w:link w:val="PiedepginaCar"/>
    <w:uiPriority w:val="99"/>
    <w:qFormat/>
    <w:pPr>
      <w:tabs>
        <w:tab w:val="center" w:pos="4536"/>
        <w:tab w:val="right" w:pos="9072"/>
      </w:tabs>
    </w:pPr>
  </w:style>
  <w:style w:type="character" w:styleId="Refdenotaalpie">
    <w:name w:val="footnote reference"/>
    <w:basedOn w:val="Absatz-Standardschriftart1"/>
    <w:semiHidden/>
    <w:qFormat/>
    <w:rPr>
      <w:rFonts w:ascii="Arial" w:hAnsi="Arial"/>
      <w:color w:val="auto"/>
      <w:sz w:val="20"/>
      <w:vertAlign w:val="superscript"/>
    </w:rPr>
  </w:style>
  <w:style w:type="paragraph" w:styleId="Textonotapie">
    <w:name w:val="footnote text"/>
    <w:basedOn w:val="Text-1Absatz"/>
    <w:semiHidden/>
    <w:qFormat/>
    <w:pPr>
      <w:tabs>
        <w:tab w:val="left" w:pos="510"/>
      </w:tabs>
      <w:ind w:left="454" w:hanging="284"/>
    </w:pPr>
    <w:rPr>
      <w:sz w:val="17"/>
    </w:rPr>
  </w:style>
  <w:style w:type="paragraph" w:styleId="Encabezado">
    <w:name w:val="header"/>
    <w:basedOn w:val="Normal"/>
    <w:pPr>
      <w:keepLines/>
      <w:pBdr>
        <w:bottom w:val="single" w:sz="6" w:space="1" w:color="auto"/>
      </w:pBdr>
      <w:tabs>
        <w:tab w:val="center" w:pos="4536"/>
        <w:tab w:val="right" w:pos="9072"/>
      </w:tabs>
      <w:spacing w:after="480"/>
      <w:jc w:val="center"/>
    </w:pPr>
    <w:rPr>
      <w:rFonts w:ascii="Arial" w:hAnsi="Arial"/>
      <w:sz w:val="17"/>
    </w:rPr>
  </w:style>
  <w:style w:type="character" w:styleId="CdigoHTML">
    <w:name w:val="HTML Code"/>
    <w:basedOn w:val="Fuentedeprrafopredeter"/>
    <w:uiPriority w:val="99"/>
    <w:semiHidden/>
    <w:unhideWhenUsed/>
    <w:rPr>
      <w:rFonts w:ascii="Courier New" w:hAnsi="Courier New" w:cs="Courier New"/>
      <w:sz w:val="20"/>
      <w:szCs w:val="20"/>
    </w:rPr>
  </w:style>
  <w:style w:type="character" w:styleId="Hipervnculo">
    <w:name w:val="Hyperlink"/>
    <w:basedOn w:val="Webadressen"/>
    <w:qFormat/>
    <w:rPr>
      <w:rFonts w:ascii="Roboto" w:hAnsi="Roboto"/>
      <w:color w:val="auto"/>
      <w:sz w:val="20"/>
      <w:u w:val="none"/>
    </w:rPr>
  </w:style>
  <w:style w:type="character" w:customStyle="1" w:styleId="Webadressen">
    <w:name w:val="Webadressen"/>
    <w:basedOn w:val="Absatz-Standardschriftart1"/>
    <w:qFormat/>
    <w:rPr>
      <w:rFonts w:ascii="Courier New" w:hAnsi="Courier New"/>
    </w:rPr>
  </w:style>
  <w:style w:type="paragraph" w:styleId="ndice1">
    <w:name w:val="index 1"/>
    <w:next w:val="ndice2"/>
    <w:semiHidden/>
    <w:qFormat/>
    <w:pPr>
      <w:tabs>
        <w:tab w:val="left" w:pos="1701"/>
      </w:tabs>
    </w:pPr>
    <w:rPr>
      <w:rFonts w:ascii="Arial" w:eastAsia="Times New Roman" w:hAnsi="Arial"/>
      <w:lang w:val="de-DE" w:eastAsia="de-DE"/>
    </w:rPr>
  </w:style>
  <w:style w:type="paragraph" w:styleId="ndice2">
    <w:name w:val="index 2"/>
    <w:basedOn w:val="ndice1"/>
    <w:next w:val="ndice3"/>
    <w:semiHidden/>
    <w:qFormat/>
    <w:pPr>
      <w:ind w:left="480"/>
    </w:pPr>
  </w:style>
  <w:style w:type="paragraph" w:styleId="ndice3">
    <w:name w:val="index 3"/>
    <w:basedOn w:val="ndice2"/>
    <w:next w:val="ndice4"/>
    <w:semiHidden/>
    <w:qFormat/>
    <w:pPr>
      <w:ind w:left="720"/>
    </w:pPr>
  </w:style>
  <w:style w:type="paragraph" w:styleId="ndice4">
    <w:name w:val="index 4"/>
    <w:basedOn w:val="ndice3"/>
    <w:next w:val="ndice5"/>
    <w:semiHidden/>
    <w:qFormat/>
    <w:pPr>
      <w:ind w:left="960"/>
    </w:pPr>
  </w:style>
  <w:style w:type="paragraph" w:styleId="ndice5">
    <w:name w:val="index 5"/>
    <w:basedOn w:val="ndice4"/>
    <w:next w:val="ndice6"/>
    <w:semiHidden/>
    <w:qFormat/>
    <w:pPr>
      <w:ind w:left="1200"/>
    </w:pPr>
  </w:style>
  <w:style w:type="paragraph" w:styleId="ndice6">
    <w:name w:val="index 6"/>
    <w:basedOn w:val="ndice5"/>
    <w:next w:val="ndice7"/>
    <w:semiHidden/>
    <w:qFormat/>
    <w:pPr>
      <w:ind w:left="1440"/>
    </w:pPr>
  </w:style>
  <w:style w:type="paragraph" w:styleId="ndice7">
    <w:name w:val="index 7"/>
    <w:basedOn w:val="ndice6"/>
    <w:next w:val="ndice8"/>
    <w:semiHidden/>
    <w:qFormat/>
    <w:pPr>
      <w:ind w:left="1680"/>
    </w:pPr>
  </w:style>
  <w:style w:type="paragraph" w:styleId="ndice8">
    <w:name w:val="index 8"/>
    <w:basedOn w:val="ndice7"/>
    <w:next w:val="ndice9"/>
    <w:semiHidden/>
    <w:qFormat/>
    <w:pPr>
      <w:ind w:left="1920"/>
    </w:pPr>
  </w:style>
  <w:style w:type="paragraph" w:styleId="ndice9">
    <w:name w:val="index 9"/>
    <w:basedOn w:val="ndice8"/>
    <w:next w:val="ndice8"/>
    <w:semiHidden/>
    <w:qFormat/>
    <w:pPr>
      <w:ind w:left="2160"/>
    </w:pPr>
  </w:style>
  <w:style w:type="paragraph" w:styleId="Ttulodendice">
    <w:name w:val="index heading"/>
    <w:basedOn w:val="ndice1"/>
    <w:semiHidden/>
    <w:qFormat/>
  </w:style>
  <w:style w:type="character" w:styleId="Nmerodepgina">
    <w:name w:val="page number"/>
    <w:basedOn w:val="Absatz-Standardschriftart1"/>
    <w:qFormat/>
    <w:rPr>
      <w:rFonts w:ascii="Arial" w:hAnsi="Arial"/>
      <w:sz w:val="17"/>
    </w:rPr>
  </w:style>
  <w:style w:type="character" w:styleId="Textoennegrita">
    <w:name w:val="Strong"/>
    <w:basedOn w:val="Fuentedeprrafopredeter"/>
    <w:uiPriority w:val="22"/>
    <w:qFormat/>
    <w:rPr>
      <w:b/>
      <w:bCs/>
    </w:rPr>
  </w:style>
  <w:style w:type="table" w:styleId="Tablaconcuadrcula">
    <w:name w:val="Table Grid"/>
    <w:basedOn w:val="Tablanormal"/>
    <w:qFormat/>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adeilustraciones">
    <w:name w:val="table of figures"/>
    <w:basedOn w:val="Titelaufnahme"/>
    <w:next w:val="Titelaufnahme"/>
    <w:uiPriority w:val="99"/>
    <w:qFormat/>
    <w:pPr>
      <w:keepLines w:val="0"/>
      <w:ind w:left="567" w:right="284" w:hanging="567"/>
      <w:jc w:val="left"/>
    </w:pPr>
    <w:rPr>
      <w:rFonts w:ascii="Roboto" w:hAnsi="Roboto"/>
    </w:rPr>
  </w:style>
  <w:style w:type="paragraph" w:customStyle="1" w:styleId="Titelaufnahme">
    <w:name w:val="Titelaufnahme"/>
    <w:basedOn w:val="Normal"/>
    <w:qFormat/>
    <w:pPr>
      <w:keepLines/>
      <w:spacing w:after="60"/>
      <w:ind w:left="284" w:hanging="284"/>
      <w:jc w:val="both"/>
    </w:pPr>
    <w:rPr>
      <w:rFonts w:ascii="Arial" w:hAnsi="Arial"/>
      <w:sz w:val="17"/>
    </w:rPr>
  </w:style>
  <w:style w:type="paragraph" w:styleId="TDC1">
    <w:name w:val="toc 1"/>
    <w:basedOn w:val="Text-laufAbstze"/>
    <w:next w:val="TDC2"/>
    <w:uiPriority w:val="39"/>
    <w:pPr>
      <w:tabs>
        <w:tab w:val="right" w:pos="6633"/>
      </w:tabs>
      <w:spacing w:before="400"/>
      <w:ind w:left="170" w:right="284" w:hanging="170"/>
      <w:jc w:val="left"/>
    </w:pPr>
    <w:rPr>
      <w:rFonts w:ascii="Roboto Medium" w:hAnsi="Roboto Medium"/>
      <w:caps/>
    </w:rPr>
  </w:style>
  <w:style w:type="paragraph" w:styleId="TDC2">
    <w:name w:val="toc 2"/>
    <w:basedOn w:val="TDC1"/>
    <w:next w:val="TDC3"/>
    <w:uiPriority w:val="39"/>
    <w:pPr>
      <w:spacing w:before="240"/>
      <w:ind w:left="340" w:hanging="340"/>
    </w:pPr>
    <w:rPr>
      <w:caps w:val="0"/>
    </w:rPr>
  </w:style>
  <w:style w:type="paragraph" w:styleId="TDC3">
    <w:name w:val="toc 3"/>
    <w:basedOn w:val="TDC2"/>
    <w:next w:val="TDC4"/>
    <w:uiPriority w:val="39"/>
    <w:qFormat/>
    <w:pPr>
      <w:ind w:left="510" w:hanging="510"/>
    </w:pPr>
  </w:style>
  <w:style w:type="paragraph" w:styleId="TDC4">
    <w:name w:val="toc 4"/>
    <w:basedOn w:val="TDC3"/>
    <w:next w:val="TDC5"/>
    <w:semiHidden/>
    <w:pPr>
      <w:ind w:left="1701" w:right="227" w:hanging="680"/>
    </w:pPr>
  </w:style>
  <w:style w:type="paragraph" w:styleId="TDC5">
    <w:name w:val="toc 5"/>
    <w:basedOn w:val="TDC3"/>
    <w:next w:val="TDC6"/>
    <w:semiHidden/>
    <w:qFormat/>
    <w:pPr>
      <w:ind w:left="2098" w:hanging="851"/>
    </w:pPr>
  </w:style>
  <w:style w:type="paragraph" w:styleId="TDC6">
    <w:name w:val="toc 6"/>
    <w:basedOn w:val="TDC5"/>
    <w:next w:val="TDC7"/>
    <w:autoRedefine/>
    <w:semiHidden/>
    <w:qFormat/>
    <w:pPr>
      <w:ind w:left="1202"/>
    </w:pPr>
  </w:style>
  <w:style w:type="paragraph" w:styleId="TDC7">
    <w:name w:val="toc 7"/>
    <w:basedOn w:val="TDC6"/>
    <w:next w:val="TDC8"/>
    <w:autoRedefine/>
    <w:semiHidden/>
    <w:qFormat/>
    <w:pPr>
      <w:ind w:left="1440"/>
    </w:pPr>
  </w:style>
  <w:style w:type="paragraph" w:styleId="TDC8">
    <w:name w:val="toc 8"/>
    <w:basedOn w:val="TDC7"/>
    <w:next w:val="TDC9"/>
    <w:autoRedefine/>
    <w:semiHidden/>
    <w:pPr>
      <w:ind w:left="1680"/>
    </w:pPr>
  </w:style>
  <w:style w:type="paragraph" w:styleId="TDC9">
    <w:name w:val="toc 9"/>
    <w:basedOn w:val="TDC8"/>
    <w:next w:val="Text-1Absatz"/>
    <w:autoRedefine/>
    <w:semiHidden/>
    <w:qFormat/>
    <w:pPr>
      <w:ind w:left="1920"/>
    </w:pPr>
  </w:style>
  <w:style w:type="character" w:customStyle="1" w:styleId="GesichteterHyperlink">
    <w:name w:val="GesichteterHyperlink"/>
    <w:basedOn w:val="Absatz-Standardschriftart1"/>
    <w:qFormat/>
    <w:rPr>
      <w:rFonts w:ascii="Arial" w:hAnsi="Arial"/>
      <w:color w:val="800080"/>
      <w:sz w:val="20"/>
      <w:u w:val="single"/>
    </w:rPr>
  </w:style>
  <w:style w:type="paragraph" w:customStyle="1" w:styleId="AufzhlBulletsEckig">
    <w:name w:val="Aufzähl.BulletsEckig"/>
    <w:basedOn w:val="AufzhlBulletsRund"/>
    <w:qFormat/>
    <w:pPr>
      <w:numPr>
        <w:numId w:val="2"/>
      </w:numPr>
      <w:tabs>
        <w:tab w:val="clear" w:pos="720"/>
      </w:tabs>
      <w:ind w:left="227" w:hanging="227"/>
    </w:pPr>
    <w:rPr>
      <w:rFonts w:ascii="Roboto" w:hAnsi="Roboto"/>
    </w:rPr>
  </w:style>
  <w:style w:type="paragraph" w:customStyle="1" w:styleId="AufzhlBulletsRund">
    <w:name w:val="Aufzähl.BulletsRund"/>
    <w:basedOn w:val="Normal"/>
    <w:qFormat/>
    <w:pPr>
      <w:keepLines/>
      <w:numPr>
        <w:numId w:val="3"/>
      </w:numPr>
      <w:tabs>
        <w:tab w:val="left" w:pos="227"/>
      </w:tabs>
      <w:spacing w:line="240" w:lineRule="exact"/>
      <w:jc w:val="both"/>
    </w:pPr>
    <w:rPr>
      <w:rFonts w:ascii="Arial" w:hAnsi="Arial"/>
    </w:rPr>
  </w:style>
  <w:style w:type="paragraph" w:customStyle="1" w:styleId="AufzhlSpiegelstrich">
    <w:name w:val="Aufzähl.Spiegelstrich"/>
    <w:basedOn w:val="Text-laufAbstze"/>
    <w:qFormat/>
    <w:pPr>
      <w:numPr>
        <w:numId w:val="4"/>
      </w:numPr>
      <w:tabs>
        <w:tab w:val="left" w:pos="227"/>
      </w:tabs>
    </w:pPr>
  </w:style>
  <w:style w:type="paragraph" w:customStyle="1" w:styleId="AufzhlZahl">
    <w:name w:val="Aufzähl.Zahl"/>
    <w:basedOn w:val="AufzhlSpiegelstrich"/>
    <w:qFormat/>
    <w:pPr>
      <w:numPr>
        <w:numId w:val="5"/>
      </w:numPr>
      <w:tabs>
        <w:tab w:val="clear" w:pos="227"/>
        <w:tab w:val="clear" w:pos="360"/>
        <w:tab w:val="left" w:pos="340"/>
      </w:tabs>
    </w:pPr>
  </w:style>
  <w:style w:type="paragraph" w:customStyle="1" w:styleId="AutorPrfer">
    <w:name w:val="AutorPrüfer"/>
    <w:basedOn w:val="Normal"/>
    <w:qFormat/>
    <w:pPr>
      <w:jc w:val="both"/>
    </w:pPr>
    <w:rPr>
      <w:rFonts w:ascii="Arial" w:hAnsi="Arial"/>
    </w:rPr>
  </w:style>
  <w:style w:type="paragraph" w:customStyle="1" w:styleId="Satzspiegelrahmen">
    <w:name w:val="Satzspiegelrahmen"/>
    <w:basedOn w:val="Normal"/>
    <w:next w:val="Normal"/>
    <w:qFormat/>
    <w:pPr>
      <w:framePr w:w="11340" w:h="6804" w:hRule="exact" w:hSpace="142" w:vSpace="142" w:wrap="notBeside" w:vAnchor="text" w:hAnchor="margin" w:xAlign="center" w:y="1" w:anchorLock="1"/>
      <w:pBdr>
        <w:top w:val="single" w:sz="2" w:space="1" w:color="auto"/>
        <w:left w:val="single" w:sz="2" w:space="1" w:color="auto"/>
        <w:bottom w:val="single" w:sz="2" w:space="1" w:color="auto"/>
        <w:right w:val="single" w:sz="2" w:space="1" w:color="auto"/>
      </w:pBdr>
      <w:jc w:val="center"/>
    </w:pPr>
    <w:rPr>
      <w:rFonts w:ascii="Arial" w:hAnsi="Arial"/>
    </w:rPr>
  </w:style>
  <w:style w:type="paragraph" w:customStyle="1" w:styleId="Bild">
    <w:name w:val="Bild"/>
    <w:basedOn w:val="Satzspiegelrahmen"/>
    <w:qFormat/>
    <w:pPr>
      <w:framePr w:wrap="notBeside"/>
      <w:pBdr>
        <w:top w:val="none" w:sz="0" w:space="0" w:color="auto"/>
        <w:left w:val="none" w:sz="0" w:space="0" w:color="auto"/>
        <w:bottom w:val="none" w:sz="0" w:space="0" w:color="auto"/>
        <w:right w:val="none" w:sz="0" w:space="0" w:color="auto"/>
      </w:pBdr>
    </w:pPr>
  </w:style>
  <w:style w:type="paragraph" w:customStyle="1" w:styleId="BildUnterschrift">
    <w:name w:val="BildUnterschrift"/>
    <w:basedOn w:val="Text-1Absatz"/>
    <w:next w:val="Text-1Absatz"/>
    <w:qFormat/>
    <w:pPr>
      <w:spacing w:before="120" w:after="480"/>
    </w:pPr>
    <w:rPr>
      <w:rFonts w:ascii="Roboto Light" w:hAnsi="Roboto Light"/>
      <w:sz w:val="17"/>
    </w:rPr>
  </w:style>
  <w:style w:type="paragraph" w:customStyle="1" w:styleId="Bspberschrift1">
    <w:name w:val="BspÜberschrift1"/>
    <w:basedOn w:val="Text-1Absatz"/>
    <w:next w:val="Text-1Absatz"/>
    <w:qFormat/>
    <w:pPr>
      <w:widowControl w:val="0"/>
      <w:spacing w:before="120" w:after="1800" w:line="480" w:lineRule="exact"/>
      <w:jc w:val="left"/>
    </w:pPr>
    <w:rPr>
      <w:rFonts w:ascii="Roboto Medium" w:hAnsi="Roboto Medium"/>
      <w:sz w:val="28"/>
    </w:rPr>
  </w:style>
  <w:style w:type="paragraph" w:customStyle="1" w:styleId="Bspberschrift2">
    <w:name w:val="BspÜberschrift2"/>
    <w:basedOn w:val="Bspberschrift1"/>
    <w:next w:val="Text-1Absatz"/>
    <w:qFormat/>
    <w:pPr>
      <w:spacing w:before="240" w:after="120" w:line="360" w:lineRule="exact"/>
    </w:pPr>
    <w:rPr>
      <w:sz w:val="24"/>
    </w:rPr>
  </w:style>
  <w:style w:type="paragraph" w:customStyle="1" w:styleId="Bspberschrift3">
    <w:name w:val="BspÜberschrift3"/>
    <w:basedOn w:val="Bspberschrift2"/>
    <w:next w:val="Text-1Absatz"/>
    <w:qFormat/>
    <w:pPr>
      <w:spacing w:before="120" w:line="300" w:lineRule="exact"/>
    </w:pPr>
    <w:rPr>
      <w:sz w:val="20"/>
    </w:rPr>
  </w:style>
  <w:style w:type="paragraph" w:customStyle="1" w:styleId="Bspberschrift4">
    <w:name w:val="BspÜberschrift4"/>
    <w:basedOn w:val="Bspberschrift3"/>
    <w:next w:val="Text-1Absatz"/>
    <w:qFormat/>
    <w:pPr>
      <w:spacing w:line="360" w:lineRule="auto"/>
    </w:pPr>
    <w:rPr>
      <w:i/>
    </w:rPr>
  </w:style>
  <w:style w:type="paragraph" w:customStyle="1" w:styleId="EidesStatt-Erklrung">
    <w:name w:val="EidesStatt-Erklärung"/>
    <w:basedOn w:val="Text-1Absatz"/>
    <w:next w:val="Normal"/>
    <w:qFormat/>
    <w:pPr>
      <w:spacing w:before="9240"/>
      <w:ind w:right="-1021"/>
    </w:pPr>
    <w:rPr>
      <w:i/>
    </w:rPr>
  </w:style>
  <w:style w:type="paragraph" w:customStyle="1" w:styleId="EidesStatt-Ort">
    <w:name w:val="EidesStatt-Ort"/>
    <w:basedOn w:val="EidesStatt-Erklrung"/>
    <w:next w:val="Text-1Absatz"/>
    <w:qFormat/>
    <w:pPr>
      <w:spacing w:before="720"/>
      <w:jc w:val="left"/>
    </w:pPr>
  </w:style>
  <w:style w:type="paragraph" w:customStyle="1" w:styleId="Hauptthema-titel">
    <w:name w:val="Hauptthema /-titel"/>
    <w:basedOn w:val="Text-laufAbstze"/>
    <w:next w:val="Normal"/>
    <w:qFormat/>
    <w:pPr>
      <w:keepNext/>
      <w:keepLines/>
      <w:suppressAutoHyphens/>
      <w:spacing w:before="1086" w:line="240" w:lineRule="atLeast"/>
      <w:ind w:firstLine="0"/>
      <w:jc w:val="center"/>
    </w:pPr>
    <w:rPr>
      <w:rFonts w:ascii="Roboto" w:hAnsi="Roboto"/>
      <w:b/>
      <w:sz w:val="52"/>
    </w:rPr>
  </w:style>
  <w:style w:type="paragraph" w:customStyle="1" w:styleId="Inhaltsverzeichnis">
    <w:name w:val="Inhaltsverzeichnis"/>
    <w:basedOn w:val="Text-1Absatz"/>
    <w:next w:val="TDC1"/>
    <w:autoRedefine/>
    <w:qFormat/>
    <w:pPr>
      <w:spacing w:after="240"/>
      <w:jc w:val="left"/>
    </w:pPr>
    <w:rPr>
      <w:rFonts w:ascii="Roboto Medium" w:hAnsi="Roboto Medium"/>
      <w:sz w:val="28"/>
    </w:rPr>
  </w:style>
  <w:style w:type="paragraph" w:customStyle="1" w:styleId="KleindruckEingerckt-1Absatz">
    <w:name w:val="KleindruckEingerückt-1.Absatz"/>
    <w:basedOn w:val="Text-1Absatz"/>
    <w:pPr>
      <w:spacing w:line="200" w:lineRule="exact"/>
      <w:ind w:left="567"/>
    </w:pPr>
    <w:rPr>
      <w:sz w:val="17"/>
    </w:rPr>
  </w:style>
  <w:style w:type="paragraph" w:customStyle="1" w:styleId="Kleindruck-1Absatz">
    <w:name w:val="Kleindruck-1.Absatz"/>
    <w:basedOn w:val="KleindruckEingerckt-1Absatz"/>
    <w:qFormat/>
    <w:pPr>
      <w:ind w:left="0"/>
    </w:pPr>
    <w:rPr>
      <w:rFonts w:ascii="Roboto" w:hAnsi="Roboto"/>
    </w:rPr>
  </w:style>
  <w:style w:type="paragraph" w:customStyle="1" w:styleId="KleindruckEingerckt-laufAbstze">
    <w:name w:val="KleindruckEingerückt-lauf.Absätze"/>
    <w:basedOn w:val="KleindruckEingerckt-1Absatz"/>
    <w:pPr>
      <w:ind w:firstLine="227"/>
    </w:pPr>
  </w:style>
  <w:style w:type="paragraph" w:customStyle="1" w:styleId="Kleindruck-laufAbstze">
    <w:name w:val="Kleindruck-lauf.Absätze"/>
    <w:basedOn w:val="KleindruckEingerckt-laufAbstze"/>
    <w:pPr>
      <w:ind w:left="0" w:firstLine="284"/>
    </w:pPr>
    <w:rPr>
      <w:rFonts w:ascii="Roboto" w:hAnsi="Roboto"/>
    </w:rPr>
  </w:style>
  <w:style w:type="paragraph" w:customStyle="1" w:styleId="Schmutztitel">
    <w:name w:val="Schmutztitel"/>
    <w:basedOn w:val="Normal"/>
    <w:next w:val="Text-laufAbstze"/>
    <w:qFormat/>
    <w:pPr>
      <w:jc w:val="center"/>
    </w:pPr>
    <w:rPr>
      <w:rFonts w:ascii="Arial" w:hAnsi="Arial"/>
      <w:u w:val="single"/>
    </w:rPr>
  </w:style>
  <w:style w:type="paragraph" w:customStyle="1" w:styleId="Tabelle">
    <w:name w:val="Tabelle"/>
    <w:basedOn w:val="Normal"/>
    <w:pPr>
      <w:jc w:val="both"/>
    </w:pPr>
    <w:rPr>
      <w:rFonts w:ascii="Arial" w:hAnsi="Arial"/>
      <w:sz w:val="17"/>
    </w:rPr>
  </w:style>
  <w:style w:type="paragraph" w:customStyle="1" w:styleId="TabelleAufzhlung">
    <w:name w:val="TabelleAufzählung"/>
    <w:basedOn w:val="Tabelle"/>
    <w:pPr>
      <w:numPr>
        <w:numId w:val="6"/>
      </w:numPr>
      <w:tabs>
        <w:tab w:val="clear" w:pos="360"/>
      </w:tabs>
      <w:ind w:left="142" w:hanging="142"/>
      <w:jc w:val="left"/>
    </w:pPr>
  </w:style>
  <w:style w:type="paragraph" w:customStyle="1" w:styleId="TabelleUnterschrift">
    <w:name w:val="TabelleUnterschrift"/>
    <w:basedOn w:val="Text-1Absatz"/>
    <w:next w:val="Text-1Absatz"/>
    <w:qFormat/>
    <w:pPr>
      <w:spacing w:before="120" w:after="480"/>
    </w:pPr>
    <w:rPr>
      <w:sz w:val="18"/>
    </w:rPr>
  </w:style>
  <w:style w:type="paragraph" w:customStyle="1" w:styleId="Titel-Name">
    <w:name w:val="Titel-Name"/>
    <w:basedOn w:val="Text-1Absatz"/>
    <w:next w:val="Normal"/>
    <w:pPr>
      <w:keepNext/>
      <w:keepLines/>
      <w:suppressAutoHyphens/>
      <w:spacing w:before="1920" w:line="240" w:lineRule="atLeast"/>
      <w:jc w:val="center"/>
    </w:pPr>
    <w:rPr>
      <w:sz w:val="32"/>
    </w:rPr>
  </w:style>
  <w:style w:type="paragraph" w:customStyle="1" w:styleId="Titel-Datum">
    <w:name w:val="Titel-Datum"/>
    <w:basedOn w:val="Titel-Name"/>
    <w:next w:val="Text-1Absatz"/>
    <w:pPr>
      <w:spacing w:before="2040"/>
    </w:pPr>
  </w:style>
  <w:style w:type="paragraph" w:customStyle="1" w:styleId="Unterthema-titel">
    <w:name w:val="Unterthema/-titel"/>
    <w:basedOn w:val="Hauptthema-titel"/>
    <w:next w:val="Titel-Name"/>
    <w:autoRedefine/>
    <w:qFormat/>
    <w:pPr>
      <w:spacing w:before="480"/>
    </w:pPr>
    <w:rPr>
      <w:b w:val="0"/>
      <w:sz w:val="40"/>
    </w:rPr>
  </w:style>
  <w:style w:type="paragraph" w:customStyle="1" w:styleId="Impressum">
    <w:name w:val="Impressum"/>
    <w:basedOn w:val="Bspberschrift2"/>
    <w:qFormat/>
    <w:pPr>
      <w:spacing w:before="0" w:after="0" w:line="240" w:lineRule="auto"/>
    </w:pPr>
    <w:rPr>
      <w:b/>
    </w:rPr>
  </w:style>
  <w:style w:type="paragraph" w:customStyle="1" w:styleId="Formel">
    <w:name w:val="Formel"/>
    <w:basedOn w:val="Normal"/>
    <w:next w:val="Text-1Absatz"/>
    <w:pPr>
      <w:pBdr>
        <w:top w:val="single" w:sz="2" w:space="1" w:color="auto"/>
        <w:left w:val="single" w:sz="2" w:space="4" w:color="auto"/>
        <w:bottom w:val="single" w:sz="2" w:space="1" w:color="auto"/>
        <w:right w:val="single" w:sz="2" w:space="4" w:color="auto"/>
      </w:pBdr>
      <w:tabs>
        <w:tab w:val="left" w:pos="567"/>
        <w:tab w:val="left" w:pos="1134"/>
        <w:tab w:val="left" w:pos="1701"/>
        <w:tab w:val="left" w:pos="2268"/>
        <w:tab w:val="left" w:pos="2835"/>
        <w:tab w:val="left" w:pos="3402"/>
        <w:tab w:val="left" w:pos="3969"/>
        <w:tab w:val="left" w:pos="4536"/>
        <w:tab w:val="left" w:pos="5103"/>
        <w:tab w:val="left" w:pos="5670"/>
      </w:tabs>
      <w:spacing w:before="120" w:after="240"/>
      <w:ind w:left="227"/>
      <w:jc w:val="center"/>
    </w:pPr>
    <w:rPr>
      <w:rFonts w:ascii="Arial" w:hAnsi="Arial"/>
    </w:rPr>
  </w:style>
  <w:style w:type="character" w:customStyle="1" w:styleId="Abkrzung">
    <w:name w:val="Abkürzung"/>
    <w:basedOn w:val="Absatz-Standardschriftart1"/>
    <w:rPr>
      <w:rFonts w:ascii="Roboto" w:hAnsi="Roboto"/>
      <w:sz w:val="20"/>
    </w:rPr>
  </w:style>
  <w:style w:type="paragraph" w:customStyle="1" w:styleId="AufzhlKleindruckBulletsEckig">
    <w:name w:val="Aufzähl.Kleindruck.BulletsEckig"/>
    <w:basedOn w:val="AufzhlBulletsEckig"/>
    <w:qFormat/>
    <w:pPr>
      <w:numPr>
        <w:numId w:val="7"/>
      </w:numPr>
      <w:tabs>
        <w:tab w:val="clear" w:pos="720"/>
      </w:tabs>
    </w:pPr>
    <w:rPr>
      <w:sz w:val="17"/>
      <w:szCs w:val="17"/>
    </w:rPr>
  </w:style>
  <w:style w:type="paragraph" w:customStyle="1" w:styleId="AufzhlKleindruckBulletsRund">
    <w:name w:val="Aufzähl.Kleindruck.BulletsRund"/>
    <w:basedOn w:val="AufzhlKleindruckBulletsEckig"/>
    <w:qFormat/>
    <w:pPr>
      <w:numPr>
        <w:numId w:val="8"/>
      </w:numPr>
    </w:pPr>
  </w:style>
  <w:style w:type="paragraph" w:customStyle="1" w:styleId="AufzhlKleindruckSpiegelstrich">
    <w:name w:val="Aufzähl.Kleindruck.Spiegelstrich"/>
    <w:basedOn w:val="AufzhlBulletsEckig"/>
    <w:qFormat/>
    <w:pPr>
      <w:numPr>
        <w:numId w:val="9"/>
      </w:numPr>
      <w:tabs>
        <w:tab w:val="clear" w:pos="720"/>
      </w:tabs>
    </w:pPr>
    <w:rPr>
      <w:sz w:val="17"/>
    </w:rPr>
  </w:style>
  <w:style w:type="character" w:customStyle="1" w:styleId="AutorPrferZchn">
    <w:name w:val="AutorPrüfer Zchn"/>
    <w:basedOn w:val="Absatz-Standardschriftart1"/>
    <w:qFormat/>
    <w:rPr>
      <w:rFonts w:ascii="Arial" w:hAnsi="Arial"/>
      <w:lang w:val="de-DE" w:eastAsia="de-DE" w:bidi="ar-SA"/>
    </w:rPr>
  </w:style>
  <w:style w:type="character" w:customStyle="1" w:styleId="PiedepginaCar">
    <w:name w:val="Pie de página Car"/>
    <w:basedOn w:val="Fuentedeprrafopredeter"/>
    <w:link w:val="Piedepgina"/>
    <w:uiPriority w:val="99"/>
    <w:qFormat/>
    <w:rPr>
      <w:rFonts w:ascii="Roboto" w:hAnsi="Roboto"/>
    </w:rPr>
  </w:style>
  <w:style w:type="character" w:customStyle="1" w:styleId="TextocomentarioCar">
    <w:name w:val="Texto comentario Car"/>
    <w:basedOn w:val="Fuentedeprrafopredeter"/>
    <w:link w:val="Textocomentario"/>
    <w:semiHidden/>
    <w:rPr>
      <w:rFonts w:ascii="Arial" w:hAnsi="Arial"/>
      <w:sz w:val="16"/>
    </w:rPr>
  </w:style>
  <w:style w:type="character" w:customStyle="1" w:styleId="AsuntodelcomentarioCar">
    <w:name w:val="Asunto del comentario Car"/>
    <w:basedOn w:val="TextocomentarioCar"/>
    <w:link w:val="Asuntodelcomentario"/>
    <w:uiPriority w:val="99"/>
    <w:semiHidden/>
    <w:qFormat/>
    <w:rPr>
      <w:rFonts w:ascii="Roboto" w:hAnsi="Roboto"/>
      <w:b/>
      <w:bCs/>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01246\Downloads\Master-%20und%20Bachelorarbeit_Vorlage_Word.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04219-8EE8-4EEF-BA50-72FD5C88C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Master- und Bachelorarbeit_Vorlage_Word.dotx</Template>
  <TotalTime>580</TotalTime>
  <Pages>13</Pages>
  <Words>2124</Words>
  <Characters>11683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Technische Hochschule Aschaffenburg</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Vorlage zur Erstellung von Seminar-/Master- und Bachelorarbeiten an der TH Aschaffenburg</dc:subject>
  <dc:creator>Franz, Katharina</dc:creator>
  <cp:keywords>, docId:281705DCB886BA1600C1111C7CCDCF92</cp:keywords>
  <cp:lastModifiedBy>Antonio Huesa Guardiola</cp:lastModifiedBy>
  <cp:revision>19</cp:revision>
  <cp:lastPrinted>2005-12-23T08:50:00Z</cp:lastPrinted>
  <dcterms:created xsi:type="dcterms:W3CDTF">2025-05-26T15:18:00Z</dcterms:created>
  <dcterms:modified xsi:type="dcterms:W3CDTF">2025-06-29T18:13:00Z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2021/05</vt:lpwstr>
  </property>
  <property fmtid="{D5CDD505-2E9C-101B-9397-08002B2CF9AE}" pid="3" name="KSOProductBuildVer">
    <vt:lpwstr>1033-12.2.0.21546</vt:lpwstr>
  </property>
  <property fmtid="{D5CDD505-2E9C-101B-9397-08002B2CF9AE}" pid="4" name="ICV">
    <vt:lpwstr>8370E390B7334F9692B1F873612C5313_12</vt:lpwstr>
  </property>
</Properties>
</file>